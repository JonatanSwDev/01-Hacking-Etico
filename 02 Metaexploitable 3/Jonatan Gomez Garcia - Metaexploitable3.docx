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DD09A" w14:textId="15785999" w:rsidR="00D83566" w:rsidRDefault="00D83566" w:rsidP="001E6BF8">
      <w:pPr>
        <w:pStyle w:val="TtuloTDC"/>
        <w:rPr>
          <w:rFonts w:asciiTheme="minorHAnsi" w:eastAsiaTheme="minorHAnsi" w:hAnsiTheme="minorHAnsi" w:cstheme="minorBidi"/>
          <w:color w:val="auto"/>
          <w:kern w:val="2"/>
          <w:sz w:val="22"/>
          <w:szCs w:val="22"/>
          <w:lang w:eastAsia="en-US"/>
          <w14:ligatures w14:val="standardContextual"/>
        </w:rPr>
      </w:pPr>
      <w:r>
        <w:rPr>
          <w:rFonts w:asciiTheme="minorHAnsi" w:eastAsiaTheme="minorHAnsi" w:hAnsiTheme="minorHAnsi" w:cstheme="minorBidi"/>
          <w:color w:val="auto"/>
          <w:kern w:val="2"/>
          <w:sz w:val="22"/>
          <w:szCs w:val="22"/>
          <w:lang w:eastAsia="en-US"/>
          <w14:ligatures w14:val="standardContextual"/>
        </w:rPr>
        <w:t xml:space="preserve"> </w:t>
      </w:r>
    </w:p>
    <w:sdt>
      <w:sdtPr>
        <w:rPr>
          <w:rFonts w:asciiTheme="minorHAnsi" w:eastAsiaTheme="minorHAnsi" w:hAnsiTheme="minorHAnsi" w:cstheme="minorBidi"/>
          <w:color w:val="auto"/>
          <w:kern w:val="2"/>
          <w:sz w:val="22"/>
          <w:szCs w:val="22"/>
          <w:lang w:eastAsia="en-US"/>
          <w14:ligatures w14:val="standardContextual"/>
        </w:rPr>
        <w:id w:val="-1052004986"/>
        <w:docPartObj>
          <w:docPartGallery w:val="Table of Contents"/>
          <w:docPartUnique/>
        </w:docPartObj>
      </w:sdtPr>
      <w:sdtEndPr>
        <w:rPr>
          <w:b/>
          <w:bCs/>
        </w:rPr>
      </w:sdtEndPr>
      <w:sdtContent>
        <w:p w14:paraId="11146B27" w14:textId="56FF827D" w:rsidR="001E6BF8" w:rsidRDefault="001E6BF8" w:rsidP="001E6BF8">
          <w:pPr>
            <w:pStyle w:val="TtuloTDC"/>
          </w:pPr>
          <w:proofErr w:type="spellStart"/>
          <w:r>
            <w:t>Indice</w:t>
          </w:r>
          <w:proofErr w:type="spellEnd"/>
        </w:p>
        <w:p w14:paraId="406B87E7" w14:textId="6DCDFD42" w:rsidR="00D02539" w:rsidRDefault="001E6BF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9007074" w:history="1">
            <w:r w:rsidR="00D02539" w:rsidRPr="00E451F0">
              <w:rPr>
                <w:rStyle w:val="Hipervnculo"/>
                <w:noProof/>
              </w:rPr>
              <w:t>Linux</w:t>
            </w:r>
            <w:r w:rsidR="00D02539">
              <w:rPr>
                <w:noProof/>
                <w:webHidden/>
              </w:rPr>
              <w:tab/>
            </w:r>
            <w:r w:rsidR="00D02539">
              <w:rPr>
                <w:noProof/>
                <w:webHidden/>
              </w:rPr>
              <w:fldChar w:fldCharType="begin"/>
            </w:r>
            <w:r w:rsidR="00D02539">
              <w:rPr>
                <w:noProof/>
                <w:webHidden/>
              </w:rPr>
              <w:instrText xml:space="preserve"> PAGEREF _Toc159007074 \h </w:instrText>
            </w:r>
            <w:r w:rsidR="00D02539">
              <w:rPr>
                <w:noProof/>
                <w:webHidden/>
              </w:rPr>
            </w:r>
            <w:r w:rsidR="00D02539">
              <w:rPr>
                <w:noProof/>
                <w:webHidden/>
              </w:rPr>
              <w:fldChar w:fldCharType="separate"/>
            </w:r>
            <w:r w:rsidR="00152BC8">
              <w:rPr>
                <w:noProof/>
                <w:webHidden/>
              </w:rPr>
              <w:t>2</w:t>
            </w:r>
            <w:r w:rsidR="00D02539">
              <w:rPr>
                <w:noProof/>
                <w:webHidden/>
              </w:rPr>
              <w:fldChar w:fldCharType="end"/>
            </w:r>
          </w:hyperlink>
        </w:p>
        <w:p w14:paraId="78498753" w14:textId="246961FA" w:rsidR="00D02539" w:rsidRDefault="00D02539">
          <w:pPr>
            <w:pStyle w:val="TDC2"/>
            <w:tabs>
              <w:tab w:val="right" w:leader="dot" w:pos="8494"/>
            </w:tabs>
            <w:rPr>
              <w:rFonts w:eastAsiaTheme="minorEastAsia"/>
              <w:noProof/>
              <w:lang w:eastAsia="es-ES"/>
            </w:rPr>
          </w:pPr>
          <w:hyperlink w:anchor="_Toc159007075" w:history="1">
            <w:r w:rsidRPr="00E451F0">
              <w:rPr>
                <w:rStyle w:val="Hipervnculo"/>
                <w:noProof/>
              </w:rPr>
              <w:t>Escaneo Pasivo</w:t>
            </w:r>
            <w:r>
              <w:rPr>
                <w:noProof/>
                <w:webHidden/>
              </w:rPr>
              <w:tab/>
            </w:r>
            <w:r>
              <w:rPr>
                <w:noProof/>
                <w:webHidden/>
              </w:rPr>
              <w:fldChar w:fldCharType="begin"/>
            </w:r>
            <w:r>
              <w:rPr>
                <w:noProof/>
                <w:webHidden/>
              </w:rPr>
              <w:instrText xml:space="preserve"> PAGEREF _Toc159007075 \h </w:instrText>
            </w:r>
            <w:r>
              <w:rPr>
                <w:noProof/>
                <w:webHidden/>
              </w:rPr>
            </w:r>
            <w:r>
              <w:rPr>
                <w:noProof/>
                <w:webHidden/>
              </w:rPr>
              <w:fldChar w:fldCharType="separate"/>
            </w:r>
            <w:r w:rsidR="00152BC8">
              <w:rPr>
                <w:noProof/>
                <w:webHidden/>
              </w:rPr>
              <w:t>2</w:t>
            </w:r>
            <w:r>
              <w:rPr>
                <w:noProof/>
                <w:webHidden/>
              </w:rPr>
              <w:fldChar w:fldCharType="end"/>
            </w:r>
          </w:hyperlink>
        </w:p>
        <w:p w14:paraId="37D97643" w14:textId="34A1F559" w:rsidR="00D02539" w:rsidRDefault="00D02539">
          <w:pPr>
            <w:pStyle w:val="TDC3"/>
            <w:tabs>
              <w:tab w:val="right" w:leader="dot" w:pos="8494"/>
            </w:tabs>
            <w:rPr>
              <w:rFonts w:eastAsiaTheme="minorEastAsia"/>
              <w:noProof/>
              <w:lang w:eastAsia="es-ES"/>
            </w:rPr>
          </w:pPr>
          <w:hyperlink w:anchor="_Toc159007076" w:history="1">
            <w:r w:rsidRPr="00E451F0">
              <w:rPr>
                <w:rStyle w:val="Hipervnculo"/>
                <w:noProof/>
              </w:rPr>
              <w:t>Sniffer</w:t>
            </w:r>
            <w:r>
              <w:rPr>
                <w:noProof/>
                <w:webHidden/>
              </w:rPr>
              <w:tab/>
            </w:r>
            <w:r>
              <w:rPr>
                <w:noProof/>
                <w:webHidden/>
              </w:rPr>
              <w:fldChar w:fldCharType="begin"/>
            </w:r>
            <w:r>
              <w:rPr>
                <w:noProof/>
                <w:webHidden/>
              </w:rPr>
              <w:instrText xml:space="preserve"> PAGEREF _Toc159007076 \h </w:instrText>
            </w:r>
            <w:r>
              <w:rPr>
                <w:noProof/>
                <w:webHidden/>
              </w:rPr>
            </w:r>
            <w:r>
              <w:rPr>
                <w:noProof/>
                <w:webHidden/>
              </w:rPr>
              <w:fldChar w:fldCharType="separate"/>
            </w:r>
            <w:r w:rsidR="00152BC8">
              <w:rPr>
                <w:noProof/>
                <w:webHidden/>
              </w:rPr>
              <w:t>2</w:t>
            </w:r>
            <w:r>
              <w:rPr>
                <w:noProof/>
                <w:webHidden/>
              </w:rPr>
              <w:fldChar w:fldCharType="end"/>
            </w:r>
          </w:hyperlink>
        </w:p>
        <w:p w14:paraId="2C9AAC9A" w14:textId="02E46326" w:rsidR="00D02539" w:rsidRDefault="00D02539">
          <w:pPr>
            <w:pStyle w:val="TDC3"/>
            <w:tabs>
              <w:tab w:val="right" w:leader="dot" w:pos="8494"/>
            </w:tabs>
            <w:rPr>
              <w:rFonts w:eastAsiaTheme="minorEastAsia"/>
              <w:noProof/>
              <w:lang w:eastAsia="es-ES"/>
            </w:rPr>
          </w:pPr>
          <w:hyperlink w:anchor="_Toc159007077" w:history="1">
            <w:r w:rsidRPr="00E451F0">
              <w:rPr>
                <w:rStyle w:val="Hipervnculo"/>
                <w:noProof/>
              </w:rPr>
              <w:t>Arp-scan</w:t>
            </w:r>
            <w:r>
              <w:rPr>
                <w:noProof/>
                <w:webHidden/>
              </w:rPr>
              <w:tab/>
            </w:r>
            <w:r>
              <w:rPr>
                <w:noProof/>
                <w:webHidden/>
              </w:rPr>
              <w:fldChar w:fldCharType="begin"/>
            </w:r>
            <w:r>
              <w:rPr>
                <w:noProof/>
                <w:webHidden/>
              </w:rPr>
              <w:instrText xml:space="preserve"> PAGEREF _Toc159007077 \h </w:instrText>
            </w:r>
            <w:r>
              <w:rPr>
                <w:noProof/>
                <w:webHidden/>
              </w:rPr>
            </w:r>
            <w:r>
              <w:rPr>
                <w:noProof/>
                <w:webHidden/>
              </w:rPr>
              <w:fldChar w:fldCharType="separate"/>
            </w:r>
            <w:r w:rsidR="00152BC8">
              <w:rPr>
                <w:noProof/>
                <w:webHidden/>
              </w:rPr>
              <w:t>6</w:t>
            </w:r>
            <w:r>
              <w:rPr>
                <w:noProof/>
                <w:webHidden/>
              </w:rPr>
              <w:fldChar w:fldCharType="end"/>
            </w:r>
          </w:hyperlink>
        </w:p>
        <w:p w14:paraId="44DC55A1" w14:textId="6AD6CBB5" w:rsidR="00D02539" w:rsidRDefault="00D02539">
          <w:pPr>
            <w:pStyle w:val="TDC3"/>
            <w:tabs>
              <w:tab w:val="right" w:leader="dot" w:pos="8494"/>
            </w:tabs>
            <w:rPr>
              <w:rFonts w:eastAsiaTheme="minorEastAsia"/>
              <w:noProof/>
              <w:lang w:eastAsia="es-ES"/>
            </w:rPr>
          </w:pPr>
          <w:hyperlink w:anchor="_Toc159007078" w:history="1">
            <w:r w:rsidRPr="00E451F0">
              <w:rPr>
                <w:rStyle w:val="Hipervnculo"/>
                <w:noProof/>
              </w:rPr>
              <w:t>NMAP</w:t>
            </w:r>
            <w:r>
              <w:rPr>
                <w:noProof/>
                <w:webHidden/>
              </w:rPr>
              <w:tab/>
            </w:r>
            <w:r>
              <w:rPr>
                <w:noProof/>
                <w:webHidden/>
              </w:rPr>
              <w:fldChar w:fldCharType="begin"/>
            </w:r>
            <w:r>
              <w:rPr>
                <w:noProof/>
                <w:webHidden/>
              </w:rPr>
              <w:instrText xml:space="preserve"> PAGEREF _Toc159007078 \h </w:instrText>
            </w:r>
            <w:r>
              <w:rPr>
                <w:noProof/>
                <w:webHidden/>
              </w:rPr>
            </w:r>
            <w:r>
              <w:rPr>
                <w:noProof/>
                <w:webHidden/>
              </w:rPr>
              <w:fldChar w:fldCharType="separate"/>
            </w:r>
            <w:r w:rsidR="00152BC8">
              <w:rPr>
                <w:noProof/>
                <w:webHidden/>
              </w:rPr>
              <w:t>7</w:t>
            </w:r>
            <w:r>
              <w:rPr>
                <w:noProof/>
                <w:webHidden/>
              </w:rPr>
              <w:fldChar w:fldCharType="end"/>
            </w:r>
          </w:hyperlink>
        </w:p>
        <w:p w14:paraId="53CDD87B" w14:textId="57CC5B5E" w:rsidR="00D02539" w:rsidRDefault="00D02539">
          <w:pPr>
            <w:pStyle w:val="TDC3"/>
            <w:tabs>
              <w:tab w:val="right" w:leader="dot" w:pos="8494"/>
            </w:tabs>
            <w:rPr>
              <w:rFonts w:eastAsiaTheme="minorEastAsia"/>
              <w:noProof/>
              <w:lang w:eastAsia="es-ES"/>
            </w:rPr>
          </w:pPr>
          <w:hyperlink w:anchor="_Toc159007079" w:history="1">
            <w:r w:rsidRPr="00E451F0">
              <w:rPr>
                <w:rStyle w:val="Hipervnculo"/>
                <w:noProof/>
              </w:rPr>
              <w:t>Ping</w:t>
            </w:r>
            <w:r>
              <w:rPr>
                <w:noProof/>
                <w:webHidden/>
              </w:rPr>
              <w:tab/>
            </w:r>
            <w:r>
              <w:rPr>
                <w:noProof/>
                <w:webHidden/>
              </w:rPr>
              <w:fldChar w:fldCharType="begin"/>
            </w:r>
            <w:r>
              <w:rPr>
                <w:noProof/>
                <w:webHidden/>
              </w:rPr>
              <w:instrText xml:space="preserve"> PAGEREF _Toc159007079 \h </w:instrText>
            </w:r>
            <w:r>
              <w:rPr>
                <w:noProof/>
                <w:webHidden/>
              </w:rPr>
            </w:r>
            <w:r>
              <w:rPr>
                <w:noProof/>
                <w:webHidden/>
              </w:rPr>
              <w:fldChar w:fldCharType="separate"/>
            </w:r>
            <w:r w:rsidR="00152BC8">
              <w:rPr>
                <w:noProof/>
                <w:webHidden/>
              </w:rPr>
              <w:t>8</w:t>
            </w:r>
            <w:r>
              <w:rPr>
                <w:noProof/>
                <w:webHidden/>
              </w:rPr>
              <w:fldChar w:fldCharType="end"/>
            </w:r>
          </w:hyperlink>
        </w:p>
        <w:p w14:paraId="1AF6BC1B" w14:textId="2B876E80" w:rsidR="00D02539" w:rsidRDefault="00D02539">
          <w:pPr>
            <w:pStyle w:val="TDC2"/>
            <w:tabs>
              <w:tab w:val="right" w:leader="dot" w:pos="8494"/>
            </w:tabs>
            <w:rPr>
              <w:rFonts w:eastAsiaTheme="minorEastAsia"/>
              <w:noProof/>
              <w:lang w:eastAsia="es-ES"/>
            </w:rPr>
          </w:pPr>
          <w:hyperlink w:anchor="_Toc159007080" w:history="1">
            <w:r w:rsidRPr="00E451F0">
              <w:rPr>
                <w:rStyle w:val="Hipervnculo"/>
                <w:noProof/>
              </w:rPr>
              <w:t>Escaneo Activo</w:t>
            </w:r>
            <w:r>
              <w:rPr>
                <w:noProof/>
                <w:webHidden/>
              </w:rPr>
              <w:tab/>
            </w:r>
            <w:r>
              <w:rPr>
                <w:noProof/>
                <w:webHidden/>
              </w:rPr>
              <w:fldChar w:fldCharType="begin"/>
            </w:r>
            <w:r>
              <w:rPr>
                <w:noProof/>
                <w:webHidden/>
              </w:rPr>
              <w:instrText xml:space="preserve"> PAGEREF _Toc159007080 \h </w:instrText>
            </w:r>
            <w:r>
              <w:rPr>
                <w:noProof/>
                <w:webHidden/>
              </w:rPr>
            </w:r>
            <w:r>
              <w:rPr>
                <w:noProof/>
                <w:webHidden/>
              </w:rPr>
              <w:fldChar w:fldCharType="separate"/>
            </w:r>
            <w:r w:rsidR="00152BC8">
              <w:rPr>
                <w:noProof/>
                <w:webHidden/>
              </w:rPr>
              <w:t>9</w:t>
            </w:r>
            <w:r>
              <w:rPr>
                <w:noProof/>
                <w:webHidden/>
              </w:rPr>
              <w:fldChar w:fldCharType="end"/>
            </w:r>
          </w:hyperlink>
        </w:p>
        <w:p w14:paraId="069B0DFC" w14:textId="6FEB9EA2" w:rsidR="00D02539" w:rsidRDefault="00D02539">
          <w:pPr>
            <w:pStyle w:val="TDC3"/>
            <w:tabs>
              <w:tab w:val="right" w:leader="dot" w:pos="8494"/>
            </w:tabs>
            <w:rPr>
              <w:rFonts w:eastAsiaTheme="minorEastAsia"/>
              <w:noProof/>
              <w:lang w:eastAsia="es-ES"/>
            </w:rPr>
          </w:pPr>
          <w:hyperlink w:anchor="_Toc159007081" w:history="1">
            <w:r w:rsidRPr="00E451F0">
              <w:rPr>
                <w:rStyle w:val="Hipervnculo"/>
                <w:noProof/>
              </w:rPr>
              <w:t>HPING3</w:t>
            </w:r>
            <w:r>
              <w:rPr>
                <w:noProof/>
                <w:webHidden/>
              </w:rPr>
              <w:tab/>
            </w:r>
            <w:r>
              <w:rPr>
                <w:noProof/>
                <w:webHidden/>
              </w:rPr>
              <w:fldChar w:fldCharType="begin"/>
            </w:r>
            <w:r>
              <w:rPr>
                <w:noProof/>
                <w:webHidden/>
              </w:rPr>
              <w:instrText xml:space="preserve"> PAGEREF _Toc159007081 \h </w:instrText>
            </w:r>
            <w:r>
              <w:rPr>
                <w:noProof/>
                <w:webHidden/>
              </w:rPr>
            </w:r>
            <w:r>
              <w:rPr>
                <w:noProof/>
                <w:webHidden/>
              </w:rPr>
              <w:fldChar w:fldCharType="separate"/>
            </w:r>
            <w:r w:rsidR="00152BC8">
              <w:rPr>
                <w:noProof/>
                <w:webHidden/>
              </w:rPr>
              <w:t>9</w:t>
            </w:r>
            <w:r>
              <w:rPr>
                <w:noProof/>
                <w:webHidden/>
              </w:rPr>
              <w:fldChar w:fldCharType="end"/>
            </w:r>
          </w:hyperlink>
        </w:p>
        <w:p w14:paraId="05743C8A" w14:textId="322E0D6C" w:rsidR="00D02539" w:rsidRDefault="00D02539">
          <w:pPr>
            <w:pStyle w:val="TDC3"/>
            <w:tabs>
              <w:tab w:val="right" w:leader="dot" w:pos="8494"/>
            </w:tabs>
            <w:rPr>
              <w:rFonts w:eastAsiaTheme="minorEastAsia"/>
              <w:noProof/>
              <w:lang w:eastAsia="es-ES"/>
            </w:rPr>
          </w:pPr>
          <w:hyperlink w:anchor="_Toc159007082" w:history="1">
            <w:r w:rsidRPr="00E451F0">
              <w:rPr>
                <w:rStyle w:val="Hipervnculo"/>
                <w:noProof/>
              </w:rPr>
              <w:t>NMAP</w:t>
            </w:r>
            <w:r>
              <w:rPr>
                <w:noProof/>
                <w:webHidden/>
              </w:rPr>
              <w:tab/>
            </w:r>
            <w:r>
              <w:rPr>
                <w:noProof/>
                <w:webHidden/>
              </w:rPr>
              <w:fldChar w:fldCharType="begin"/>
            </w:r>
            <w:r>
              <w:rPr>
                <w:noProof/>
                <w:webHidden/>
              </w:rPr>
              <w:instrText xml:space="preserve"> PAGEREF _Toc159007082 \h </w:instrText>
            </w:r>
            <w:r>
              <w:rPr>
                <w:noProof/>
                <w:webHidden/>
              </w:rPr>
            </w:r>
            <w:r>
              <w:rPr>
                <w:noProof/>
                <w:webHidden/>
              </w:rPr>
              <w:fldChar w:fldCharType="separate"/>
            </w:r>
            <w:r w:rsidR="00152BC8">
              <w:rPr>
                <w:noProof/>
                <w:webHidden/>
              </w:rPr>
              <w:t>9</w:t>
            </w:r>
            <w:r>
              <w:rPr>
                <w:noProof/>
                <w:webHidden/>
              </w:rPr>
              <w:fldChar w:fldCharType="end"/>
            </w:r>
          </w:hyperlink>
        </w:p>
        <w:p w14:paraId="57433241" w14:textId="5BBECF91" w:rsidR="00D02539" w:rsidRDefault="00D02539">
          <w:pPr>
            <w:pStyle w:val="TDC2"/>
            <w:tabs>
              <w:tab w:val="right" w:leader="dot" w:pos="8494"/>
            </w:tabs>
            <w:rPr>
              <w:rFonts w:eastAsiaTheme="minorEastAsia"/>
              <w:noProof/>
              <w:lang w:eastAsia="es-ES"/>
            </w:rPr>
          </w:pPr>
          <w:hyperlink w:anchor="_Toc159007083" w:history="1">
            <w:r w:rsidRPr="00E451F0">
              <w:rPr>
                <w:rStyle w:val="Hipervnculo"/>
                <w:noProof/>
              </w:rPr>
              <w:t>Enumeración</w:t>
            </w:r>
            <w:r>
              <w:rPr>
                <w:noProof/>
                <w:webHidden/>
              </w:rPr>
              <w:tab/>
            </w:r>
            <w:r>
              <w:rPr>
                <w:noProof/>
                <w:webHidden/>
              </w:rPr>
              <w:fldChar w:fldCharType="begin"/>
            </w:r>
            <w:r>
              <w:rPr>
                <w:noProof/>
                <w:webHidden/>
              </w:rPr>
              <w:instrText xml:space="preserve"> PAGEREF _Toc159007083 \h </w:instrText>
            </w:r>
            <w:r>
              <w:rPr>
                <w:noProof/>
                <w:webHidden/>
              </w:rPr>
            </w:r>
            <w:r>
              <w:rPr>
                <w:noProof/>
                <w:webHidden/>
              </w:rPr>
              <w:fldChar w:fldCharType="separate"/>
            </w:r>
            <w:r w:rsidR="00152BC8">
              <w:rPr>
                <w:noProof/>
                <w:webHidden/>
              </w:rPr>
              <w:t>10</w:t>
            </w:r>
            <w:r>
              <w:rPr>
                <w:noProof/>
                <w:webHidden/>
              </w:rPr>
              <w:fldChar w:fldCharType="end"/>
            </w:r>
          </w:hyperlink>
        </w:p>
        <w:p w14:paraId="47EBC353" w14:textId="71FB3CBC" w:rsidR="00D02539" w:rsidRDefault="00D02539">
          <w:pPr>
            <w:pStyle w:val="TDC2"/>
            <w:tabs>
              <w:tab w:val="right" w:leader="dot" w:pos="8494"/>
            </w:tabs>
            <w:rPr>
              <w:rFonts w:eastAsiaTheme="minorEastAsia"/>
              <w:noProof/>
              <w:lang w:eastAsia="es-ES"/>
            </w:rPr>
          </w:pPr>
          <w:hyperlink w:anchor="_Toc159007084" w:history="1">
            <w:r w:rsidRPr="00E451F0">
              <w:rPr>
                <w:rStyle w:val="Hipervnculo"/>
                <w:noProof/>
              </w:rPr>
              <w:t>Explotación</w:t>
            </w:r>
            <w:r>
              <w:rPr>
                <w:noProof/>
                <w:webHidden/>
              </w:rPr>
              <w:tab/>
            </w:r>
            <w:r>
              <w:rPr>
                <w:noProof/>
                <w:webHidden/>
              </w:rPr>
              <w:fldChar w:fldCharType="begin"/>
            </w:r>
            <w:r>
              <w:rPr>
                <w:noProof/>
                <w:webHidden/>
              </w:rPr>
              <w:instrText xml:space="preserve"> PAGEREF _Toc159007084 \h </w:instrText>
            </w:r>
            <w:r>
              <w:rPr>
                <w:noProof/>
                <w:webHidden/>
              </w:rPr>
            </w:r>
            <w:r>
              <w:rPr>
                <w:noProof/>
                <w:webHidden/>
              </w:rPr>
              <w:fldChar w:fldCharType="separate"/>
            </w:r>
            <w:r w:rsidR="00152BC8">
              <w:rPr>
                <w:noProof/>
                <w:webHidden/>
              </w:rPr>
              <w:t>13</w:t>
            </w:r>
            <w:r>
              <w:rPr>
                <w:noProof/>
                <w:webHidden/>
              </w:rPr>
              <w:fldChar w:fldCharType="end"/>
            </w:r>
          </w:hyperlink>
        </w:p>
        <w:p w14:paraId="3AB12D94" w14:textId="4FEC5DB2" w:rsidR="00D02539" w:rsidRDefault="00D02539">
          <w:pPr>
            <w:pStyle w:val="TDC3"/>
            <w:tabs>
              <w:tab w:val="right" w:leader="dot" w:pos="8494"/>
            </w:tabs>
            <w:rPr>
              <w:rFonts w:eastAsiaTheme="minorEastAsia"/>
              <w:noProof/>
              <w:lang w:eastAsia="es-ES"/>
            </w:rPr>
          </w:pPr>
          <w:hyperlink w:anchor="_Toc159007085" w:history="1">
            <w:r w:rsidRPr="00E451F0">
              <w:rPr>
                <w:rStyle w:val="Hipervnculo"/>
                <w:noProof/>
              </w:rPr>
              <w:t>21/FTP  - CVE-2015-3306</w:t>
            </w:r>
            <w:r>
              <w:rPr>
                <w:noProof/>
                <w:webHidden/>
              </w:rPr>
              <w:tab/>
            </w:r>
            <w:r>
              <w:rPr>
                <w:noProof/>
                <w:webHidden/>
              </w:rPr>
              <w:fldChar w:fldCharType="begin"/>
            </w:r>
            <w:r>
              <w:rPr>
                <w:noProof/>
                <w:webHidden/>
              </w:rPr>
              <w:instrText xml:space="preserve"> PAGEREF _Toc159007085 \h </w:instrText>
            </w:r>
            <w:r>
              <w:rPr>
                <w:noProof/>
                <w:webHidden/>
              </w:rPr>
            </w:r>
            <w:r>
              <w:rPr>
                <w:noProof/>
                <w:webHidden/>
              </w:rPr>
              <w:fldChar w:fldCharType="separate"/>
            </w:r>
            <w:r w:rsidR="00152BC8">
              <w:rPr>
                <w:noProof/>
                <w:webHidden/>
              </w:rPr>
              <w:t>13</w:t>
            </w:r>
            <w:r>
              <w:rPr>
                <w:noProof/>
                <w:webHidden/>
              </w:rPr>
              <w:fldChar w:fldCharType="end"/>
            </w:r>
          </w:hyperlink>
        </w:p>
        <w:p w14:paraId="3A2E6C38" w14:textId="7CE55F47" w:rsidR="00D02539" w:rsidRDefault="00D02539">
          <w:pPr>
            <w:pStyle w:val="TDC3"/>
            <w:tabs>
              <w:tab w:val="right" w:leader="dot" w:pos="8494"/>
            </w:tabs>
            <w:rPr>
              <w:rFonts w:eastAsiaTheme="minorEastAsia"/>
              <w:noProof/>
              <w:lang w:eastAsia="es-ES"/>
            </w:rPr>
          </w:pPr>
          <w:hyperlink w:anchor="_Toc159007086" w:history="1">
            <w:r w:rsidRPr="00E451F0">
              <w:rPr>
                <w:rStyle w:val="Hipervnculo"/>
                <w:noProof/>
              </w:rPr>
              <w:t>22/SSH- CVE-2018-15919 &amp;&amp; CVE-2018-15473</w:t>
            </w:r>
            <w:r>
              <w:rPr>
                <w:noProof/>
                <w:webHidden/>
              </w:rPr>
              <w:tab/>
            </w:r>
            <w:r>
              <w:rPr>
                <w:noProof/>
                <w:webHidden/>
              </w:rPr>
              <w:fldChar w:fldCharType="begin"/>
            </w:r>
            <w:r>
              <w:rPr>
                <w:noProof/>
                <w:webHidden/>
              </w:rPr>
              <w:instrText xml:space="preserve"> PAGEREF _Toc159007086 \h </w:instrText>
            </w:r>
            <w:r>
              <w:rPr>
                <w:noProof/>
                <w:webHidden/>
              </w:rPr>
            </w:r>
            <w:r>
              <w:rPr>
                <w:noProof/>
                <w:webHidden/>
              </w:rPr>
              <w:fldChar w:fldCharType="separate"/>
            </w:r>
            <w:r w:rsidR="00152BC8">
              <w:rPr>
                <w:noProof/>
                <w:webHidden/>
              </w:rPr>
              <w:t>17</w:t>
            </w:r>
            <w:r>
              <w:rPr>
                <w:noProof/>
                <w:webHidden/>
              </w:rPr>
              <w:fldChar w:fldCharType="end"/>
            </w:r>
          </w:hyperlink>
        </w:p>
        <w:p w14:paraId="21FA77F0" w14:textId="3E412A48" w:rsidR="00D02539" w:rsidRDefault="00D02539">
          <w:pPr>
            <w:pStyle w:val="TDC3"/>
            <w:tabs>
              <w:tab w:val="right" w:leader="dot" w:pos="8494"/>
            </w:tabs>
            <w:rPr>
              <w:rFonts w:eastAsiaTheme="minorEastAsia"/>
              <w:noProof/>
              <w:lang w:eastAsia="es-ES"/>
            </w:rPr>
          </w:pPr>
          <w:hyperlink w:anchor="_Toc159007087" w:history="1">
            <w:r w:rsidRPr="00E451F0">
              <w:rPr>
                <w:rStyle w:val="Hipervnculo"/>
                <w:noProof/>
              </w:rPr>
              <w:t>8080/Jetty 8.1.7 –CVE-2019-10247</w:t>
            </w:r>
            <w:r>
              <w:rPr>
                <w:noProof/>
                <w:webHidden/>
              </w:rPr>
              <w:tab/>
            </w:r>
            <w:r>
              <w:rPr>
                <w:noProof/>
                <w:webHidden/>
              </w:rPr>
              <w:fldChar w:fldCharType="begin"/>
            </w:r>
            <w:r>
              <w:rPr>
                <w:noProof/>
                <w:webHidden/>
              </w:rPr>
              <w:instrText xml:space="preserve"> PAGEREF _Toc159007087 \h </w:instrText>
            </w:r>
            <w:r>
              <w:rPr>
                <w:noProof/>
                <w:webHidden/>
              </w:rPr>
            </w:r>
            <w:r>
              <w:rPr>
                <w:noProof/>
                <w:webHidden/>
              </w:rPr>
              <w:fldChar w:fldCharType="separate"/>
            </w:r>
            <w:r w:rsidR="00152BC8">
              <w:rPr>
                <w:noProof/>
                <w:webHidden/>
              </w:rPr>
              <w:t>19</w:t>
            </w:r>
            <w:r>
              <w:rPr>
                <w:noProof/>
                <w:webHidden/>
              </w:rPr>
              <w:fldChar w:fldCharType="end"/>
            </w:r>
          </w:hyperlink>
        </w:p>
        <w:p w14:paraId="20D7F2A1" w14:textId="48245970" w:rsidR="00D02539" w:rsidRDefault="00D02539">
          <w:pPr>
            <w:pStyle w:val="TDC3"/>
            <w:tabs>
              <w:tab w:val="right" w:leader="dot" w:pos="8494"/>
            </w:tabs>
            <w:rPr>
              <w:rFonts w:eastAsiaTheme="minorEastAsia"/>
              <w:noProof/>
              <w:lang w:eastAsia="es-ES"/>
            </w:rPr>
          </w:pPr>
          <w:hyperlink w:anchor="_Toc159007088" w:history="1">
            <w:r w:rsidRPr="00E451F0">
              <w:rPr>
                <w:rStyle w:val="Hipervnculo"/>
                <w:noProof/>
              </w:rPr>
              <w:t>8080/Continuum  - CVE-2013-2251</w:t>
            </w:r>
            <w:r>
              <w:rPr>
                <w:noProof/>
                <w:webHidden/>
              </w:rPr>
              <w:tab/>
            </w:r>
            <w:r>
              <w:rPr>
                <w:noProof/>
                <w:webHidden/>
              </w:rPr>
              <w:fldChar w:fldCharType="begin"/>
            </w:r>
            <w:r>
              <w:rPr>
                <w:noProof/>
                <w:webHidden/>
              </w:rPr>
              <w:instrText xml:space="preserve"> PAGEREF _Toc159007088 \h </w:instrText>
            </w:r>
            <w:r>
              <w:rPr>
                <w:noProof/>
                <w:webHidden/>
              </w:rPr>
            </w:r>
            <w:r>
              <w:rPr>
                <w:noProof/>
                <w:webHidden/>
              </w:rPr>
              <w:fldChar w:fldCharType="separate"/>
            </w:r>
            <w:r w:rsidR="00152BC8">
              <w:rPr>
                <w:noProof/>
                <w:webHidden/>
              </w:rPr>
              <w:t>20</w:t>
            </w:r>
            <w:r>
              <w:rPr>
                <w:noProof/>
                <w:webHidden/>
              </w:rPr>
              <w:fldChar w:fldCharType="end"/>
            </w:r>
          </w:hyperlink>
        </w:p>
        <w:p w14:paraId="1783C60F" w14:textId="3CBCA161" w:rsidR="00D02539" w:rsidRDefault="00D02539">
          <w:pPr>
            <w:pStyle w:val="TDC3"/>
            <w:tabs>
              <w:tab w:val="right" w:leader="dot" w:pos="8494"/>
            </w:tabs>
            <w:rPr>
              <w:rFonts w:eastAsiaTheme="minorEastAsia"/>
              <w:noProof/>
              <w:lang w:eastAsia="es-ES"/>
            </w:rPr>
          </w:pPr>
          <w:hyperlink w:anchor="_Toc159007089" w:history="1">
            <w:r w:rsidRPr="00E451F0">
              <w:rPr>
                <w:rStyle w:val="Hipervnculo"/>
                <w:noProof/>
              </w:rPr>
              <w:t>80/SQL Injection  - Get System Users and Generate MySQL Root User</w:t>
            </w:r>
            <w:r>
              <w:rPr>
                <w:noProof/>
                <w:webHidden/>
              </w:rPr>
              <w:tab/>
            </w:r>
            <w:r>
              <w:rPr>
                <w:noProof/>
                <w:webHidden/>
              </w:rPr>
              <w:fldChar w:fldCharType="begin"/>
            </w:r>
            <w:r>
              <w:rPr>
                <w:noProof/>
                <w:webHidden/>
              </w:rPr>
              <w:instrText xml:space="preserve"> PAGEREF _Toc159007089 \h </w:instrText>
            </w:r>
            <w:r>
              <w:rPr>
                <w:noProof/>
                <w:webHidden/>
              </w:rPr>
            </w:r>
            <w:r>
              <w:rPr>
                <w:noProof/>
                <w:webHidden/>
              </w:rPr>
              <w:fldChar w:fldCharType="separate"/>
            </w:r>
            <w:r w:rsidR="00152BC8">
              <w:rPr>
                <w:noProof/>
                <w:webHidden/>
              </w:rPr>
              <w:t>25</w:t>
            </w:r>
            <w:r>
              <w:rPr>
                <w:noProof/>
                <w:webHidden/>
              </w:rPr>
              <w:fldChar w:fldCharType="end"/>
            </w:r>
          </w:hyperlink>
        </w:p>
        <w:p w14:paraId="3551F070" w14:textId="1516E32D" w:rsidR="00D02539" w:rsidRDefault="00D02539">
          <w:pPr>
            <w:pStyle w:val="TDC3"/>
            <w:tabs>
              <w:tab w:val="right" w:leader="dot" w:pos="8494"/>
            </w:tabs>
            <w:rPr>
              <w:rFonts w:eastAsiaTheme="minorEastAsia"/>
              <w:noProof/>
              <w:lang w:eastAsia="es-ES"/>
            </w:rPr>
          </w:pPr>
          <w:hyperlink w:anchor="_Toc159007090" w:history="1">
            <w:r w:rsidRPr="00E451F0">
              <w:rPr>
                <w:rStyle w:val="Hipervnculo"/>
                <w:noProof/>
              </w:rPr>
              <w:t>Ubuntu 14.04  - Privilege Escalation -Throught Docker</w:t>
            </w:r>
            <w:r>
              <w:rPr>
                <w:noProof/>
                <w:webHidden/>
              </w:rPr>
              <w:tab/>
            </w:r>
            <w:r>
              <w:rPr>
                <w:noProof/>
                <w:webHidden/>
              </w:rPr>
              <w:fldChar w:fldCharType="begin"/>
            </w:r>
            <w:r>
              <w:rPr>
                <w:noProof/>
                <w:webHidden/>
              </w:rPr>
              <w:instrText xml:space="preserve"> PAGEREF _Toc159007090 \h </w:instrText>
            </w:r>
            <w:r>
              <w:rPr>
                <w:noProof/>
                <w:webHidden/>
              </w:rPr>
            </w:r>
            <w:r>
              <w:rPr>
                <w:noProof/>
                <w:webHidden/>
              </w:rPr>
              <w:fldChar w:fldCharType="separate"/>
            </w:r>
            <w:r w:rsidR="00152BC8">
              <w:rPr>
                <w:noProof/>
                <w:webHidden/>
              </w:rPr>
              <w:t>30</w:t>
            </w:r>
            <w:r>
              <w:rPr>
                <w:noProof/>
                <w:webHidden/>
              </w:rPr>
              <w:fldChar w:fldCharType="end"/>
            </w:r>
          </w:hyperlink>
        </w:p>
        <w:p w14:paraId="2381BB00" w14:textId="26580F67" w:rsidR="00D02539" w:rsidRDefault="00D02539">
          <w:pPr>
            <w:pStyle w:val="TDC1"/>
            <w:tabs>
              <w:tab w:val="right" w:leader="dot" w:pos="8494"/>
            </w:tabs>
            <w:rPr>
              <w:rFonts w:eastAsiaTheme="minorEastAsia"/>
              <w:noProof/>
              <w:lang w:eastAsia="es-ES"/>
            </w:rPr>
          </w:pPr>
          <w:hyperlink w:anchor="_Toc159007091" w:history="1">
            <w:r w:rsidRPr="00E451F0">
              <w:rPr>
                <w:rStyle w:val="Hipervnculo"/>
                <w:noProof/>
              </w:rPr>
              <w:t>Windows</w:t>
            </w:r>
            <w:r>
              <w:rPr>
                <w:noProof/>
                <w:webHidden/>
              </w:rPr>
              <w:tab/>
            </w:r>
            <w:r>
              <w:rPr>
                <w:noProof/>
                <w:webHidden/>
              </w:rPr>
              <w:fldChar w:fldCharType="begin"/>
            </w:r>
            <w:r>
              <w:rPr>
                <w:noProof/>
                <w:webHidden/>
              </w:rPr>
              <w:instrText xml:space="preserve"> PAGEREF _Toc159007091 \h </w:instrText>
            </w:r>
            <w:r>
              <w:rPr>
                <w:noProof/>
                <w:webHidden/>
              </w:rPr>
            </w:r>
            <w:r>
              <w:rPr>
                <w:noProof/>
                <w:webHidden/>
              </w:rPr>
              <w:fldChar w:fldCharType="separate"/>
            </w:r>
            <w:r w:rsidR="00152BC8">
              <w:rPr>
                <w:noProof/>
                <w:webHidden/>
              </w:rPr>
              <w:t>31</w:t>
            </w:r>
            <w:r>
              <w:rPr>
                <w:noProof/>
                <w:webHidden/>
              </w:rPr>
              <w:fldChar w:fldCharType="end"/>
            </w:r>
          </w:hyperlink>
        </w:p>
        <w:p w14:paraId="42EFBF53" w14:textId="73FA3DB6" w:rsidR="00D02539" w:rsidRDefault="00D02539">
          <w:pPr>
            <w:pStyle w:val="TDC2"/>
            <w:tabs>
              <w:tab w:val="right" w:leader="dot" w:pos="8494"/>
            </w:tabs>
            <w:rPr>
              <w:rFonts w:eastAsiaTheme="minorEastAsia"/>
              <w:noProof/>
              <w:lang w:eastAsia="es-ES"/>
            </w:rPr>
          </w:pPr>
          <w:hyperlink w:anchor="_Toc159007092" w:history="1">
            <w:r w:rsidRPr="00E451F0">
              <w:rPr>
                <w:rStyle w:val="Hipervnculo"/>
                <w:noProof/>
              </w:rPr>
              <w:t>Escaneo pasivo</w:t>
            </w:r>
            <w:r>
              <w:rPr>
                <w:noProof/>
                <w:webHidden/>
              </w:rPr>
              <w:tab/>
            </w:r>
            <w:r>
              <w:rPr>
                <w:noProof/>
                <w:webHidden/>
              </w:rPr>
              <w:fldChar w:fldCharType="begin"/>
            </w:r>
            <w:r>
              <w:rPr>
                <w:noProof/>
                <w:webHidden/>
              </w:rPr>
              <w:instrText xml:space="preserve"> PAGEREF _Toc159007092 \h </w:instrText>
            </w:r>
            <w:r>
              <w:rPr>
                <w:noProof/>
                <w:webHidden/>
              </w:rPr>
            </w:r>
            <w:r>
              <w:rPr>
                <w:noProof/>
                <w:webHidden/>
              </w:rPr>
              <w:fldChar w:fldCharType="separate"/>
            </w:r>
            <w:r w:rsidR="00152BC8">
              <w:rPr>
                <w:noProof/>
                <w:webHidden/>
              </w:rPr>
              <w:t>32</w:t>
            </w:r>
            <w:r>
              <w:rPr>
                <w:noProof/>
                <w:webHidden/>
              </w:rPr>
              <w:fldChar w:fldCharType="end"/>
            </w:r>
          </w:hyperlink>
        </w:p>
        <w:p w14:paraId="028BA235" w14:textId="40997CE4" w:rsidR="00D02539" w:rsidRDefault="00D02539">
          <w:pPr>
            <w:pStyle w:val="TDC2"/>
            <w:tabs>
              <w:tab w:val="right" w:leader="dot" w:pos="8494"/>
            </w:tabs>
            <w:rPr>
              <w:rFonts w:eastAsiaTheme="minorEastAsia"/>
              <w:noProof/>
              <w:lang w:eastAsia="es-ES"/>
            </w:rPr>
          </w:pPr>
          <w:hyperlink w:anchor="_Toc159007093" w:history="1">
            <w:r w:rsidRPr="00E451F0">
              <w:rPr>
                <w:rStyle w:val="Hipervnculo"/>
                <w:noProof/>
              </w:rPr>
              <w:t>Escaneo activo</w:t>
            </w:r>
            <w:r>
              <w:rPr>
                <w:noProof/>
                <w:webHidden/>
              </w:rPr>
              <w:tab/>
            </w:r>
            <w:r>
              <w:rPr>
                <w:noProof/>
                <w:webHidden/>
              </w:rPr>
              <w:fldChar w:fldCharType="begin"/>
            </w:r>
            <w:r>
              <w:rPr>
                <w:noProof/>
                <w:webHidden/>
              </w:rPr>
              <w:instrText xml:space="preserve"> PAGEREF _Toc159007093 \h </w:instrText>
            </w:r>
            <w:r>
              <w:rPr>
                <w:noProof/>
                <w:webHidden/>
              </w:rPr>
            </w:r>
            <w:r>
              <w:rPr>
                <w:noProof/>
                <w:webHidden/>
              </w:rPr>
              <w:fldChar w:fldCharType="separate"/>
            </w:r>
            <w:r w:rsidR="00152BC8">
              <w:rPr>
                <w:noProof/>
                <w:webHidden/>
              </w:rPr>
              <w:t>32</w:t>
            </w:r>
            <w:r>
              <w:rPr>
                <w:noProof/>
                <w:webHidden/>
              </w:rPr>
              <w:fldChar w:fldCharType="end"/>
            </w:r>
          </w:hyperlink>
        </w:p>
        <w:p w14:paraId="41DA7092" w14:textId="004EFF6A" w:rsidR="00D02539" w:rsidRDefault="00D02539">
          <w:pPr>
            <w:pStyle w:val="TDC2"/>
            <w:tabs>
              <w:tab w:val="right" w:leader="dot" w:pos="8494"/>
            </w:tabs>
            <w:rPr>
              <w:rFonts w:eastAsiaTheme="minorEastAsia"/>
              <w:noProof/>
              <w:lang w:eastAsia="es-ES"/>
            </w:rPr>
          </w:pPr>
          <w:hyperlink w:anchor="_Toc159007094" w:history="1">
            <w:r w:rsidRPr="00E451F0">
              <w:rPr>
                <w:rStyle w:val="Hipervnculo"/>
                <w:noProof/>
              </w:rPr>
              <w:t>Enumeración</w:t>
            </w:r>
            <w:r>
              <w:rPr>
                <w:noProof/>
                <w:webHidden/>
              </w:rPr>
              <w:tab/>
            </w:r>
            <w:r>
              <w:rPr>
                <w:noProof/>
                <w:webHidden/>
              </w:rPr>
              <w:fldChar w:fldCharType="begin"/>
            </w:r>
            <w:r>
              <w:rPr>
                <w:noProof/>
                <w:webHidden/>
              </w:rPr>
              <w:instrText xml:space="preserve"> PAGEREF _Toc159007094 \h </w:instrText>
            </w:r>
            <w:r>
              <w:rPr>
                <w:noProof/>
                <w:webHidden/>
              </w:rPr>
            </w:r>
            <w:r>
              <w:rPr>
                <w:noProof/>
                <w:webHidden/>
              </w:rPr>
              <w:fldChar w:fldCharType="separate"/>
            </w:r>
            <w:r w:rsidR="00152BC8">
              <w:rPr>
                <w:noProof/>
                <w:webHidden/>
              </w:rPr>
              <w:t>32</w:t>
            </w:r>
            <w:r>
              <w:rPr>
                <w:noProof/>
                <w:webHidden/>
              </w:rPr>
              <w:fldChar w:fldCharType="end"/>
            </w:r>
          </w:hyperlink>
        </w:p>
        <w:p w14:paraId="741D560C" w14:textId="019D6883" w:rsidR="00D02539" w:rsidRDefault="00D02539">
          <w:pPr>
            <w:pStyle w:val="TDC2"/>
            <w:tabs>
              <w:tab w:val="right" w:leader="dot" w:pos="8494"/>
            </w:tabs>
            <w:rPr>
              <w:rFonts w:eastAsiaTheme="minorEastAsia"/>
              <w:noProof/>
              <w:lang w:eastAsia="es-ES"/>
            </w:rPr>
          </w:pPr>
          <w:hyperlink w:anchor="_Toc159007095" w:history="1">
            <w:r w:rsidRPr="00E451F0">
              <w:rPr>
                <w:rStyle w:val="Hipervnculo"/>
                <w:noProof/>
              </w:rPr>
              <w:t>Explotación</w:t>
            </w:r>
            <w:r>
              <w:rPr>
                <w:noProof/>
                <w:webHidden/>
              </w:rPr>
              <w:tab/>
            </w:r>
            <w:r>
              <w:rPr>
                <w:noProof/>
                <w:webHidden/>
              </w:rPr>
              <w:fldChar w:fldCharType="begin"/>
            </w:r>
            <w:r>
              <w:rPr>
                <w:noProof/>
                <w:webHidden/>
              </w:rPr>
              <w:instrText xml:space="preserve"> PAGEREF _Toc159007095 \h </w:instrText>
            </w:r>
            <w:r>
              <w:rPr>
                <w:noProof/>
                <w:webHidden/>
              </w:rPr>
            </w:r>
            <w:r>
              <w:rPr>
                <w:noProof/>
                <w:webHidden/>
              </w:rPr>
              <w:fldChar w:fldCharType="separate"/>
            </w:r>
            <w:r w:rsidR="00152BC8">
              <w:rPr>
                <w:noProof/>
                <w:webHidden/>
              </w:rPr>
              <w:t>32</w:t>
            </w:r>
            <w:r>
              <w:rPr>
                <w:noProof/>
                <w:webHidden/>
              </w:rPr>
              <w:fldChar w:fldCharType="end"/>
            </w:r>
          </w:hyperlink>
        </w:p>
        <w:p w14:paraId="247B065E" w14:textId="54F8E4C7" w:rsidR="00D02539" w:rsidRDefault="00D02539">
          <w:pPr>
            <w:pStyle w:val="TDC3"/>
            <w:tabs>
              <w:tab w:val="right" w:leader="dot" w:pos="8494"/>
            </w:tabs>
            <w:rPr>
              <w:rFonts w:eastAsiaTheme="minorEastAsia"/>
              <w:noProof/>
              <w:lang w:eastAsia="es-ES"/>
            </w:rPr>
          </w:pPr>
          <w:hyperlink w:anchor="_Toc159007096" w:history="1">
            <w:r w:rsidRPr="00E451F0">
              <w:rPr>
                <w:rStyle w:val="Hipervnculo"/>
                <w:noProof/>
              </w:rPr>
              <w:t>22/SSH- CVE-2018-15919 &amp;&amp; CVE-2018-15473</w:t>
            </w:r>
            <w:r>
              <w:rPr>
                <w:noProof/>
                <w:webHidden/>
              </w:rPr>
              <w:tab/>
            </w:r>
            <w:r>
              <w:rPr>
                <w:noProof/>
                <w:webHidden/>
              </w:rPr>
              <w:fldChar w:fldCharType="begin"/>
            </w:r>
            <w:r>
              <w:rPr>
                <w:noProof/>
                <w:webHidden/>
              </w:rPr>
              <w:instrText xml:space="preserve"> PAGEREF _Toc159007096 \h </w:instrText>
            </w:r>
            <w:r>
              <w:rPr>
                <w:noProof/>
                <w:webHidden/>
              </w:rPr>
            </w:r>
            <w:r>
              <w:rPr>
                <w:noProof/>
                <w:webHidden/>
              </w:rPr>
              <w:fldChar w:fldCharType="separate"/>
            </w:r>
            <w:r w:rsidR="00152BC8">
              <w:rPr>
                <w:noProof/>
                <w:webHidden/>
              </w:rPr>
              <w:t>32</w:t>
            </w:r>
            <w:r>
              <w:rPr>
                <w:noProof/>
                <w:webHidden/>
              </w:rPr>
              <w:fldChar w:fldCharType="end"/>
            </w:r>
          </w:hyperlink>
        </w:p>
        <w:p w14:paraId="1EB00F4E" w14:textId="661F545C" w:rsidR="00D02539" w:rsidRDefault="00D02539">
          <w:pPr>
            <w:pStyle w:val="TDC3"/>
            <w:tabs>
              <w:tab w:val="right" w:leader="dot" w:pos="8494"/>
            </w:tabs>
            <w:rPr>
              <w:rFonts w:eastAsiaTheme="minorEastAsia"/>
              <w:noProof/>
              <w:lang w:eastAsia="es-ES"/>
            </w:rPr>
          </w:pPr>
          <w:hyperlink w:anchor="_Toc159007097" w:history="1">
            <w:r w:rsidRPr="00E451F0">
              <w:rPr>
                <w:rStyle w:val="Hipervnculo"/>
                <w:noProof/>
              </w:rPr>
              <w:t>22/SSH – Hydra – Brute Force</w:t>
            </w:r>
            <w:r>
              <w:rPr>
                <w:noProof/>
                <w:webHidden/>
              </w:rPr>
              <w:tab/>
            </w:r>
            <w:r>
              <w:rPr>
                <w:noProof/>
                <w:webHidden/>
              </w:rPr>
              <w:fldChar w:fldCharType="begin"/>
            </w:r>
            <w:r>
              <w:rPr>
                <w:noProof/>
                <w:webHidden/>
              </w:rPr>
              <w:instrText xml:space="preserve"> PAGEREF _Toc159007097 \h </w:instrText>
            </w:r>
            <w:r>
              <w:rPr>
                <w:noProof/>
                <w:webHidden/>
              </w:rPr>
            </w:r>
            <w:r>
              <w:rPr>
                <w:noProof/>
                <w:webHidden/>
              </w:rPr>
              <w:fldChar w:fldCharType="separate"/>
            </w:r>
            <w:r w:rsidR="00152BC8">
              <w:rPr>
                <w:noProof/>
                <w:webHidden/>
              </w:rPr>
              <w:t>36</w:t>
            </w:r>
            <w:r>
              <w:rPr>
                <w:noProof/>
                <w:webHidden/>
              </w:rPr>
              <w:fldChar w:fldCharType="end"/>
            </w:r>
          </w:hyperlink>
        </w:p>
        <w:p w14:paraId="6347DDEE" w14:textId="67F9D450" w:rsidR="00D02539" w:rsidRDefault="00D02539">
          <w:pPr>
            <w:pStyle w:val="TDC3"/>
            <w:tabs>
              <w:tab w:val="right" w:leader="dot" w:pos="8494"/>
            </w:tabs>
            <w:rPr>
              <w:rFonts w:eastAsiaTheme="minorEastAsia"/>
              <w:noProof/>
              <w:lang w:eastAsia="es-ES"/>
            </w:rPr>
          </w:pPr>
          <w:hyperlink w:anchor="_Toc159007098" w:history="1">
            <w:r w:rsidRPr="00E451F0">
              <w:rPr>
                <w:rStyle w:val="Hipervnculo"/>
                <w:noProof/>
              </w:rPr>
              <w:t>22/SSH - CVE-2016-6515 – DOS</w:t>
            </w:r>
            <w:r>
              <w:rPr>
                <w:noProof/>
                <w:webHidden/>
              </w:rPr>
              <w:tab/>
            </w:r>
            <w:r>
              <w:rPr>
                <w:noProof/>
                <w:webHidden/>
              </w:rPr>
              <w:fldChar w:fldCharType="begin"/>
            </w:r>
            <w:r>
              <w:rPr>
                <w:noProof/>
                <w:webHidden/>
              </w:rPr>
              <w:instrText xml:space="preserve"> PAGEREF _Toc159007098 \h </w:instrText>
            </w:r>
            <w:r>
              <w:rPr>
                <w:noProof/>
                <w:webHidden/>
              </w:rPr>
            </w:r>
            <w:r>
              <w:rPr>
                <w:noProof/>
                <w:webHidden/>
              </w:rPr>
              <w:fldChar w:fldCharType="separate"/>
            </w:r>
            <w:r w:rsidR="00152BC8">
              <w:rPr>
                <w:noProof/>
                <w:webHidden/>
              </w:rPr>
              <w:t>37</w:t>
            </w:r>
            <w:r>
              <w:rPr>
                <w:noProof/>
                <w:webHidden/>
              </w:rPr>
              <w:fldChar w:fldCharType="end"/>
            </w:r>
          </w:hyperlink>
        </w:p>
        <w:p w14:paraId="5719CEF3" w14:textId="68B22764" w:rsidR="00D02539" w:rsidRDefault="00D02539">
          <w:pPr>
            <w:pStyle w:val="TDC1"/>
            <w:tabs>
              <w:tab w:val="right" w:leader="dot" w:pos="8494"/>
            </w:tabs>
            <w:rPr>
              <w:rFonts w:eastAsiaTheme="minorEastAsia"/>
              <w:noProof/>
              <w:lang w:eastAsia="es-ES"/>
            </w:rPr>
          </w:pPr>
          <w:hyperlink w:anchor="_Toc159007099" w:history="1">
            <w:r w:rsidRPr="00E451F0">
              <w:rPr>
                <w:rStyle w:val="Hipervnculo"/>
                <w:noProof/>
              </w:rPr>
              <w:t>Conclusión</w:t>
            </w:r>
            <w:r>
              <w:rPr>
                <w:noProof/>
                <w:webHidden/>
              </w:rPr>
              <w:tab/>
            </w:r>
            <w:r>
              <w:rPr>
                <w:noProof/>
                <w:webHidden/>
              </w:rPr>
              <w:fldChar w:fldCharType="begin"/>
            </w:r>
            <w:r>
              <w:rPr>
                <w:noProof/>
                <w:webHidden/>
              </w:rPr>
              <w:instrText xml:space="preserve"> PAGEREF _Toc159007099 \h </w:instrText>
            </w:r>
            <w:r>
              <w:rPr>
                <w:noProof/>
                <w:webHidden/>
              </w:rPr>
            </w:r>
            <w:r>
              <w:rPr>
                <w:noProof/>
                <w:webHidden/>
              </w:rPr>
              <w:fldChar w:fldCharType="separate"/>
            </w:r>
            <w:r w:rsidR="00152BC8">
              <w:rPr>
                <w:noProof/>
                <w:webHidden/>
              </w:rPr>
              <w:t>40</w:t>
            </w:r>
            <w:r>
              <w:rPr>
                <w:noProof/>
                <w:webHidden/>
              </w:rPr>
              <w:fldChar w:fldCharType="end"/>
            </w:r>
          </w:hyperlink>
        </w:p>
        <w:p w14:paraId="51D01865" w14:textId="142511CD" w:rsidR="001E6BF8" w:rsidRDefault="001E6BF8">
          <w:r>
            <w:rPr>
              <w:b/>
              <w:bCs/>
            </w:rPr>
            <w:fldChar w:fldCharType="end"/>
          </w:r>
        </w:p>
      </w:sdtContent>
    </w:sdt>
    <w:p w14:paraId="3744C40B"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64219C4E"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p>
    <w:p w14:paraId="78765305" w14:textId="0D33357C" w:rsidR="00234F48" w:rsidRDefault="00BF35C6" w:rsidP="00234F48">
      <w:pPr>
        <w:pStyle w:val="Ttulo1"/>
      </w:pPr>
      <w:bookmarkStart w:id="0" w:name="_Toc159007074"/>
      <w:r>
        <w:t>Linux</w:t>
      </w:r>
      <w:bookmarkEnd w:id="0"/>
    </w:p>
    <w:p w14:paraId="43ADF07D" w14:textId="77A6E7AD" w:rsidR="00234F48" w:rsidRDefault="00BF35C6" w:rsidP="00BF35C6">
      <w:pPr>
        <w:pStyle w:val="Ttulo2"/>
      </w:pPr>
      <w:bookmarkStart w:id="1" w:name="_Toc159007075"/>
      <w:r w:rsidRPr="00BF35C6">
        <w:t>Escaneo Pasivo</w:t>
      </w:r>
      <w:bookmarkEnd w:id="1"/>
    </w:p>
    <w:p w14:paraId="3176466E" w14:textId="4DBBF41F" w:rsidR="004939E0" w:rsidRPr="004939E0" w:rsidRDefault="004939E0" w:rsidP="004939E0">
      <w:pPr>
        <w:pStyle w:val="Ttulo3"/>
      </w:pPr>
      <w:bookmarkStart w:id="2" w:name="_Toc159007076"/>
      <w:proofErr w:type="spellStart"/>
      <w:r>
        <w:t>Sniffer</w:t>
      </w:r>
      <w:bookmarkEnd w:id="2"/>
      <w:proofErr w:type="spellEnd"/>
    </w:p>
    <w:p w14:paraId="33A0420D" w14:textId="3CEA66C2" w:rsidR="00B03D74" w:rsidRDefault="00BF35C6" w:rsidP="00BF35C6">
      <w:r>
        <w:t>El escaneo pasivo</w:t>
      </w:r>
      <w:r w:rsidR="000869CE">
        <w:t xml:space="preserve"> a través de un </w:t>
      </w:r>
      <w:proofErr w:type="spellStart"/>
      <w:r w:rsidR="000869CE">
        <w:t>sniffer</w:t>
      </w:r>
      <w:proofErr w:type="spellEnd"/>
      <w:r w:rsidR="000869CE">
        <w:t xml:space="preserve"> de red</w:t>
      </w:r>
      <w:r>
        <w:t xml:space="preserve"> tiene como utilidad el conocer un objetivo de ataque sin la necesidad de escanear la red completa de forma </w:t>
      </w:r>
      <w:r w:rsidR="000869CE">
        <w:t>agresiva</w:t>
      </w:r>
      <w:r>
        <w:t xml:space="preserve">. En un escenario real, se observa que, al </w:t>
      </w:r>
      <w:r w:rsidR="000869CE">
        <w:t>escuchar la</w:t>
      </w:r>
      <w:r>
        <w:t xml:space="preserve"> red, se generan numerosas peticiones de conexión a distintos servicios para una o varias IP específicas. </w:t>
      </w:r>
      <w:r w:rsidR="00B03D74" w:rsidRPr="00B03D74">
        <w:t xml:space="preserve">Estas conexiones proporcionan información sobre la importancia de ese punto en la red. Sin embargo, es importante tener en cuenta que no necesariamente se trata de un servidor </w:t>
      </w:r>
      <w:r w:rsidR="00B03D74">
        <w:t>central que debamos considerar como objetivo principal, ya que t</w:t>
      </w:r>
      <w:r w:rsidR="00B03D74" w:rsidRPr="00B03D74">
        <w:t>ambién podría tratarse de un firewall</w:t>
      </w:r>
      <w:r w:rsidR="000869CE">
        <w:t xml:space="preserve"> o</w:t>
      </w:r>
      <w:r w:rsidR="00B03D74" w:rsidRPr="00B03D74">
        <w:t xml:space="preserve"> un proxy</w:t>
      </w:r>
      <w:r w:rsidR="000869CE">
        <w:t xml:space="preserve"> que </w:t>
      </w:r>
      <w:r w:rsidR="00B03D74" w:rsidRPr="00B03D74">
        <w:t>intercepte estos paquetes en primer lugar.</w:t>
      </w:r>
    </w:p>
    <w:p w14:paraId="6A1410E2" w14:textId="7C8B885F" w:rsidR="00BF35C6" w:rsidRDefault="00BF35C6" w:rsidP="00BF35C6">
      <w:r>
        <w:t xml:space="preserve">Para este ejemplo es complicado realizar un </w:t>
      </w:r>
      <w:proofErr w:type="spellStart"/>
      <w:r>
        <w:t>sniffing</w:t>
      </w:r>
      <w:proofErr w:type="spellEnd"/>
      <w:r>
        <w:t xml:space="preserve"> de red óptimo, ya que disponemos de máquinas que realmente no están realizando conexiones </w:t>
      </w:r>
      <w:r w:rsidR="000869CE">
        <w:t>en tiempo real.</w:t>
      </w:r>
      <w:r>
        <w:t xml:space="preserve"> </w:t>
      </w:r>
      <w:r w:rsidR="000869CE">
        <w:t>N</w:t>
      </w:r>
      <w:r>
        <w:t xml:space="preserve">o tiene clientes activos, por lo que </w:t>
      </w:r>
      <w:r w:rsidR="00B03D74">
        <w:t>voy a generar peticiones de conexión a distintos servicios (con éxito o no) a fin de visualizar lo que ocurre a nivel de red.</w:t>
      </w:r>
    </w:p>
    <w:p w14:paraId="6275AF59" w14:textId="055E23F0" w:rsidR="006B0F56" w:rsidRDefault="006B0F56" w:rsidP="00BF35C6">
      <w:r>
        <w:t xml:space="preserve">Pero antes que eso, me gustaría mostrar una información interesante que he encontrado haciendo </w:t>
      </w:r>
      <w:proofErr w:type="spellStart"/>
      <w:r>
        <w:t>sniffing</w:t>
      </w:r>
      <w:proofErr w:type="spellEnd"/>
      <w:r>
        <w:t xml:space="preserve"> de mi propia red local:</w:t>
      </w:r>
    </w:p>
    <w:p w14:paraId="5C0D1ED1" w14:textId="1B03ECAC" w:rsidR="006B0F56" w:rsidRDefault="006B0F56" w:rsidP="00BF35C6">
      <w:r>
        <w:t xml:space="preserve">Lo primero es que para hacer </w:t>
      </w:r>
      <w:proofErr w:type="spellStart"/>
      <w:r>
        <w:t>sniffing</w:t>
      </w:r>
      <w:proofErr w:type="spellEnd"/>
      <w:r>
        <w:t xml:space="preserve"> con adaptador puente existe una opción avanzada llamada “Modo Promiscuo</w:t>
      </w:r>
      <w:r w:rsidR="000869CE">
        <w:t>”</w:t>
      </w:r>
      <w:r>
        <w:t>, que</w:t>
      </w:r>
      <w:r w:rsidR="000869CE">
        <w:t>,</w:t>
      </w:r>
      <w:r>
        <w:t xml:space="preserve"> según fuentes que he encontrado en internet (</w:t>
      </w:r>
      <w:hyperlink r:id="rId8" w:history="1">
        <w:r w:rsidRPr="001E0445">
          <w:rPr>
            <w:rStyle w:val="Hipervnculo"/>
          </w:rPr>
          <w:t>https://www.pinguytaz.net/index.php/2016/11/20/virtualbox-configurando-la-red/</w:t>
        </w:r>
      </w:hyperlink>
      <w:r>
        <w:t>) si está desactivado podemos ver los paquetes, pero sin información</w:t>
      </w:r>
      <w:r w:rsidR="000869CE">
        <w:t>.</w:t>
      </w:r>
      <w:r>
        <w:t xml:space="preserve"> </w:t>
      </w:r>
      <w:r w:rsidR="000869CE">
        <w:t xml:space="preserve">Estos </w:t>
      </w:r>
      <w:r>
        <w:t xml:space="preserve">se muestran como </w:t>
      </w:r>
      <w:proofErr w:type="spellStart"/>
      <w:r>
        <w:t>multicast</w:t>
      </w:r>
      <w:proofErr w:type="spellEnd"/>
      <w:r>
        <w:t xml:space="preserve"> usando el protocolo </w:t>
      </w:r>
      <w:proofErr w:type="spellStart"/>
      <w:r>
        <w:t>mDNS</w:t>
      </w:r>
      <w:proofErr w:type="spellEnd"/>
      <w:r>
        <w:t xml:space="preserve"> sin otorgar más información. Por lo que yo como quiero analizar mi red lo coloco en “Permitir todo”.</w:t>
      </w:r>
    </w:p>
    <w:p w14:paraId="00AD88F0" w14:textId="58432DB3" w:rsidR="006B0F56" w:rsidRDefault="006B0F56" w:rsidP="00BF35C6">
      <w:r w:rsidRPr="006B0F56">
        <w:rPr>
          <w:noProof/>
        </w:rPr>
        <w:drawing>
          <wp:inline distT="0" distB="0" distL="0" distR="0" wp14:anchorId="243D10E2" wp14:editId="55BD744F">
            <wp:extent cx="5277587" cy="2343477"/>
            <wp:effectExtent l="0" t="0" r="0" b="0"/>
            <wp:docPr id="12927075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7548" name="Imagen 1" descr="Interfaz de usuario gráfica, Texto, Aplicación&#10;&#10;Descripción generada automáticamente"/>
                    <pic:cNvPicPr/>
                  </pic:nvPicPr>
                  <pic:blipFill>
                    <a:blip r:embed="rId9"/>
                    <a:stretch>
                      <a:fillRect/>
                    </a:stretch>
                  </pic:blipFill>
                  <pic:spPr>
                    <a:xfrm>
                      <a:off x="0" y="0"/>
                      <a:ext cx="5277587" cy="2343477"/>
                    </a:xfrm>
                    <a:prstGeom prst="rect">
                      <a:avLst/>
                    </a:prstGeom>
                  </pic:spPr>
                </pic:pic>
              </a:graphicData>
            </a:graphic>
          </wp:inline>
        </w:drawing>
      </w:r>
    </w:p>
    <w:p w14:paraId="201DD770" w14:textId="545558C5" w:rsidR="007B6D59" w:rsidRDefault="006B0F56" w:rsidP="00BF35C6">
      <w:r>
        <w:t>Bien, ya teniendo acceso a mi red observo que constantemente se realizan paquetes</w:t>
      </w:r>
      <w:r w:rsidR="007B6D59">
        <w:t xml:space="preserve"> con cabeceras PSH</w:t>
      </w:r>
      <w:r>
        <w:t xml:space="preserve"> desde dos IP públicas concretas (212.145.41.32 y 77.209.227.18) lo que me parec</w:t>
      </w:r>
      <w:r w:rsidR="000869CE">
        <w:t>e</w:t>
      </w:r>
      <w:r>
        <w:t xml:space="preserve"> raro, por lo que visit</w:t>
      </w:r>
      <w:r w:rsidR="000869CE">
        <w:t>o</w:t>
      </w:r>
      <w:r>
        <w:t xml:space="preserve"> la web de </w:t>
      </w:r>
      <w:proofErr w:type="spellStart"/>
      <w:r>
        <w:t>Virustotal</w:t>
      </w:r>
      <w:proofErr w:type="spellEnd"/>
      <w:r>
        <w:t xml:space="preserve"> para revisar ambas IP</w:t>
      </w:r>
      <w:r w:rsidR="007B6D59">
        <w:t>, resultando ser direcciones IP limpias pertenecientes a Vodafone, así que tranquilo porque mi conexión a Internet es mediante una red 4G de Vodafone precisamente.</w:t>
      </w:r>
    </w:p>
    <w:p w14:paraId="078AC491" w14:textId="6E2504D5" w:rsidR="00055202" w:rsidRDefault="00055202" w:rsidP="00BF35C6">
      <w:r w:rsidRPr="00055202">
        <w:rPr>
          <w:noProof/>
        </w:rPr>
        <w:lastRenderedPageBreak/>
        <w:drawing>
          <wp:inline distT="0" distB="0" distL="0" distR="0" wp14:anchorId="1D3745F5" wp14:editId="1F8AE25A">
            <wp:extent cx="5400040" cy="808355"/>
            <wp:effectExtent l="0" t="0" r="0" b="0"/>
            <wp:docPr id="14308695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69507" name="Imagen 1" descr="Imagen que contiene Interfaz de usuario gráfica&#10;&#10;Descripción generada automáticamente"/>
                    <pic:cNvPicPr/>
                  </pic:nvPicPr>
                  <pic:blipFill>
                    <a:blip r:embed="rId10"/>
                    <a:stretch>
                      <a:fillRect/>
                    </a:stretch>
                  </pic:blipFill>
                  <pic:spPr>
                    <a:xfrm>
                      <a:off x="0" y="0"/>
                      <a:ext cx="5400040" cy="808355"/>
                    </a:xfrm>
                    <a:prstGeom prst="rect">
                      <a:avLst/>
                    </a:prstGeom>
                  </pic:spPr>
                </pic:pic>
              </a:graphicData>
            </a:graphic>
          </wp:inline>
        </w:drawing>
      </w:r>
    </w:p>
    <w:p w14:paraId="2D83FAF1" w14:textId="0BEFEE20" w:rsidR="007B6D59" w:rsidRDefault="007B6D59" w:rsidP="00BF35C6">
      <w:r w:rsidRPr="007B6D59">
        <w:rPr>
          <w:noProof/>
        </w:rPr>
        <w:drawing>
          <wp:inline distT="0" distB="0" distL="0" distR="0" wp14:anchorId="118BB6C6" wp14:editId="7679A0FD">
            <wp:extent cx="5400040" cy="763905"/>
            <wp:effectExtent l="0" t="0" r="0" b="0"/>
            <wp:docPr id="1929943627"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3627" name="Imagen 1" descr="Patrón de fondo&#10;&#10;Descripción generada automáticamente con confianza media"/>
                    <pic:cNvPicPr/>
                  </pic:nvPicPr>
                  <pic:blipFill>
                    <a:blip r:embed="rId11"/>
                    <a:stretch>
                      <a:fillRect/>
                    </a:stretch>
                  </pic:blipFill>
                  <pic:spPr>
                    <a:xfrm>
                      <a:off x="0" y="0"/>
                      <a:ext cx="5400040" cy="763905"/>
                    </a:xfrm>
                    <a:prstGeom prst="rect">
                      <a:avLst/>
                    </a:prstGeom>
                  </pic:spPr>
                </pic:pic>
              </a:graphicData>
            </a:graphic>
          </wp:inline>
        </w:drawing>
      </w:r>
    </w:p>
    <w:p w14:paraId="3C3588EC" w14:textId="0E0D4104" w:rsidR="007B6D59" w:rsidRDefault="007B6D59" w:rsidP="00BF35C6">
      <w:r w:rsidRPr="007B6D59">
        <w:rPr>
          <w:noProof/>
        </w:rPr>
        <w:drawing>
          <wp:inline distT="0" distB="0" distL="0" distR="0" wp14:anchorId="407268B8" wp14:editId="012BF2C6">
            <wp:extent cx="5400040" cy="1956435"/>
            <wp:effectExtent l="0" t="0" r="0" b="5715"/>
            <wp:docPr id="13941603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0397" name="Imagen 1" descr="Interfaz de usuario gráfica, Texto, Aplicación&#10;&#10;Descripción generada automáticamente"/>
                    <pic:cNvPicPr/>
                  </pic:nvPicPr>
                  <pic:blipFill>
                    <a:blip r:embed="rId12"/>
                    <a:stretch>
                      <a:fillRect/>
                    </a:stretch>
                  </pic:blipFill>
                  <pic:spPr>
                    <a:xfrm>
                      <a:off x="0" y="0"/>
                      <a:ext cx="5400040" cy="1956435"/>
                    </a:xfrm>
                    <a:prstGeom prst="rect">
                      <a:avLst/>
                    </a:prstGeom>
                  </pic:spPr>
                </pic:pic>
              </a:graphicData>
            </a:graphic>
          </wp:inline>
        </w:drawing>
      </w:r>
    </w:p>
    <w:p w14:paraId="1BF66849" w14:textId="18B867EB" w:rsidR="007B6D59" w:rsidRDefault="007B6D59" w:rsidP="00BF35C6">
      <w:r w:rsidRPr="007B6D59">
        <w:rPr>
          <w:noProof/>
        </w:rPr>
        <w:drawing>
          <wp:inline distT="0" distB="0" distL="0" distR="0" wp14:anchorId="75775CAA" wp14:editId="53618C32">
            <wp:extent cx="5400040" cy="739140"/>
            <wp:effectExtent l="0" t="0" r="0" b="3810"/>
            <wp:docPr id="1446553819"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3819" name="Imagen 1" descr="Patrón de fondo&#10;&#10;Descripción generada automáticamente con confianza media"/>
                    <pic:cNvPicPr/>
                  </pic:nvPicPr>
                  <pic:blipFill>
                    <a:blip r:embed="rId13"/>
                    <a:stretch>
                      <a:fillRect/>
                    </a:stretch>
                  </pic:blipFill>
                  <pic:spPr>
                    <a:xfrm>
                      <a:off x="0" y="0"/>
                      <a:ext cx="5400040" cy="739140"/>
                    </a:xfrm>
                    <a:prstGeom prst="rect">
                      <a:avLst/>
                    </a:prstGeom>
                  </pic:spPr>
                </pic:pic>
              </a:graphicData>
            </a:graphic>
          </wp:inline>
        </w:drawing>
      </w:r>
    </w:p>
    <w:p w14:paraId="6A453010" w14:textId="07EAE2CF" w:rsidR="007B6D59" w:rsidRDefault="007B6D59" w:rsidP="00BF35C6">
      <w:r w:rsidRPr="007B6D59">
        <w:rPr>
          <w:noProof/>
        </w:rPr>
        <w:drawing>
          <wp:inline distT="0" distB="0" distL="0" distR="0" wp14:anchorId="590BC855" wp14:editId="662AD003">
            <wp:extent cx="5400040" cy="2269490"/>
            <wp:effectExtent l="0" t="0" r="0" b="0"/>
            <wp:docPr id="18050694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9451" name="Imagen 1" descr="Interfaz de usuario gráfica, Texto, Aplicación&#10;&#10;Descripción generada automáticamente"/>
                    <pic:cNvPicPr/>
                  </pic:nvPicPr>
                  <pic:blipFill>
                    <a:blip r:embed="rId14"/>
                    <a:stretch>
                      <a:fillRect/>
                    </a:stretch>
                  </pic:blipFill>
                  <pic:spPr>
                    <a:xfrm>
                      <a:off x="0" y="0"/>
                      <a:ext cx="5400040" cy="2269490"/>
                    </a:xfrm>
                    <a:prstGeom prst="rect">
                      <a:avLst/>
                    </a:prstGeom>
                  </pic:spPr>
                </pic:pic>
              </a:graphicData>
            </a:graphic>
          </wp:inline>
        </w:drawing>
      </w:r>
    </w:p>
    <w:p w14:paraId="1A8B295F" w14:textId="21F4B774" w:rsidR="007B6D59" w:rsidRDefault="007B6D59" w:rsidP="00BF35C6">
      <w:r>
        <w:t xml:space="preserve">Como tengo curiosidad decido ejecutar un </w:t>
      </w:r>
      <w:proofErr w:type="spellStart"/>
      <w:r>
        <w:t>Whoami</w:t>
      </w:r>
      <w:proofErr w:type="spellEnd"/>
      <w:r>
        <w:t xml:space="preserve"> desde la máquina Kali con ambas IP, recibiendo el siguiente resultado:</w:t>
      </w:r>
    </w:p>
    <w:p w14:paraId="6FD895D3" w14:textId="522355DE" w:rsidR="007B6D59" w:rsidRDefault="007B6D59" w:rsidP="00BF35C6">
      <w:r>
        <w:t xml:space="preserve">Para la IP </w:t>
      </w:r>
      <w:r w:rsidR="00F838E4">
        <w:t xml:space="preserve">212.145.41.32 obtengo que se trata de un servicio de RIPE </w:t>
      </w:r>
      <w:proofErr w:type="spellStart"/>
      <w:r w:rsidR="00F838E4">
        <w:t>Database</w:t>
      </w:r>
      <w:proofErr w:type="spellEnd"/>
      <w:r w:rsidR="00F838E4">
        <w:t xml:space="preserve"> </w:t>
      </w:r>
      <w:proofErr w:type="spellStart"/>
      <w:r w:rsidR="00F838E4">
        <w:t>Quer</w:t>
      </w:r>
      <w:proofErr w:type="spellEnd"/>
      <w:r w:rsidR="00F838E4">
        <w:t xml:space="preserve">, que juntándolo con la información de </w:t>
      </w:r>
      <w:proofErr w:type="spellStart"/>
      <w:r w:rsidR="00F838E4">
        <w:t>Virustotal</w:t>
      </w:r>
      <w:proofErr w:type="spellEnd"/>
      <w:r w:rsidR="00F838E4">
        <w:t xml:space="preserve"> sobre Vodafone y una descripción de </w:t>
      </w:r>
      <w:proofErr w:type="spellStart"/>
      <w:r w:rsidR="00F838E4">
        <w:t>ChatGPT</w:t>
      </w:r>
      <w:proofErr w:type="spellEnd"/>
      <w:r w:rsidR="00F838E4">
        <w:t>:</w:t>
      </w:r>
    </w:p>
    <w:p w14:paraId="6FADD09B" w14:textId="5872C7FA" w:rsidR="00F838E4" w:rsidRDefault="00F838E4" w:rsidP="00F838E4">
      <w:r>
        <w:t xml:space="preserve">“El servicio de consulta de la base de datos RIPE (RIPE </w:t>
      </w:r>
      <w:proofErr w:type="spellStart"/>
      <w:r>
        <w:t>Database</w:t>
      </w:r>
      <w:proofErr w:type="spellEnd"/>
      <w:r>
        <w:t xml:space="preserve"> </w:t>
      </w:r>
      <w:proofErr w:type="spellStart"/>
      <w:r>
        <w:t>Query</w:t>
      </w:r>
      <w:proofErr w:type="spellEnd"/>
      <w:r>
        <w:t xml:space="preserve"> </w:t>
      </w:r>
      <w:proofErr w:type="spellStart"/>
      <w:r>
        <w:t>Service</w:t>
      </w:r>
      <w:proofErr w:type="spellEnd"/>
      <w:r>
        <w:t>) se refiere a un sistema de consulta que permite acceder a la base de datos mantenida por RIPE NCC (</w:t>
      </w:r>
      <w:proofErr w:type="spellStart"/>
      <w:r>
        <w:t>Réseaux</w:t>
      </w:r>
      <w:proofErr w:type="spellEnd"/>
      <w:r>
        <w:t xml:space="preserve"> IP </w:t>
      </w:r>
      <w:proofErr w:type="spellStart"/>
      <w:r>
        <w:t>Européens</w:t>
      </w:r>
      <w:proofErr w:type="spellEnd"/>
      <w:r>
        <w:t xml:space="preserve"> Network </w:t>
      </w:r>
      <w:proofErr w:type="spellStart"/>
      <w:r>
        <w:t>Coordination</w:t>
      </w:r>
      <w:proofErr w:type="spellEnd"/>
      <w:r>
        <w:t xml:space="preserve"> Centre). RIPE NCC es una organización que se encarga de la asignación y coordinación de recursos de direcciones IP y números de sistemas autónomos en Europa, Oriente Medio y partes de Asia Central.</w:t>
      </w:r>
    </w:p>
    <w:p w14:paraId="6186BD29" w14:textId="77777777" w:rsidR="00F838E4" w:rsidRDefault="00F838E4" w:rsidP="00F838E4">
      <w:r>
        <w:lastRenderedPageBreak/>
        <w:t>La base de datos mantenida por RIPE NCC contiene información sobre los recursos de Internet asignados o registrados en su área de responsabilidad, incluyendo direcciones IP, bloques de direcciones IPv4 e IPv6, asignaciones de sistemas autónomos (</w:t>
      </w:r>
      <w:proofErr w:type="spellStart"/>
      <w:r>
        <w:t>ASNs</w:t>
      </w:r>
      <w:proofErr w:type="spellEnd"/>
      <w:r>
        <w:t>), contactos de administración y otros datos relacionados con la infraestructura de Internet en la región que cubre RIPE NCC.</w:t>
      </w:r>
    </w:p>
    <w:p w14:paraId="54D58D6C" w14:textId="78CF1B8C" w:rsidR="00F838E4" w:rsidRDefault="00F838E4" w:rsidP="00F838E4">
      <w:r w:rsidRPr="00F838E4">
        <w:t>El servicio de consulta de la base de datos RIPE permite a los usuarios realizar consultas y búsquedas en esta base de datos para obtener información sobre recursos específicos de Internet, direcciones IP, nombres de dominio, contactos de administración y otros detalles relevantes. Esto puede ser útil para investigar la propiedad de recursos de Internet, identificar a los responsables de ciertos servicios en línea, diagnosticar problemas de red y realizar análisis de infraestructura de Internet.</w:t>
      </w:r>
      <w:r>
        <w:t>”</w:t>
      </w:r>
    </w:p>
    <w:p w14:paraId="4300BB9F" w14:textId="0E2A8FDE" w:rsidR="00055202" w:rsidRPr="00F838E4" w:rsidRDefault="00F838E4" w:rsidP="00F838E4">
      <w:r w:rsidRPr="00F838E4">
        <w:rPr>
          <w:u w:val="single"/>
        </w:rPr>
        <w:t>Deduzco</w:t>
      </w:r>
      <w:r>
        <w:rPr>
          <w:u w:val="single"/>
        </w:rPr>
        <w:t xml:space="preserve"> por lógica</w:t>
      </w:r>
      <w:r>
        <w:t xml:space="preserve"> que se trata de un servicio de gestión de recursos de red que usa Vodafone para las conexiones LTE (en este caso), desconozco si para otro tipo de conexiones, dada su distinta naturaleza utiliza este servicio. </w:t>
      </w:r>
    </w:p>
    <w:p w14:paraId="2CD68710" w14:textId="38497700" w:rsidR="00F838E4" w:rsidRDefault="00F838E4" w:rsidP="00BF35C6">
      <w:r w:rsidRPr="00F838E4">
        <w:rPr>
          <w:noProof/>
        </w:rPr>
        <w:drawing>
          <wp:inline distT="0" distB="0" distL="0" distR="0" wp14:anchorId="7566FBCF" wp14:editId="7B65D621">
            <wp:extent cx="5400040" cy="6090920"/>
            <wp:effectExtent l="0" t="0" r="0" b="5080"/>
            <wp:docPr id="1472828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8826" name="Imagen 1" descr="Texto&#10;&#10;Descripción generada automáticamente"/>
                    <pic:cNvPicPr/>
                  </pic:nvPicPr>
                  <pic:blipFill>
                    <a:blip r:embed="rId15"/>
                    <a:stretch>
                      <a:fillRect/>
                    </a:stretch>
                  </pic:blipFill>
                  <pic:spPr>
                    <a:xfrm>
                      <a:off x="0" y="0"/>
                      <a:ext cx="5400040" cy="6090920"/>
                    </a:xfrm>
                    <a:prstGeom prst="rect">
                      <a:avLst/>
                    </a:prstGeom>
                  </pic:spPr>
                </pic:pic>
              </a:graphicData>
            </a:graphic>
          </wp:inline>
        </w:drawing>
      </w:r>
    </w:p>
    <w:p w14:paraId="3AA34270" w14:textId="0B26EA83" w:rsidR="0047472E" w:rsidRDefault="00F838E4" w:rsidP="0047472E">
      <w:r>
        <w:lastRenderedPageBreak/>
        <w:t>Para el caso de la I</w:t>
      </w:r>
      <w:r w:rsidR="0047472E">
        <w:t xml:space="preserve">P 77.209.227.18 se observa que se trata de otro RIPE de VODAFONE, cuyos atributos descripción es VODAFONE_SPAIN_NETWORK y role VODAFONE ESPANA ROLE, dirección completa en Madrid y más información de </w:t>
      </w:r>
      <w:proofErr w:type="spellStart"/>
      <w:r w:rsidR="0047472E">
        <w:t>RIPEs</w:t>
      </w:r>
      <w:proofErr w:type="spellEnd"/>
    </w:p>
    <w:p w14:paraId="090AE261" w14:textId="6488C05B" w:rsidR="00055202" w:rsidRDefault="00055202" w:rsidP="0047472E">
      <w:r w:rsidRPr="00055202">
        <w:rPr>
          <w:noProof/>
        </w:rPr>
        <w:drawing>
          <wp:inline distT="0" distB="0" distL="0" distR="0" wp14:anchorId="6D4858B2" wp14:editId="11ED1843">
            <wp:extent cx="5400040" cy="721360"/>
            <wp:effectExtent l="0" t="0" r="0" b="2540"/>
            <wp:docPr id="13029649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4917" name="Imagen 1" descr="Captura de pantalla de un celular&#10;&#10;Descripción generada automáticamente"/>
                    <pic:cNvPicPr/>
                  </pic:nvPicPr>
                  <pic:blipFill>
                    <a:blip r:embed="rId16"/>
                    <a:stretch>
                      <a:fillRect/>
                    </a:stretch>
                  </pic:blipFill>
                  <pic:spPr>
                    <a:xfrm>
                      <a:off x="0" y="0"/>
                      <a:ext cx="5400040" cy="721360"/>
                    </a:xfrm>
                    <a:prstGeom prst="rect">
                      <a:avLst/>
                    </a:prstGeom>
                  </pic:spPr>
                </pic:pic>
              </a:graphicData>
            </a:graphic>
          </wp:inline>
        </w:drawing>
      </w:r>
    </w:p>
    <w:p w14:paraId="52CD8F17" w14:textId="76552258" w:rsidR="0047472E" w:rsidRDefault="0047472E" w:rsidP="0047472E">
      <w:r w:rsidRPr="0047472E">
        <w:rPr>
          <w:noProof/>
        </w:rPr>
        <w:drawing>
          <wp:inline distT="0" distB="0" distL="0" distR="0" wp14:anchorId="3B139230" wp14:editId="7F38353F">
            <wp:extent cx="5400040" cy="5518785"/>
            <wp:effectExtent l="0" t="0" r="0" b="5715"/>
            <wp:docPr id="101815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0523" name="Imagen 1" descr="Texto&#10;&#10;Descripción generada automáticamente"/>
                    <pic:cNvPicPr/>
                  </pic:nvPicPr>
                  <pic:blipFill>
                    <a:blip r:embed="rId17"/>
                    <a:stretch>
                      <a:fillRect/>
                    </a:stretch>
                  </pic:blipFill>
                  <pic:spPr>
                    <a:xfrm>
                      <a:off x="0" y="0"/>
                      <a:ext cx="5400040" cy="5518785"/>
                    </a:xfrm>
                    <a:prstGeom prst="rect">
                      <a:avLst/>
                    </a:prstGeom>
                  </pic:spPr>
                </pic:pic>
              </a:graphicData>
            </a:graphic>
          </wp:inline>
        </w:drawing>
      </w:r>
    </w:p>
    <w:p w14:paraId="32F27D1B" w14:textId="4949608D" w:rsidR="0047472E" w:rsidRDefault="00645E98" w:rsidP="0047472E">
      <w:r>
        <w:t>Otra curiosidad es una conexión HTTPS a la IP 104.1.239.159, que resulta ser un servicio de AT&amp;T</w:t>
      </w:r>
      <w:r w:rsidR="00055202">
        <w:t xml:space="preserve"> usado por ARIN </w:t>
      </w:r>
      <w:r>
        <w:t xml:space="preserve">(American </w:t>
      </w:r>
      <w:proofErr w:type="spellStart"/>
      <w:r>
        <w:t>Registry</w:t>
      </w:r>
      <w:proofErr w:type="spellEnd"/>
      <w:r>
        <w:t xml:space="preserve"> </w:t>
      </w:r>
      <w:proofErr w:type="spellStart"/>
      <w:r>
        <w:t>for</w:t>
      </w:r>
      <w:proofErr w:type="spellEnd"/>
      <w:r>
        <w:t xml:space="preserve"> Internet </w:t>
      </w:r>
      <w:proofErr w:type="spellStart"/>
      <w:r>
        <w:t>Members</w:t>
      </w:r>
      <w:proofErr w:type="spellEnd"/>
      <w:r>
        <w:t>).</w:t>
      </w:r>
    </w:p>
    <w:p w14:paraId="60C84F7C" w14:textId="7ABC0364" w:rsidR="00055202" w:rsidRDefault="00055202" w:rsidP="0047472E">
      <w:r w:rsidRPr="00055202">
        <w:rPr>
          <w:noProof/>
        </w:rPr>
        <w:drawing>
          <wp:inline distT="0" distB="0" distL="0" distR="0" wp14:anchorId="19DB193A" wp14:editId="511738FA">
            <wp:extent cx="5400040" cy="1173480"/>
            <wp:effectExtent l="0" t="0" r="0" b="7620"/>
            <wp:docPr id="1431339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9180" name="Imagen 1" descr="Texto&#10;&#10;Descripción generada automáticamente"/>
                    <pic:cNvPicPr/>
                  </pic:nvPicPr>
                  <pic:blipFill>
                    <a:blip r:embed="rId18"/>
                    <a:stretch>
                      <a:fillRect/>
                    </a:stretch>
                  </pic:blipFill>
                  <pic:spPr>
                    <a:xfrm>
                      <a:off x="0" y="0"/>
                      <a:ext cx="5400040" cy="1173480"/>
                    </a:xfrm>
                    <a:prstGeom prst="rect">
                      <a:avLst/>
                    </a:prstGeom>
                  </pic:spPr>
                </pic:pic>
              </a:graphicData>
            </a:graphic>
          </wp:inline>
        </w:drawing>
      </w:r>
    </w:p>
    <w:p w14:paraId="0A4DBF2D" w14:textId="4FC8846D" w:rsidR="00055202" w:rsidRDefault="00055202" w:rsidP="0047472E">
      <w:r w:rsidRPr="00055202">
        <w:rPr>
          <w:noProof/>
        </w:rPr>
        <w:lastRenderedPageBreak/>
        <w:drawing>
          <wp:inline distT="0" distB="0" distL="0" distR="0" wp14:anchorId="4103EF04" wp14:editId="420F475C">
            <wp:extent cx="5400040" cy="1160780"/>
            <wp:effectExtent l="0" t="0" r="0" b="1270"/>
            <wp:docPr id="1878009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9923" name="Imagen 1" descr="Texto&#10;&#10;Descripción generada automáticamente"/>
                    <pic:cNvPicPr/>
                  </pic:nvPicPr>
                  <pic:blipFill>
                    <a:blip r:embed="rId19"/>
                    <a:stretch>
                      <a:fillRect/>
                    </a:stretch>
                  </pic:blipFill>
                  <pic:spPr>
                    <a:xfrm>
                      <a:off x="0" y="0"/>
                      <a:ext cx="5400040" cy="1160780"/>
                    </a:xfrm>
                    <a:prstGeom prst="rect">
                      <a:avLst/>
                    </a:prstGeom>
                  </pic:spPr>
                </pic:pic>
              </a:graphicData>
            </a:graphic>
          </wp:inline>
        </w:drawing>
      </w:r>
    </w:p>
    <w:p w14:paraId="438C1FB7" w14:textId="5682E003" w:rsidR="00645E98" w:rsidRDefault="00645E98" w:rsidP="0047472E">
      <w:r w:rsidRPr="00645E98">
        <w:rPr>
          <w:noProof/>
        </w:rPr>
        <w:drawing>
          <wp:inline distT="0" distB="0" distL="0" distR="0" wp14:anchorId="75D8BBFD" wp14:editId="0B1CC211">
            <wp:extent cx="5400040" cy="4599940"/>
            <wp:effectExtent l="0" t="0" r="0" b="0"/>
            <wp:docPr id="686740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0959" name="Imagen 1" descr="Texto&#10;&#10;Descripción generada automáticamente"/>
                    <pic:cNvPicPr/>
                  </pic:nvPicPr>
                  <pic:blipFill>
                    <a:blip r:embed="rId20"/>
                    <a:stretch>
                      <a:fillRect/>
                    </a:stretch>
                  </pic:blipFill>
                  <pic:spPr>
                    <a:xfrm>
                      <a:off x="0" y="0"/>
                      <a:ext cx="5400040" cy="4599940"/>
                    </a:xfrm>
                    <a:prstGeom prst="rect">
                      <a:avLst/>
                    </a:prstGeom>
                  </pic:spPr>
                </pic:pic>
              </a:graphicData>
            </a:graphic>
          </wp:inline>
        </w:drawing>
      </w:r>
    </w:p>
    <w:p w14:paraId="216EC54A" w14:textId="77777777" w:rsidR="00B60EA8" w:rsidRDefault="00055202" w:rsidP="0047472E">
      <w:r>
        <w:t xml:space="preserve">Entre otras cosas se puede observar cómo mi ordenador de casa realiza conexiones a diferentes servicios externos. Pero. ¿qué pasa si </w:t>
      </w:r>
      <w:r w:rsidR="000869CE">
        <w:t>existe</w:t>
      </w:r>
      <w:r>
        <w:t xml:space="preserve"> un servidor? </w:t>
      </w:r>
      <w:r w:rsidR="000869CE">
        <w:t>Este</w:t>
      </w:r>
      <w:r>
        <w:t xml:space="preserve"> será</w:t>
      </w:r>
      <w:r w:rsidR="000869CE">
        <w:t>, principalmente</w:t>
      </w:r>
      <w:r>
        <w:t xml:space="preserve"> </w:t>
      </w:r>
      <w:r w:rsidR="000869CE">
        <w:t>q</w:t>
      </w:r>
      <w:r>
        <w:t>uien reciba numerosas conexiones entrantes</w:t>
      </w:r>
      <w:r w:rsidR="000869CE">
        <w:t>. P</w:t>
      </w:r>
      <w:r>
        <w:t xml:space="preserve">or lo que, </w:t>
      </w:r>
      <w:r w:rsidR="000869CE">
        <w:t>escuchar la</w:t>
      </w:r>
      <w:r>
        <w:t xml:space="preserve"> red </w:t>
      </w:r>
      <w:r w:rsidR="000869CE">
        <w:t xml:space="preserve">en un entorno </w:t>
      </w:r>
      <w:r w:rsidR="00B60EA8">
        <w:t>productivo</w:t>
      </w:r>
      <w:r>
        <w:t xml:space="preserve"> puede determinar de</w:t>
      </w:r>
      <w:r w:rsidR="00B60EA8">
        <w:t xml:space="preserve"> entre</w:t>
      </w:r>
      <w:r>
        <w:t xml:space="preserve"> todas las máquinas conectadas dentro de la red local cuál sería el servidor</w:t>
      </w:r>
      <w:r w:rsidR="00B60EA8">
        <w:t xml:space="preserve">. </w:t>
      </w:r>
    </w:p>
    <w:p w14:paraId="74C603A6" w14:textId="5FF2B273" w:rsidR="00055202" w:rsidRDefault="00B60EA8" w:rsidP="0047472E">
      <w:r>
        <w:t>A</w:t>
      </w:r>
      <w:r w:rsidR="00055202">
        <w:t xml:space="preserve">demás de </w:t>
      </w:r>
      <w:r>
        <w:t>lo mencionado</w:t>
      </w:r>
      <w:r w:rsidR="00055202">
        <w:t xml:space="preserve">, </w:t>
      </w:r>
      <w:r>
        <w:t>al escuchar la red se puede</w:t>
      </w:r>
      <w:r w:rsidR="00055202">
        <w:t xml:space="preserve"> averiguar servicios, información de conexiones internas con otros servicios</w:t>
      </w:r>
      <w:r>
        <w:t xml:space="preserve"> y máquinas</w:t>
      </w:r>
      <w:r w:rsidR="00055202">
        <w:t xml:space="preserve"> y una serie de actividades para tenerlas en cuenta en los próximos pasos de</w:t>
      </w:r>
      <w:r>
        <w:t xml:space="preserve"> una auditoría</w:t>
      </w:r>
      <w:r w:rsidR="00055202">
        <w:t>.</w:t>
      </w:r>
    </w:p>
    <w:p w14:paraId="601C3834" w14:textId="1B791C51" w:rsidR="004939E0" w:rsidRDefault="004939E0" w:rsidP="004939E0">
      <w:pPr>
        <w:pStyle w:val="Ttulo3"/>
      </w:pPr>
      <w:bookmarkStart w:id="3" w:name="_Toc159007077"/>
      <w:proofErr w:type="spellStart"/>
      <w:r>
        <w:t>Arp-scan</w:t>
      </w:r>
      <w:bookmarkEnd w:id="3"/>
      <w:proofErr w:type="spellEnd"/>
    </w:p>
    <w:p w14:paraId="6F540401" w14:textId="0F75F248" w:rsidR="004939E0" w:rsidRDefault="004939E0" w:rsidP="004939E0">
      <w:r>
        <w:t xml:space="preserve">La herramienta ARP-SCAN se centra </w:t>
      </w:r>
      <w:r w:rsidR="00F5693F">
        <w:t>en el descubrimiento utilizando el protocolo ARP (</w:t>
      </w:r>
      <w:proofErr w:type="spellStart"/>
      <w:r w:rsidR="00F5693F">
        <w:t>Address</w:t>
      </w:r>
      <w:proofErr w:type="spellEnd"/>
      <w:r w:rsidR="00F5693F">
        <w:t xml:space="preserve"> </w:t>
      </w:r>
      <w:proofErr w:type="spellStart"/>
      <w:r w:rsidR="00F5693F">
        <w:t>Resolution</w:t>
      </w:r>
      <w:proofErr w:type="spellEnd"/>
      <w:r w:rsidR="00F5693F">
        <w:t xml:space="preserve"> </w:t>
      </w:r>
      <w:proofErr w:type="spellStart"/>
      <w:r w:rsidR="00F5693F">
        <w:t>Protocol</w:t>
      </w:r>
      <w:proofErr w:type="spellEnd"/>
      <w:r w:rsidR="00F5693F">
        <w:t>)</w:t>
      </w:r>
      <w:r w:rsidR="00B60EA8">
        <w:t>. E</w:t>
      </w:r>
      <w:r w:rsidR="00F5693F">
        <w:t>l cual envía solicitudes ARP a todas las direcciones IP en una misma red, registrando las respuestas y enumerando los dispositivos activos en la red, mapeando direcciones IP a direcciones MAC en una red local.</w:t>
      </w:r>
    </w:p>
    <w:p w14:paraId="011344E1" w14:textId="41067C9D" w:rsidR="00F5693F" w:rsidRDefault="004939E0" w:rsidP="004939E0">
      <w:r w:rsidRPr="004939E0">
        <w:rPr>
          <w:noProof/>
        </w:rPr>
        <w:lastRenderedPageBreak/>
        <w:drawing>
          <wp:inline distT="0" distB="0" distL="0" distR="0" wp14:anchorId="5D97CA98" wp14:editId="0386EB82">
            <wp:extent cx="5400040" cy="1967865"/>
            <wp:effectExtent l="0" t="0" r="0" b="0"/>
            <wp:docPr id="138970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200" name="Imagen 1" descr="Texto&#10;&#10;Descripción generada automáticamente"/>
                    <pic:cNvPicPr/>
                  </pic:nvPicPr>
                  <pic:blipFill>
                    <a:blip r:embed="rId21"/>
                    <a:stretch>
                      <a:fillRect/>
                    </a:stretch>
                  </pic:blipFill>
                  <pic:spPr>
                    <a:xfrm>
                      <a:off x="0" y="0"/>
                      <a:ext cx="5400040" cy="1967865"/>
                    </a:xfrm>
                    <a:prstGeom prst="rect">
                      <a:avLst/>
                    </a:prstGeom>
                  </pic:spPr>
                </pic:pic>
              </a:graphicData>
            </a:graphic>
          </wp:inline>
        </w:drawing>
      </w:r>
    </w:p>
    <w:p w14:paraId="3A42B3CC" w14:textId="2449CFBA" w:rsidR="00A46BBD" w:rsidRDefault="00A46BBD" w:rsidP="004939E0">
      <w:r>
        <w:t xml:space="preserve">Si </w:t>
      </w:r>
      <w:r w:rsidR="00B60EA8">
        <w:t>existiera</w:t>
      </w:r>
      <w:r>
        <w:t xml:space="preserve"> más de una interfaz conectada al equipo</w:t>
      </w:r>
      <w:r w:rsidR="00B60EA8">
        <w:t>, se puede</w:t>
      </w:r>
      <w:r>
        <w:t xml:space="preserve"> escanear únicamente una de ellas del siguiente modo:</w:t>
      </w:r>
    </w:p>
    <w:p w14:paraId="5238BAAD" w14:textId="0E4B282A" w:rsidR="00A46BBD" w:rsidRDefault="00A46BBD" w:rsidP="004939E0">
      <w:r w:rsidRPr="00A46BBD">
        <w:rPr>
          <w:noProof/>
        </w:rPr>
        <w:drawing>
          <wp:inline distT="0" distB="0" distL="0" distR="0" wp14:anchorId="745086F5" wp14:editId="53F0E22E">
            <wp:extent cx="5400040" cy="1913255"/>
            <wp:effectExtent l="0" t="0" r="0" b="0"/>
            <wp:docPr id="52879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94" name="Imagen 1" descr="Texto&#10;&#10;Descripción generada automáticamente"/>
                    <pic:cNvPicPr/>
                  </pic:nvPicPr>
                  <pic:blipFill>
                    <a:blip r:embed="rId22"/>
                    <a:stretch>
                      <a:fillRect/>
                    </a:stretch>
                  </pic:blipFill>
                  <pic:spPr>
                    <a:xfrm>
                      <a:off x="0" y="0"/>
                      <a:ext cx="5400040" cy="1913255"/>
                    </a:xfrm>
                    <a:prstGeom prst="rect">
                      <a:avLst/>
                    </a:prstGeom>
                  </pic:spPr>
                </pic:pic>
              </a:graphicData>
            </a:graphic>
          </wp:inline>
        </w:drawing>
      </w:r>
    </w:p>
    <w:p w14:paraId="3CB6E84F" w14:textId="1E0BE4B4" w:rsidR="00A46BBD" w:rsidRDefault="00A46BBD" w:rsidP="004939E0">
      <w:r>
        <w:t xml:space="preserve">Como se puede observar, </w:t>
      </w:r>
      <w:proofErr w:type="spellStart"/>
      <w:r>
        <w:t>arp-scan</w:t>
      </w:r>
      <w:proofErr w:type="spellEnd"/>
      <w:r>
        <w:t xml:space="preserve"> permite conocer la magnitud de la red, pero no otorga mucha más información.</w:t>
      </w:r>
    </w:p>
    <w:p w14:paraId="63AF7447" w14:textId="3F175C2A" w:rsidR="00B60EA8" w:rsidRPr="00B60EA8" w:rsidRDefault="00A46BBD" w:rsidP="00B60EA8">
      <w:pPr>
        <w:pStyle w:val="Ttulo3"/>
      </w:pPr>
      <w:bookmarkStart w:id="4" w:name="_Toc159007078"/>
      <w:r>
        <w:t>NMAP</w:t>
      </w:r>
      <w:bookmarkEnd w:id="4"/>
    </w:p>
    <w:p w14:paraId="1889B2CE" w14:textId="71BF2543" w:rsidR="00222BF4" w:rsidRDefault="00A46BBD" w:rsidP="00A46BBD">
      <w:r>
        <w:t xml:space="preserve">Con NMAP </w:t>
      </w:r>
      <w:r w:rsidR="00B60EA8">
        <w:t>se puede</w:t>
      </w:r>
      <w:r>
        <w:t xml:space="preserve"> realizar un escaneo basado en paquetes ICMP a toda la red, que, aunque haga un poco de ruido no lo considero un escaneo tan activo</w:t>
      </w:r>
      <w:r w:rsidR="00222BF4">
        <w:t>.</w:t>
      </w:r>
    </w:p>
    <w:p w14:paraId="489079C0" w14:textId="05FF8A9B" w:rsidR="00B60EA8" w:rsidRDefault="00B60EA8" w:rsidP="00A46BBD">
      <w:r>
        <w:t>Además, si se ejecuta como sudo, el modo por defecto de escaneo es un escaneo SYN.</w:t>
      </w:r>
    </w:p>
    <w:p w14:paraId="3ABC2EAC" w14:textId="7438F9AD" w:rsidR="00222BF4" w:rsidRDefault="00222BF4" w:rsidP="00A46BBD">
      <w:r w:rsidRPr="00222BF4">
        <w:rPr>
          <w:noProof/>
        </w:rPr>
        <w:drawing>
          <wp:inline distT="0" distB="0" distL="0" distR="0" wp14:anchorId="48CF67AB" wp14:editId="57C8F4D8">
            <wp:extent cx="5001323" cy="2743583"/>
            <wp:effectExtent l="0" t="0" r="8890" b="0"/>
            <wp:docPr id="1164186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848" name="Imagen 1" descr="Texto&#10;&#10;Descripción generada automáticamente"/>
                    <pic:cNvPicPr/>
                  </pic:nvPicPr>
                  <pic:blipFill>
                    <a:blip r:embed="rId23"/>
                    <a:stretch>
                      <a:fillRect/>
                    </a:stretch>
                  </pic:blipFill>
                  <pic:spPr>
                    <a:xfrm>
                      <a:off x="0" y="0"/>
                      <a:ext cx="5001323" cy="2743583"/>
                    </a:xfrm>
                    <a:prstGeom prst="rect">
                      <a:avLst/>
                    </a:prstGeom>
                  </pic:spPr>
                </pic:pic>
              </a:graphicData>
            </a:graphic>
          </wp:inline>
        </w:drawing>
      </w:r>
    </w:p>
    <w:p w14:paraId="20E605AF" w14:textId="614198EB" w:rsidR="00234F48" w:rsidRDefault="00222BF4" w:rsidP="00234F48">
      <w:r>
        <w:lastRenderedPageBreak/>
        <w:t xml:space="preserve">Como se puede apreciar NMAP </w:t>
      </w:r>
      <w:r w:rsidR="00B60EA8">
        <w:t>otorga</w:t>
      </w:r>
      <w:r>
        <w:t xml:space="preserve"> más información, </w:t>
      </w:r>
      <w:r w:rsidR="00B60EA8">
        <w:t>mostrando la existencia de</w:t>
      </w:r>
      <w:r>
        <w:t xml:space="preserve"> dos máquinas de VirtualBox, una con la IP 10.0.2.15 y otra con la 10.0.2.5</w:t>
      </w:r>
    </w:p>
    <w:p w14:paraId="1B035BAA" w14:textId="68A276E6" w:rsidR="00222BF4" w:rsidRDefault="00B60EA8" w:rsidP="00234F48">
      <w:r>
        <w:t>Al comprobar la dirección IP de la máquina desde la que estoy actuando se puede descartar la IP 10.0.2.5, ya que sería yo mismo. P</w:t>
      </w:r>
      <w:r w:rsidR="00222BF4">
        <w:t xml:space="preserve">or lo que por descarte ya </w:t>
      </w:r>
      <w:r>
        <w:t>conozco</w:t>
      </w:r>
      <w:r w:rsidR="00222BF4">
        <w:t xml:space="preserve"> que la máquina </w:t>
      </w:r>
      <w:r>
        <w:t>víctima</w:t>
      </w:r>
      <w:r w:rsidR="00222BF4">
        <w:t xml:space="preserve"> es la 10.0.2.15</w:t>
      </w:r>
      <w:r>
        <w:t>.</w:t>
      </w:r>
    </w:p>
    <w:p w14:paraId="0B46332D" w14:textId="66AF539F" w:rsidR="00222BF4" w:rsidRDefault="00222BF4" w:rsidP="00234F48">
      <w:r w:rsidRPr="00222BF4">
        <w:rPr>
          <w:noProof/>
        </w:rPr>
        <w:drawing>
          <wp:inline distT="0" distB="0" distL="0" distR="0" wp14:anchorId="6F27F8F0" wp14:editId="03693C9D">
            <wp:extent cx="5238750" cy="1499426"/>
            <wp:effectExtent l="0" t="0" r="0" b="5715"/>
            <wp:docPr id="1428853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3747" name="Imagen 1" descr="Texto&#10;&#10;Descripción generada automáticamente"/>
                    <pic:cNvPicPr/>
                  </pic:nvPicPr>
                  <pic:blipFill>
                    <a:blip r:embed="rId24"/>
                    <a:stretch>
                      <a:fillRect/>
                    </a:stretch>
                  </pic:blipFill>
                  <pic:spPr>
                    <a:xfrm>
                      <a:off x="0" y="0"/>
                      <a:ext cx="5241507" cy="1500215"/>
                    </a:xfrm>
                    <a:prstGeom prst="rect">
                      <a:avLst/>
                    </a:prstGeom>
                  </pic:spPr>
                </pic:pic>
              </a:graphicData>
            </a:graphic>
          </wp:inline>
        </w:drawing>
      </w:r>
    </w:p>
    <w:p w14:paraId="47B31DC5" w14:textId="0A387104" w:rsidR="00222BF4" w:rsidRDefault="00222BF4" w:rsidP="00234F48">
      <w:r>
        <w:t>Si se desea realizar este proceso sin escanear la red</w:t>
      </w:r>
      <w:r w:rsidR="00B60EA8">
        <w:t xml:space="preserve"> completa</w:t>
      </w:r>
      <w:r>
        <w:t xml:space="preserve">, </w:t>
      </w:r>
      <w:r w:rsidR="00B60EA8">
        <w:t>se puede</w:t>
      </w:r>
      <w:r>
        <w:t xml:space="preserve"> utilizar la información que </w:t>
      </w:r>
      <w:r w:rsidR="00B60EA8">
        <w:t>otorgada por</w:t>
      </w:r>
      <w:r>
        <w:t xml:space="preserve"> </w:t>
      </w:r>
      <w:proofErr w:type="spellStart"/>
      <w:r>
        <w:t>arp-scan</w:t>
      </w:r>
      <w:proofErr w:type="spellEnd"/>
      <w:r>
        <w:t xml:space="preserve"> y escanear un rango de direcciones IP</w:t>
      </w:r>
      <w:r w:rsidR="00B60EA8">
        <w:t>. P</w:t>
      </w:r>
      <w:r>
        <w:t>or ejemplo, desde la 10.0.2.1 hasta la 10.0.2.15</w:t>
      </w:r>
    </w:p>
    <w:p w14:paraId="0FEE3D6C" w14:textId="43533109" w:rsidR="00222BF4" w:rsidRDefault="00222BF4" w:rsidP="00234F48">
      <w:r w:rsidRPr="00222BF4">
        <w:rPr>
          <w:noProof/>
        </w:rPr>
        <w:drawing>
          <wp:inline distT="0" distB="0" distL="0" distR="0" wp14:anchorId="698D0341" wp14:editId="61C2BE69">
            <wp:extent cx="5258534" cy="2886478"/>
            <wp:effectExtent l="0" t="0" r="0" b="9525"/>
            <wp:docPr id="433135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35075" name="Imagen 1" descr="Texto&#10;&#10;Descripción generada automáticamente"/>
                    <pic:cNvPicPr/>
                  </pic:nvPicPr>
                  <pic:blipFill>
                    <a:blip r:embed="rId25"/>
                    <a:stretch>
                      <a:fillRect/>
                    </a:stretch>
                  </pic:blipFill>
                  <pic:spPr>
                    <a:xfrm>
                      <a:off x="0" y="0"/>
                      <a:ext cx="5258534" cy="2886478"/>
                    </a:xfrm>
                    <a:prstGeom prst="rect">
                      <a:avLst/>
                    </a:prstGeom>
                  </pic:spPr>
                </pic:pic>
              </a:graphicData>
            </a:graphic>
          </wp:inline>
        </w:drawing>
      </w:r>
    </w:p>
    <w:p w14:paraId="69E86743" w14:textId="0A11AB8E" w:rsidR="006278DF" w:rsidRPr="006278DF" w:rsidRDefault="006278DF" w:rsidP="00234F48">
      <w:pPr>
        <w:rPr>
          <w:color w:val="0070C0"/>
        </w:rPr>
      </w:pPr>
      <w:r>
        <w:rPr>
          <w:color w:val="0070C0"/>
        </w:rPr>
        <w:t xml:space="preserve">Para el ejemplo anterior se me ocurre la opción de guardar el resultado de </w:t>
      </w:r>
      <w:proofErr w:type="spellStart"/>
      <w:r>
        <w:rPr>
          <w:color w:val="0070C0"/>
        </w:rPr>
        <w:t>arp-scan</w:t>
      </w:r>
      <w:proofErr w:type="spellEnd"/>
      <w:r>
        <w:rPr>
          <w:color w:val="0070C0"/>
        </w:rPr>
        <w:t xml:space="preserve"> en un fichero y generar una lista que contenga solamente la enumeración de las IP a fin de utilizar esa lista para escanear únicamente las IP que hay dentro de la red local</w:t>
      </w:r>
      <w:r w:rsidR="004078CB">
        <w:rPr>
          <w:color w:val="0070C0"/>
        </w:rPr>
        <w:t>, pero no lo veo muy útil, ya que solo arroja información sobre el adaptador de red.</w:t>
      </w:r>
    </w:p>
    <w:p w14:paraId="7F9D44A9" w14:textId="4E629C5D" w:rsidR="00222BF4" w:rsidRDefault="00222BF4" w:rsidP="00222BF4">
      <w:pPr>
        <w:pStyle w:val="Ttulo3"/>
      </w:pPr>
      <w:bookmarkStart w:id="5" w:name="_Toc159007079"/>
      <w:r>
        <w:t>Ping</w:t>
      </w:r>
      <w:bookmarkEnd w:id="5"/>
    </w:p>
    <w:p w14:paraId="2AEC65AF" w14:textId="26A5C35B" w:rsidR="00222BF4" w:rsidRDefault="004078CB" w:rsidP="00222BF4">
      <w:r>
        <w:t>Método comúnmente utilizado para comprobar la visibilidad entre dos equipos</w:t>
      </w:r>
      <w:r w:rsidR="00222BF4">
        <w:t>:</w:t>
      </w:r>
    </w:p>
    <w:p w14:paraId="7D101241" w14:textId="6C994C75" w:rsidR="000B0F0A" w:rsidRDefault="00CE2708" w:rsidP="000B0F0A">
      <w:r w:rsidRPr="00CE2708">
        <w:rPr>
          <w:noProof/>
        </w:rPr>
        <w:drawing>
          <wp:inline distT="0" distB="0" distL="0" distR="0" wp14:anchorId="19E5B4B2" wp14:editId="26F33048">
            <wp:extent cx="4133850" cy="1367349"/>
            <wp:effectExtent l="0" t="0" r="0" b="4445"/>
            <wp:docPr id="18622744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438" name="Imagen 1" descr="Texto&#10;&#10;Descripción generada automáticamente"/>
                    <pic:cNvPicPr/>
                  </pic:nvPicPr>
                  <pic:blipFill>
                    <a:blip r:embed="rId26"/>
                    <a:stretch>
                      <a:fillRect/>
                    </a:stretch>
                  </pic:blipFill>
                  <pic:spPr>
                    <a:xfrm>
                      <a:off x="0" y="0"/>
                      <a:ext cx="4145107" cy="1371073"/>
                    </a:xfrm>
                    <a:prstGeom prst="rect">
                      <a:avLst/>
                    </a:prstGeom>
                  </pic:spPr>
                </pic:pic>
              </a:graphicData>
            </a:graphic>
          </wp:inline>
        </w:drawing>
      </w:r>
    </w:p>
    <w:p w14:paraId="4CE2B4DA" w14:textId="306CE0EF" w:rsidR="00CE2708" w:rsidRDefault="00CE2708" w:rsidP="00CE2708">
      <w:pPr>
        <w:pStyle w:val="Ttulo2"/>
      </w:pPr>
      <w:bookmarkStart w:id="6" w:name="_Toc159007080"/>
      <w:r>
        <w:lastRenderedPageBreak/>
        <w:t>Escaneo Activo</w:t>
      </w:r>
      <w:bookmarkEnd w:id="6"/>
    </w:p>
    <w:p w14:paraId="3BA410AA" w14:textId="0589A047" w:rsidR="00CE2708" w:rsidRDefault="00CE2708" w:rsidP="00CE2708">
      <w:pPr>
        <w:pStyle w:val="Ttulo3"/>
      </w:pPr>
      <w:bookmarkStart w:id="7" w:name="_Toc159007081"/>
      <w:r>
        <w:t>HPING3</w:t>
      </w:r>
      <w:bookmarkEnd w:id="7"/>
    </w:p>
    <w:p w14:paraId="3DD581CC" w14:textId="48A14091" w:rsidR="00CE2708" w:rsidRDefault="00CE2708" w:rsidP="00CE2708">
      <w:r>
        <w:t>Con HPING3 se pueden realizar escaneos más en profundidad</w:t>
      </w:r>
      <w:r w:rsidR="000B0F0A">
        <w:t xml:space="preserve"> para comprobar los puertos TCP a la escucha </w:t>
      </w:r>
      <w:r>
        <w:t>mediante el envío de paquetes SYN</w:t>
      </w:r>
      <w:r w:rsidR="004078CB">
        <w:t>.</w:t>
      </w:r>
      <w:r>
        <w:t xml:space="preserve"> </w:t>
      </w:r>
      <w:r w:rsidR="004078CB">
        <w:t>P</w:t>
      </w:r>
      <w:r>
        <w:t>aquete que se envía para el proceso de establecer una conexión TCP:</w:t>
      </w:r>
    </w:p>
    <w:p w14:paraId="74FFCA7D" w14:textId="7EC0CDC3" w:rsidR="00CE2708" w:rsidRDefault="000B0F0A" w:rsidP="00CE2708">
      <w:r w:rsidRPr="000B0F0A">
        <w:rPr>
          <w:noProof/>
        </w:rPr>
        <w:drawing>
          <wp:inline distT="0" distB="0" distL="0" distR="0" wp14:anchorId="45A2B903" wp14:editId="0EA075A5">
            <wp:extent cx="3953427" cy="2600688"/>
            <wp:effectExtent l="0" t="0" r="9525" b="9525"/>
            <wp:docPr id="182592882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8821" name="Imagen 1" descr="Imagen de la pantalla de un video juego&#10;&#10;Descripción generada automáticamente con confianza baja"/>
                    <pic:cNvPicPr/>
                  </pic:nvPicPr>
                  <pic:blipFill>
                    <a:blip r:embed="rId27"/>
                    <a:stretch>
                      <a:fillRect/>
                    </a:stretch>
                  </pic:blipFill>
                  <pic:spPr>
                    <a:xfrm>
                      <a:off x="0" y="0"/>
                      <a:ext cx="3953427" cy="2600688"/>
                    </a:xfrm>
                    <a:prstGeom prst="rect">
                      <a:avLst/>
                    </a:prstGeom>
                  </pic:spPr>
                </pic:pic>
              </a:graphicData>
            </a:graphic>
          </wp:inline>
        </w:drawing>
      </w:r>
    </w:p>
    <w:p w14:paraId="433D70AC" w14:textId="4B4463EA" w:rsidR="000B0F0A" w:rsidRDefault="000B0F0A" w:rsidP="00CE2708">
      <w:r>
        <w:t>Donde --</w:t>
      </w:r>
      <w:proofErr w:type="spellStart"/>
      <w:r>
        <w:t>scan</w:t>
      </w:r>
      <w:proofErr w:type="spellEnd"/>
      <w:r>
        <w:t xml:space="preserve"> se especifica el intervalo de puertos, --</w:t>
      </w:r>
      <w:proofErr w:type="spellStart"/>
      <w:r>
        <w:t>syn</w:t>
      </w:r>
      <w:proofErr w:type="spellEnd"/>
      <w:r>
        <w:t xml:space="preserve"> especifica un escaneo basado en paquetes SYS y por último la IP de la víctima</w:t>
      </w:r>
    </w:p>
    <w:p w14:paraId="4B4D8491" w14:textId="2BC66971" w:rsidR="006278DF" w:rsidRDefault="006278DF" w:rsidP="00CE2708">
      <w:r>
        <w:t>HPING3 tiene opciones interesantes, como utilizar una IP falsa de origen para enviar los paquetes</w:t>
      </w:r>
      <w:r w:rsidR="004078CB">
        <w:t>.</w:t>
      </w:r>
    </w:p>
    <w:p w14:paraId="65B8B130" w14:textId="4C342600" w:rsidR="006278DF" w:rsidRDefault="006278DF" w:rsidP="00CE2708">
      <w:r w:rsidRPr="006278DF">
        <w:rPr>
          <w:noProof/>
        </w:rPr>
        <w:drawing>
          <wp:inline distT="0" distB="0" distL="0" distR="0" wp14:anchorId="6CB575F4" wp14:editId="2EA153E0">
            <wp:extent cx="5400040" cy="453390"/>
            <wp:effectExtent l="0" t="0" r="0" b="3810"/>
            <wp:docPr id="593063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3581" name=""/>
                    <pic:cNvPicPr/>
                  </pic:nvPicPr>
                  <pic:blipFill>
                    <a:blip r:embed="rId28"/>
                    <a:stretch>
                      <a:fillRect/>
                    </a:stretch>
                  </pic:blipFill>
                  <pic:spPr>
                    <a:xfrm>
                      <a:off x="0" y="0"/>
                      <a:ext cx="5400040" cy="453390"/>
                    </a:xfrm>
                    <a:prstGeom prst="rect">
                      <a:avLst/>
                    </a:prstGeom>
                  </pic:spPr>
                </pic:pic>
              </a:graphicData>
            </a:graphic>
          </wp:inline>
        </w:drawing>
      </w:r>
    </w:p>
    <w:p w14:paraId="71128970" w14:textId="7381D754" w:rsidR="006278DF" w:rsidRDefault="006278DF" w:rsidP="006278DF">
      <w:pPr>
        <w:pStyle w:val="Ttulo3"/>
      </w:pPr>
      <w:bookmarkStart w:id="8" w:name="_Toc159007082"/>
      <w:r>
        <w:t>NMAP</w:t>
      </w:r>
      <w:bookmarkEnd w:id="8"/>
    </w:p>
    <w:p w14:paraId="321D3F42" w14:textId="7F97BD64" w:rsidR="004078CB" w:rsidRPr="004078CB" w:rsidRDefault="004078CB" w:rsidP="004078CB">
      <w:r>
        <w:t>NMAP es una herramienta muy completa, mencionaré algunas utilidades principales que ofrece.</w:t>
      </w:r>
    </w:p>
    <w:p w14:paraId="03865255" w14:textId="082D481D" w:rsidR="00846EFF" w:rsidRDefault="00846EFF" w:rsidP="00846EFF">
      <w:r>
        <w:t>NMAP</w:t>
      </w:r>
      <w:r w:rsidR="004078CB">
        <w:t xml:space="preserve"> puede</w:t>
      </w:r>
      <w:r>
        <w:t xml:space="preserve"> realizar un escaneo basado en SYS (sin terminar la conexión </w:t>
      </w:r>
      <w:r w:rsidRPr="00846EFF">
        <w:rPr>
          <w:b/>
          <w:bCs/>
          <w:u w:val="single"/>
        </w:rPr>
        <w:t>-PS</w:t>
      </w:r>
      <w:r>
        <w:t xml:space="preserve">) ACK (terminando la conexión </w:t>
      </w:r>
      <w:r>
        <w:rPr>
          <w:b/>
          <w:bCs/>
          <w:u w:val="single"/>
        </w:rPr>
        <w:t>-PA</w:t>
      </w:r>
      <w:r>
        <w:t xml:space="preserve">), </w:t>
      </w:r>
      <w:r w:rsidR="004078CB">
        <w:t>UDP Ping</w:t>
      </w:r>
      <w:r>
        <w:t xml:space="preserve"> (</w:t>
      </w:r>
      <w:r>
        <w:rPr>
          <w:b/>
          <w:bCs/>
          <w:u w:val="single"/>
        </w:rPr>
        <w:t>-PU</w:t>
      </w:r>
      <w:r>
        <w:t>) o SCTP (</w:t>
      </w:r>
      <w:r w:rsidRPr="00846EFF">
        <w:t>es un protocolo orientado a las conexiones, similar a TCP, pero proporciona la transferencia de datos orientada a mensajes, similar a UDP</w:t>
      </w:r>
      <w:r>
        <w:t xml:space="preserve"> </w:t>
      </w:r>
      <w:r>
        <w:rPr>
          <w:b/>
          <w:bCs/>
          <w:u w:val="single"/>
        </w:rPr>
        <w:t>-P</w:t>
      </w:r>
      <w:r w:rsidR="00325129">
        <w:rPr>
          <w:b/>
          <w:bCs/>
          <w:u w:val="single"/>
        </w:rPr>
        <w:t>Y</w:t>
      </w:r>
      <w:r>
        <w:t>):</w:t>
      </w:r>
    </w:p>
    <w:p w14:paraId="07A9D126" w14:textId="79F871F2" w:rsidR="00846EFF" w:rsidRPr="00846EFF" w:rsidRDefault="00846EFF" w:rsidP="00846EFF">
      <w:r w:rsidRPr="00846EFF">
        <w:rPr>
          <w:noProof/>
        </w:rPr>
        <w:drawing>
          <wp:inline distT="0" distB="0" distL="0" distR="0" wp14:anchorId="4B383BC3" wp14:editId="0D450348">
            <wp:extent cx="4962525" cy="2386351"/>
            <wp:effectExtent l="0" t="0" r="0" b="0"/>
            <wp:docPr id="1077141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1404" name="Imagen 1" descr="Texto&#10;&#10;Descripción generada automáticamente"/>
                    <pic:cNvPicPr/>
                  </pic:nvPicPr>
                  <pic:blipFill>
                    <a:blip r:embed="rId29"/>
                    <a:stretch>
                      <a:fillRect/>
                    </a:stretch>
                  </pic:blipFill>
                  <pic:spPr>
                    <a:xfrm>
                      <a:off x="0" y="0"/>
                      <a:ext cx="4966227" cy="2388131"/>
                    </a:xfrm>
                    <a:prstGeom prst="rect">
                      <a:avLst/>
                    </a:prstGeom>
                  </pic:spPr>
                </pic:pic>
              </a:graphicData>
            </a:graphic>
          </wp:inline>
        </w:drawing>
      </w:r>
    </w:p>
    <w:p w14:paraId="2C4CE2A9" w14:textId="72320CA3" w:rsidR="000B0F0A" w:rsidRDefault="000B0F0A" w:rsidP="006278DF">
      <w:r>
        <w:lastRenderedPageBreak/>
        <w:t xml:space="preserve">NMAP </w:t>
      </w:r>
      <w:r w:rsidR="004078CB">
        <w:t xml:space="preserve">puede realizar un escaneo de servicios a fin </w:t>
      </w:r>
      <w:r>
        <w:t xml:space="preserve">conocer la versión del </w:t>
      </w:r>
      <w:r w:rsidR="004078CB">
        <w:t>servicio</w:t>
      </w:r>
      <w:r>
        <w:t xml:space="preserve"> utilizado para el </w:t>
      </w:r>
      <w:r w:rsidR="004078CB">
        <w:t xml:space="preserve">cada puerto usando la </w:t>
      </w:r>
      <w:proofErr w:type="gramStart"/>
      <w:r w:rsidR="004078CB">
        <w:t>opción</w:t>
      </w:r>
      <w:r>
        <w:t xml:space="preserve">  -</w:t>
      </w:r>
      <w:proofErr w:type="spellStart"/>
      <w:proofErr w:type="gramEnd"/>
      <w:r>
        <w:t>sV</w:t>
      </w:r>
      <w:proofErr w:type="spellEnd"/>
      <w:r w:rsidR="004078CB">
        <w:t>. E</w:t>
      </w:r>
      <w:r w:rsidR="00325129">
        <w:t>sta opción es sumamente valiosa para encontrar posibles vulnerabilidades</w:t>
      </w:r>
      <w:r w:rsidR="004078CB">
        <w:t>, se puede utilizar la opción -A junto con -</w:t>
      </w:r>
      <w:proofErr w:type="spellStart"/>
      <w:r w:rsidR="004078CB">
        <w:t>sV</w:t>
      </w:r>
      <w:proofErr w:type="spellEnd"/>
      <w:r w:rsidR="004078CB">
        <w:t xml:space="preserve"> para realizar un escaneo más agresivo</w:t>
      </w:r>
      <w:r>
        <w:t>:</w:t>
      </w:r>
    </w:p>
    <w:p w14:paraId="6D4ACA82" w14:textId="355E12F8" w:rsidR="006278DF" w:rsidRDefault="006278DF" w:rsidP="006278DF">
      <w:r w:rsidRPr="006278DF">
        <w:rPr>
          <w:noProof/>
        </w:rPr>
        <w:drawing>
          <wp:inline distT="0" distB="0" distL="0" distR="0" wp14:anchorId="750A7AD3" wp14:editId="5E7D3A9D">
            <wp:extent cx="5400040" cy="1985645"/>
            <wp:effectExtent l="0" t="0" r="0" b="0"/>
            <wp:docPr id="201140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850" name="Imagen 1" descr="Texto&#10;&#10;Descripción generada automáticamente"/>
                    <pic:cNvPicPr/>
                  </pic:nvPicPr>
                  <pic:blipFill>
                    <a:blip r:embed="rId30"/>
                    <a:stretch>
                      <a:fillRect/>
                    </a:stretch>
                  </pic:blipFill>
                  <pic:spPr>
                    <a:xfrm>
                      <a:off x="0" y="0"/>
                      <a:ext cx="5400040" cy="1985645"/>
                    </a:xfrm>
                    <a:prstGeom prst="rect">
                      <a:avLst/>
                    </a:prstGeom>
                  </pic:spPr>
                </pic:pic>
              </a:graphicData>
            </a:graphic>
          </wp:inline>
        </w:drawing>
      </w:r>
    </w:p>
    <w:p w14:paraId="52C5CF4D" w14:textId="6B617767" w:rsidR="00573CD5" w:rsidRDefault="00573CD5" w:rsidP="00573CD5">
      <w:pPr>
        <w:pStyle w:val="Ttulo2"/>
      </w:pPr>
      <w:bookmarkStart w:id="9" w:name="_Toc159007083"/>
      <w:r>
        <w:t>Enumeración</w:t>
      </w:r>
      <w:bookmarkEnd w:id="9"/>
    </w:p>
    <w:p w14:paraId="19996994" w14:textId="40759D96" w:rsidR="00BE7253" w:rsidRDefault="00BE7253" w:rsidP="00D567C4">
      <w:r>
        <w:t>Para la fase de enumeración he trabajado en tres ramas distintas, pero me quedo con la última, ya que he visto que es un</w:t>
      </w:r>
      <w:r w:rsidR="004078CB">
        <w:t>a tarea</w:t>
      </w:r>
      <w:r>
        <w:t xml:space="preserve"> pesad</w:t>
      </w:r>
      <w:r w:rsidR="004078CB">
        <w:t>a</w:t>
      </w:r>
      <w:r>
        <w:t xml:space="preserve"> y he visto la oportunidad de agilizar bastante esta fase mediante la utilización de un robot creado por mí mismo.</w:t>
      </w:r>
    </w:p>
    <w:p w14:paraId="0FCB549A" w14:textId="0177B092" w:rsidR="004078CB" w:rsidRDefault="00BE7253" w:rsidP="00D567C4">
      <w:r>
        <w:t>Desarrollar el robot me ha llevado bastante tiempo, retrasando la entrega de la práctica, pero lo veo muy útil de cara a futuras fases de enumeración e incluso con la posibilidad futura de mejorar el robot con metodologías que otorga la experiencia.</w:t>
      </w:r>
      <w:r w:rsidR="004078CB">
        <w:t xml:space="preserve"> De </w:t>
      </w:r>
      <w:r w:rsidR="00A64F14">
        <w:t>hecho,</w:t>
      </w:r>
      <w:r w:rsidR="004078CB">
        <w:t xml:space="preserve"> el robot ha sido mejorado para su uso en la máquina Windows.</w:t>
      </w:r>
      <w:r>
        <w:t xml:space="preserve"> </w:t>
      </w:r>
    </w:p>
    <w:p w14:paraId="12F87201" w14:textId="7D2FAE08" w:rsidR="00D567C4" w:rsidRDefault="00BE7253" w:rsidP="00D567C4">
      <w:r>
        <w:t xml:space="preserve">Este robot está en su primera etapa con el objetivo de cumplir la función dentro de esta práctica, la cual soy consciente de que no va a estar perfecta, pero que, </w:t>
      </w:r>
      <w:r w:rsidR="00A64F14">
        <w:t>aun</w:t>
      </w:r>
      <w:r>
        <w:t xml:space="preserve"> </w:t>
      </w:r>
      <w:r w:rsidR="00A64F14">
        <w:t>así,</w:t>
      </w:r>
      <w:r>
        <w:t xml:space="preserve"> doy lo mejor que pueda.</w:t>
      </w:r>
    </w:p>
    <w:p w14:paraId="3D9674B8" w14:textId="7B1E4EE1" w:rsidR="00BE7253" w:rsidRDefault="00BE7253" w:rsidP="00D567C4">
      <w:r>
        <w:t>La fase de enumeración se puede realizar en un primer término con la ejecución de dos escaneos de NMAP. Guardando el output de la ejecución en dos ficheros distintos:</w:t>
      </w:r>
    </w:p>
    <w:p w14:paraId="24BABF10" w14:textId="7C9B165E" w:rsidR="00BE7253" w:rsidRDefault="00365290" w:rsidP="00BE7253">
      <w:pPr>
        <w:pStyle w:val="Prrafodelista"/>
        <w:numPr>
          <w:ilvl w:val="0"/>
          <w:numId w:val="2"/>
        </w:numPr>
        <w:rPr>
          <w:rFonts w:ascii="Calibri" w:eastAsia="Times New Roman" w:hAnsi="Calibri" w:cs="Calibri"/>
          <w:kern w:val="0"/>
          <w:lang w:eastAsia="es-ES"/>
          <w14:ligatures w14:val="none"/>
        </w:rPr>
      </w:pPr>
      <w:proofErr w:type="spellStart"/>
      <w:r>
        <w:rPr>
          <w:rFonts w:ascii="Calibri" w:eastAsia="Times New Roman" w:hAnsi="Calibri" w:cs="Calibri"/>
          <w:kern w:val="0"/>
          <w:lang w:eastAsia="es-ES"/>
          <w14:ligatures w14:val="none"/>
        </w:rPr>
        <w:t>Nmap</w:t>
      </w:r>
      <w:proofErr w:type="spellEnd"/>
      <w:r>
        <w:rPr>
          <w:rFonts w:ascii="Calibri" w:eastAsia="Times New Roman" w:hAnsi="Calibri" w:cs="Calibri"/>
          <w:kern w:val="0"/>
          <w:lang w:eastAsia="es-ES"/>
          <w14:ligatures w14:val="none"/>
        </w:rPr>
        <w:t xml:space="preserve"> -</w:t>
      </w:r>
      <w:proofErr w:type="spellStart"/>
      <w:r>
        <w:rPr>
          <w:rFonts w:ascii="Calibri" w:eastAsia="Times New Roman" w:hAnsi="Calibri" w:cs="Calibri"/>
          <w:kern w:val="0"/>
          <w:lang w:eastAsia="es-ES"/>
          <w14:ligatures w14:val="none"/>
        </w:rPr>
        <w:t>sV</w:t>
      </w:r>
      <w:proofErr w:type="spellEnd"/>
      <w:r>
        <w:rPr>
          <w:rFonts w:ascii="Calibri" w:eastAsia="Times New Roman" w:hAnsi="Calibri" w:cs="Calibri"/>
          <w:kern w:val="0"/>
          <w:lang w:eastAsia="es-ES"/>
          <w14:ligatures w14:val="none"/>
        </w:rPr>
        <w:t xml:space="preserve"> 10.0.2.15 &gt; sV.txt</w:t>
      </w:r>
    </w:p>
    <w:p w14:paraId="37153F94" w14:textId="3E5C5E2B" w:rsidR="00365290" w:rsidRDefault="00365290" w:rsidP="00BE7253">
      <w:pPr>
        <w:pStyle w:val="Prrafodelista"/>
        <w:numPr>
          <w:ilvl w:val="0"/>
          <w:numId w:val="2"/>
        </w:numPr>
        <w:rPr>
          <w:rFonts w:ascii="Calibri" w:eastAsia="Times New Roman" w:hAnsi="Calibri" w:cs="Calibri"/>
          <w:kern w:val="0"/>
          <w:lang w:eastAsia="es-ES"/>
          <w14:ligatures w14:val="none"/>
        </w:rPr>
      </w:pPr>
      <w:proofErr w:type="spellStart"/>
      <w:r>
        <w:rPr>
          <w:rFonts w:ascii="Calibri" w:eastAsia="Times New Roman" w:hAnsi="Calibri" w:cs="Calibri"/>
          <w:kern w:val="0"/>
          <w:lang w:eastAsia="es-ES"/>
          <w14:ligatures w14:val="none"/>
        </w:rPr>
        <w:t>Nmap</w:t>
      </w:r>
      <w:proofErr w:type="spellEnd"/>
      <w:r>
        <w:rPr>
          <w:rFonts w:ascii="Calibri" w:eastAsia="Times New Roman" w:hAnsi="Calibri" w:cs="Calibri"/>
          <w:kern w:val="0"/>
          <w:lang w:eastAsia="es-ES"/>
          <w14:ligatures w14:val="none"/>
        </w:rPr>
        <w:t xml:space="preserve"> -</w:t>
      </w:r>
      <w:proofErr w:type="spellStart"/>
      <w:r>
        <w:rPr>
          <w:rFonts w:ascii="Calibri" w:eastAsia="Times New Roman" w:hAnsi="Calibri" w:cs="Calibri"/>
          <w:kern w:val="0"/>
          <w:lang w:eastAsia="es-ES"/>
          <w14:ligatures w14:val="none"/>
        </w:rPr>
        <w:t>sV</w:t>
      </w:r>
      <w:proofErr w:type="spellEnd"/>
      <w:r>
        <w:rPr>
          <w:rFonts w:ascii="Calibri" w:eastAsia="Times New Roman" w:hAnsi="Calibri" w:cs="Calibri"/>
          <w:kern w:val="0"/>
          <w:lang w:eastAsia="es-ES"/>
          <w14:ligatures w14:val="none"/>
        </w:rPr>
        <w:t xml:space="preserve"> -A –script=</w:t>
      </w:r>
      <w:proofErr w:type="spellStart"/>
      <w:r>
        <w:rPr>
          <w:rFonts w:ascii="Calibri" w:eastAsia="Times New Roman" w:hAnsi="Calibri" w:cs="Calibri"/>
          <w:kern w:val="0"/>
          <w:lang w:eastAsia="es-ES"/>
          <w14:ligatures w14:val="none"/>
        </w:rPr>
        <w:t>vuln</w:t>
      </w:r>
      <w:proofErr w:type="spellEnd"/>
      <w:r>
        <w:rPr>
          <w:rFonts w:ascii="Calibri" w:eastAsia="Times New Roman" w:hAnsi="Calibri" w:cs="Calibri"/>
          <w:kern w:val="0"/>
          <w:lang w:eastAsia="es-ES"/>
          <w14:ligatures w14:val="none"/>
        </w:rPr>
        <w:t xml:space="preserve"> 10.0.2.15 &gt; Complete.txt</w:t>
      </w:r>
    </w:p>
    <w:p w14:paraId="587172BD" w14:textId="2C8EF1BE" w:rsidR="00A64F14" w:rsidRPr="00A64F14" w:rsidRDefault="00365290" w:rsidP="00CB0FE0">
      <w:pPr>
        <w:rPr>
          <w:rFonts w:ascii="Calibri" w:eastAsia="Times New Roman" w:hAnsi="Calibri" w:cs="Calibri"/>
          <w:b/>
          <w:bCs/>
          <w:kern w:val="0"/>
          <w:u w:val="single"/>
          <w:lang w:eastAsia="es-ES"/>
          <w14:ligatures w14:val="none"/>
        </w:rPr>
      </w:pPr>
      <w:r w:rsidRPr="00365290">
        <w:rPr>
          <w:rFonts w:ascii="Calibri" w:eastAsia="Times New Roman" w:hAnsi="Calibri" w:cs="Calibri"/>
          <w:b/>
          <w:bCs/>
          <w:kern w:val="0"/>
          <w:u w:val="single"/>
          <w:lang w:eastAsia="es-ES"/>
          <w14:ligatures w14:val="none"/>
        </w:rPr>
        <w:t xml:space="preserve">Puede revisar el contenido resultante de ambas ejecuciones en la carpeta </w:t>
      </w:r>
      <w:r w:rsidR="00A64F14">
        <w:rPr>
          <w:rFonts w:ascii="Calibri" w:eastAsia="Times New Roman" w:hAnsi="Calibri" w:cs="Calibri"/>
          <w:b/>
          <w:bCs/>
          <w:kern w:val="0"/>
          <w:u w:val="single"/>
          <w:lang w:eastAsia="es-ES"/>
          <w14:ligatures w14:val="none"/>
        </w:rPr>
        <w:t>correspondiente a la máquina</w:t>
      </w:r>
      <w:r w:rsidRPr="00365290">
        <w:rPr>
          <w:rFonts w:ascii="Calibri" w:eastAsia="Times New Roman" w:hAnsi="Calibri" w:cs="Calibri"/>
          <w:b/>
          <w:bCs/>
          <w:kern w:val="0"/>
          <w:u w:val="single"/>
          <w:lang w:eastAsia="es-ES"/>
          <w14:ligatures w14:val="none"/>
        </w:rPr>
        <w:t xml:space="preserve"> </w:t>
      </w:r>
      <w:r w:rsidR="00A64F14">
        <w:rPr>
          <w:rFonts w:ascii="Calibri" w:eastAsia="Times New Roman" w:hAnsi="Calibri" w:cs="Calibri"/>
          <w:b/>
          <w:bCs/>
          <w:kern w:val="0"/>
          <w:u w:val="single"/>
          <w:lang w:eastAsia="es-ES"/>
          <w14:ligatures w14:val="none"/>
        </w:rPr>
        <w:t xml:space="preserve">a auditar dentro </w:t>
      </w:r>
      <w:r w:rsidRPr="00365290">
        <w:rPr>
          <w:rFonts w:ascii="Calibri" w:eastAsia="Times New Roman" w:hAnsi="Calibri" w:cs="Calibri"/>
          <w:b/>
          <w:bCs/>
          <w:kern w:val="0"/>
          <w:u w:val="single"/>
          <w:lang w:eastAsia="es-ES"/>
          <w14:ligatures w14:val="none"/>
        </w:rPr>
        <w:t>de la práctica entregada.</w:t>
      </w:r>
    </w:p>
    <w:p w14:paraId="0EC264D4" w14:textId="1E40E234" w:rsidR="00365290" w:rsidRDefault="00365290" w:rsidP="00CB0FE0">
      <w:pPr>
        <w:rPr>
          <w:rFonts w:ascii="Calibri" w:eastAsia="Times New Roman" w:hAnsi="Calibri" w:cs="Calibri"/>
          <w:kern w:val="0"/>
          <w:lang w:eastAsia="es-ES"/>
          <w14:ligatures w14:val="none"/>
        </w:rPr>
      </w:pPr>
      <w:r>
        <w:rPr>
          <w:rFonts w:ascii="Calibri" w:eastAsia="Times New Roman" w:hAnsi="Calibri" w:cs="Calibri"/>
          <w:kern w:val="0"/>
          <w:lang w:eastAsia="es-ES"/>
          <w14:ligatures w14:val="none"/>
        </w:rPr>
        <w:t>Por una parte, la primera ejecución de N</w:t>
      </w:r>
      <w:r w:rsidR="00A64F14">
        <w:rPr>
          <w:rFonts w:ascii="Calibri" w:eastAsia="Times New Roman" w:hAnsi="Calibri" w:cs="Calibri"/>
          <w:kern w:val="0"/>
          <w:lang w:eastAsia="es-ES"/>
          <w14:ligatures w14:val="none"/>
        </w:rPr>
        <w:t>MAP</w:t>
      </w:r>
      <w:r>
        <w:rPr>
          <w:rFonts w:ascii="Calibri" w:eastAsia="Times New Roman" w:hAnsi="Calibri" w:cs="Calibri"/>
          <w:kern w:val="0"/>
          <w:lang w:eastAsia="es-ES"/>
          <w14:ligatures w14:val="none"/>
        </w:rPr>
        <w:t xml:space="preserve"> recoge un listado de los servicios a la escucha en la máquina víctima, así como su versión. Se </w:t>
      </w:r>
      <w:r w:rsidR="00A64F14">
        <w:rPr>
          <w:rFonts w:ascii="Calibri" w:eastAsia="Times New Roman" w:hAnsi="Calibri" w:cs="Calibri"/>
          <w:kern w:val="0"/>
          <w:lang w:eastAsia="es-ES"/>
          <w14:ligatures w14:val="none"/>
        </w:rPr>
        <w:t>tratará</w:t>
      </w:r>
      <w:r>
        <w:rPr>
          <w:rFonts w:ascii="Calibri" w:eastAsia="Times New Roman" w:hAnsi="Calibri" w:cs="Calibri"/>
          <w:kern w:val="0"/>
          <w:lang w:eastAsia="es-ES"/>
          <w14:ligatures w14:val="none"/>
        </w:rPr>
        <w:t xml:space="preserve"> esta información como “secciones” en un nivel lógico que más adelante utilizaré</w:t>
      </w:r>
      <w:r w:rsidR="00A64F14">
        <w:rPr>
          <w:rFonts w:ascii="Calibri" w:eastAsia="Times New Roman" w:hAnsi="Calibri" w:cs="Calibri"/>
          <w:kern w:val="0"/>
          <w:lang w:eastAsia="es-ES"/>
          <w14:ligatures w14:val="none"/>
        </w:rPr>
        <w:t xml:space="preserve"> para clasificar y extraer la información mediante un script de Python</w:t>
      </w:r>
      <w:r>
        <w:rPr>
          <w:rFonts w:ascii="Calibri" w:eastAsia="Times New Roman" w:hAnsi="Calibri" w:cs="Calibri"/>
          <w:kern w:val="0"/>
          <w:lang w:eastAsia="es-ES"/>
          <w14:ligatures w14:val="none"/>
        </w:rPr>
        <w:t>.</w:t>
      </w:r>
    </w:p>
    <w:p w14:paraId="1F7E5335" w14:textId="23F6804A" w:rsidR="00CB0FE0" w:rsidRDefault="00365290" w:rsidP="00573CD5">
      <w:r>
        <w:t>Por otra parte, la segunda ejecución genera un informe que</w:t>
      </w:r>
      <w:r w:rsidR="00A64F14">
        <w:t>,</w:t>
      </w:r>
      <w:r>
        <w:t xml:space="preserve"> por cada servicio a la escucha con s</w:t>
      </w:r>
      <w:r w:rsidR="00A64F14">
        <w:t>u</w:t>
      </w:r>
      <w:r>
        <w:t xml:space="preserve"> versión (sección)</w:t>
      </w:r>
      <w:r w:rsidR="00A64F14">
        <w:t>,</w:t>
      </w:r>
      <w:r>
        <w:t xml:space="preserve"> recoge, entre otra información, un listado de vulnerabilidades conocidas con su CVE y una URL que lleva hasta la base de datos pública de dicho CVE, donde se puede encontrar los detalles de la vulnerabilidad.</w:t>
      </w:r>
    </w:p>
    <w:p w14:paraId="6A2F2401" w14:textId="38B040D5" w:rsidR="00365290" w:rsidRDefault="00365290" w:rsidP="00573CD5">
      <w:r>
        <w:t xml:space="preserve">Con ayuda de un script basado en Python, </w:t>
      </w:r>
      <w:r w:rsidR="009A3959">
        <w:t>extraigo por una parte el listado de secciones, el cual utilizo para filtrar el contenido de Complete.txt y dividirlo en secciones con el objetivo de extraer de cada sección los datos de CVE y URL</w:t>
      </w:r>
      <w:r w:rsidR="00A64F14">
        <w:t xml:space="preserve"> (en la versión actual también extrae un listado de </w:t>
      </w:r>
      <w:proofErr w:type="spellStart"/>
      <w:r w:rsidR="00A64F14">
        <w:t>exploits</w:t>
      </w:r>
      <w:proofErr w:type="spellEnd"/>
      <w:r w:rsidR="00A64F14">
        <w:t xml:space="preserve"> asociados a cada CVE)</w:t>
      </w:r>
      <w:r w:rsidR="009A3959">
        <w:t xml:space="preserve"> de cada vulnerabilidad mencionada en el informe para cada servicio. Generando un archivo. JSON que contiene la información organizada.</w:t>
      </w:r>
    </w:p>
    <w:p w14:paraId="1D2A46AD" w14:textId="60CB3FD9" w:rsidR="009A3959" w:rsidRDefault="009A3959" w:rsidP="00573CD5">
      <w:r>
        <w:lastRenderedPageBreak/>
        <w:t>Mi objetivo es generar un Excel con diferentes hojas</w:t>
      </w:r>
      <w:r w:rsidR="00A64F14">
        <w:t>.</w:t>
      </w:r>
      <w:r>
        <w:t xml:space="preserve"> las cuales, cada una de ellas, contengan información útil sobre cada vulnerabilidad encontrada. Para ello hay que visitar cada URL e ir copiando la información útil a fin de generar el informe, lo cual es bastante pesado. De ahí a que, aprovechando la organización de la información de los informes de NMAP, genero un robot que realiza esa tarea repetitiva por m</w:t>
      </w:r>
      <w:r w:rsidR="00A64F14">
        <w:t>í</w:t>
      </w:r>
      <w:r>
        <w:t>. Además, he implementado una funcionalidad extra que es la búsqueda “manual”, donde se le dice al robot el servicio con su versión y un puerto y realiza la búsqueda.</w:t>
      </w:r>
      <w:r w:rsidR="00A64F14">
        <w:t xml:space="preserve"> Obteniendo la información de cada vulnerabilidad y generando la hoja de forma automática.</w:t>
      </w:r>
      <w:r>
        <w:t xml:space="preserve"> </w:t>
      </w:r>
    </w:p>
    <w:p w14:paraId="7A0C1F1F" w14:textId="24D3BFCB" w:rsidR="009A3959" w:rsidRDefault="009A3959" w:rsidP="00573CD5">
      <w:r>
        <w:t>Funcionamiento del robot para NMAP:</w:t>
      </w:r>
    </w:p>
    <w:p w14:paraId="7A94C8C4" w14:textId="495F95F9" w:rsidR="009A3959" w:rsidRDefault="009A3959" w:rsidP="009A3959">
      <w:pPr>
        <w:pStyle w:val="Prrafodelista"/>
        <w:numPr>
          <w:ilvl w:val="0"/>
          <w:numId w:val="3"/>
        </w:numPr>
      </w:pPr>
      <w:r w:rsidRPr="009A3959">
        <w:rPr>
          <w:b/>
          <w:bCs/>
        </w:rPr>
        <w:t>Ejecución del script en Python</w:t>
      </w:r>
      <w:r>
        <w:t>: Lo primero que hace falta es la extracción objetiva de los datos, por lo que primero ejecuta el script con el objetivo de generar el archivo JSON.</w:t>
      </w:r>
    </w:p>
    <w:p w14:paraId="4985D2A8" w14:textId="7A3025C3" w:rsidR="009A3959" w:rsidRDefault="009A3959" w:rsidP="009A3959">
      <w:pPr>
        <w:pStyle w:val="Prrafodelista"/>
        <w:numPr>
          <w:ilvl w:val="0"/>
          <w:numId w:val="3"/>
        </w:numPr>
      </w:pPr>
      <w:proofErr w:type="spellStart"/>
      <w:r>
        <w:rPr>
          <w:b/>
          <w:bCs/>
        </w:rPr>
        <w:t>Desserializar</w:t>
      </w:r>
      <w:proofErr w:type="spellEnd"/>
      <w:r>
        <w:rPr>
          <w:b/>
          <w:bCs/>
        </w:rPr>
        <w:t xml:space="preserve"> el contenido</w:t>
      </w:r>
      <w:r>
        <w:t xml:space="preserve">: La segunda tarea es darle un formato oportuno al archivo JSON, por lo que el robot convierte el contenido en un </w:t>
      </w:r>
      <w:r w:rsidR="00AC37CC">
        <w:t>diccionario con el siguiente aspecto:</w:t>
      </w:r>
    </w:p>
    <w:p w14:paraId="50E87D1F" w14:textId="0D8C7A40" w:rsidR="00AC37CC" w:rsidRDefault="00AC37CC" w:rsidP="00AC37CC">
      <w:pPr>
        <w:pStyle w:val="Prrafodelista"/>
        <w:numPr>
          <w:ilvl w:val="1"/>
          <w:numId w:val="3"/>
        </w:numPr>
      </w:pPr>
      <w:proofErr w:type="spellStart"/>
      <w:r w:rsidRPr="00A64F14">
        <w:t>Dict</w:t>
      </w:r>
      <w:proofErr w:type="spellEnd"/>
      <w:r w:rsidRPr="00A64F14">
        <w:t xml:space="preserve"> = {"</w:t>
      </w:r>
      <w:proofErr w:type="spellStart"/>
      <w:r w:rsidRPr="00A64F14">
        <w:t>service</w:t>
      </w:r>
      <w:proofErr w:type="spellEnd"/>
      <w:r w:rsidRPr="00A64F14">
        <w:t>”: [ {“CVE</w:t>
      </w:r>
      <w:proofErr w:type="gramStart"/>
      <w:r w:rsidRPr="00A64F14">
        <w:t>”:“</w:t>
      </w:r>
      <w:proofErr w:type="gramEnd"/>
      <w:r w:rsidRPr="00A64F14">
        <w:t>CVE-XXXX-XXXXX”, “</w:t>
      </w:r>
      <w:proofErr w:type="spellStart"/>
      <w:r w:rsidRPr="00A64F14">
        <w:t>URL”:“https</w:t>
      </w:r>
      <w:proofErr w:type="spellEnd"/>
      <w:r w:rsidRPr="00A64F14">
        <w:t>://...”}, {},… ] }</w:t>
      </w:r>
    </w:p>
    <w:p w14:paraId="33858EC4" w14:textId="304667FD" w:rsidR="00A64F14" w:rsidRDefault="00A64F14" w:rsidP="00A64F14">
      <w:pPr>
        <w:pStyle w:val="Prrafodelista"/>
        <w:numPr>
          <w:ilvl w:val="1"/>
          <w:numId w:val="3"/>
        </w:numPr>
      </w:pPr>
      <w:proofErr w:type="spellStart"/>
      <w:r w:rsidRPr="00A64F14">
        <w:t>Dict</w:t>
      </w:r>
      <w:proofErr w:type="spellEnd"/>
      <w:r w:rsidRPr="00A64F14">
        <w:t xml:space="preserve"> = {"</w:t>
      </w:r>
      <w:proofErr w:type="spellStart"/>
      <w:r w:rsidRPr="00A64F14">
        <w:t>service</w:t>
      </w:r>
      <w:proofErr w:type="spellEnd"/>
      <w:r w:rsidRPr="00A64F14">
        <w:t>”: [ {“CVE</w:t>
      </w:r>
      <w:proofErr w:type="gramStart"/>
      <w:r w:rsidRPr="00A64F14">
        <w:t>”:“</w:t>
      </w:r>
      <w:proofErr w:type="gramEnd"/>
      <w:r w:rsidRPr="00A64F14">
        <w:t>CVE-XXXX-XXXXX”, “</w:t>
      </w:r>
      <w:proofErr w:type="spellStart"/>
      <w:r w:rsidRPr="00A64F14">
        <w:t>URL”:</w:t>
      </w:r>
      <w:r>
        <w:t>”</w:t>
      </w:r>
      <w:r w:rsidRPr="00A64F14">
        <w:t>https</w:t>
      </w:r>
      <w:proofErr w:type="spellEnd"/>
      <w:r w:rsidRPr="00A64F14">
        <w:t>://...</w:t>
      </w:r>
      <w:r>
        <w:t>”, “</w:t>
      </w:r>
      <w:proofErr w:type="spellStart"/>
      <w:r>
        <w:t>EXPLOIT”:“https</w:t>
      </w:r>
      <w:proofErr w:type="spellEnd"/>
      <w:r>
        <w:t>://...”</w:t>
      </w:r>
      <w:r w:rsidRPr="00A64F14">
        <w:t>}, {},… ] }</w:t>
      </w:r>
      <w:r>
        <w:t xml:space="preserve"> – En su última versión.</w:t>
      </w:r>
    </w:p>
    <w:p w14:paraId="4587AB54" w14:textId="31CA28A2" w:rsidR="00A64F14" w:rsidRPr="00A64F14" w:rsidRDefault="00A64F14" w:rsidP="00AC37CC">
      <w:pPr>
        <w:pStyle w:val="Prrafodelista"/>
        <w:numPr>
          <w:ilvl w:val="1"/>
          <w:numId w:val="3"/>
        </w:numPr>
      </w:pPr>
    </w:p>
    <w:p w14:paraId="3C8B1004" w14:textId="147DC29B" w:rsidR="00AC37CC" w:rsidRDefault="00AC37CC" w:rsidP="00AC37CC">
      <w:pPr>
        <w:pStyle w:val="Prrafodelista"/>
        <w:numPr>
          <w:ilvl w:val="0"/>
          <w:numId w:val="3"/>
        </w:numPr>
      </w:pPr>
      <w:r>
        <w:rPr>
          <w:b/>
          <w:bCs/>
        </w:rPr>
        <w:t>Navegar a la fuente</w:t>
      </w:r>
      <w:r>
        <w:t xml:space="preserve">: A </w:t>
      </w:r>
      <w:r w:rsidR="00F922D6">
        <w:t>continuación,</w:t>
      </w:r>
      <w:r>
        <w:t xml:space="preserve"> se recorre el contenido del diccionario para navegar a las diferentes fuentes públicas.</w:t>
      </w:r>
    </w:p>
    <w:p w14:paraId="279DA2A0" w14:textId="70F022D1" w:rsidR="00AC37CC" w:rsidRDefault="00AC37CC" w:rsidP="00AC37CC">
      <w:pPr>
        <w:pStyle w:val="Prrafodelista"/>
        <w:numPr>
          <w:ilvl w:val="0"/>
          <w:numId w:val="3"/>
        </w:numPr>
      </w:pPr>
      <w:r>
        <w:rPr>
          <w:b/>
          <w:bCs/>
        </w:rPr>
        <w:t>Extraer la información</w:t>
      </w:r>
      <w:r>
        <w:t xml:space="preserve">: Se extrae la información necesaria de cada CVE y se guarda en una variable de tipo </w:t>
      </w:r>
      <w:proofErr w:type="spellStart"/>
      <w:r>
        <w:t>DataTable</w:t>
      </w:r>
      <w:proofErr w:type="spellEnd"/>
      <w:r>
        <w:t>.</w:t>
      </w:r>
    </w:p>
    <w:p w14:paraId="5E058D76" w14:textId="1E24E0E8" w:rsidR="00AC37CC" w:rsidRDefault="00AC37CC" w:rsidP="00AC37CC">
      <w:pPr>
        <w:pStyle w:val="Prrafodelista"/>
        <w:numPr>
          <w:ilvl w:val="0"/>
          <w:numId w:val="3"/>
        </w:numPr>
      </w:pPr>
      <w:r>
        <w:rPr>
          <w:b/>
          <w:bCs/>
        </w:rPr>
        <w:t>Escribir la hoja</w:t>
      </w:r>
      <w:r w:rsidRPr="00AC37CC">
        <w:t>:</w:t>
      </w:r>
      <w:r>
        <w:t xml:space="preserve"> Por último, el robot escribe el contenido extraído en una hoja de Excel con el número de puerto del servicio dentro del fichero Vunerabilities.xlsx.</w:t>
      </w:r>
    </w:p>
    <w:p w14:paraId="0B1582C6" w14:textId="15649D30" w:rsidR="00AC37CC" w:rsidRDefault="00AC37CC" w:rsidP="00AC37CC">
      <w:r>
        <w:t>Funcionamiento del robot para la búsqueda Manual:</w:t>
      </w:r>
    </w:p>
    <w:p w14:paraId="1ABCEC1B" w14:textId="6121E790" w:rsidR="00AC37CC" w:rsidRDefault="00AC37CC" w:rsidP="00AC37CC">
      <w:pPr>
        <w:pStyle w:val="Prrafodelista"/>
        <w:numPr>
          <w:ilvl w:val="0"/>
          <w:numId w:val="5"/>
        </w:numPr>
      </w:pPr>
      <w:r>
        <w:rPr>
          <w:b/>
          <w:bCs/>
        </w:rPr>
        <w:t>Recoger información del usuario</w:t>
      </w:r>
      <w:r>
        <w:t>: El robot pide la introducción del servicio con su versión (</w:t>
      </w:r>
      <w:proofErr w:type="spellStart"/>
      <w:r>
        <w:t>Ej</w:t>
      </w:r>
      <w:proofErr w:type="spellEnd"/>
      <w:r>
        <w:t>: OPENSSH 6.6) y tras ello el número de puerto (utilizado para generar la hoja).</w:t>
      </w:r>
    </w:p>
    <w:p w14:paraId="5B5D08CF" w14:textId="7A12119F" w:rsidR="00F8330F" w:rsidRDefault="00F8330F" w:rsidP="00F8330F">
      <w:pPr>
        <w:pStyle w:val="Prrafodelista"/>
        <w:numPr>
          <w:ilvl w:val="0"/>
          <w:numId w:val="5"/>
        </w:numPr>
      </w:pPr>
      <w:r>
        <w:rPr>
          <w:b/>
          <w:bCs/>
        </w:rPr>
        <w:t>Navegar a la fuente</w:t>
      </w:r>
      <w:r>
        <w:t xml:space="preserve">: A </w:t>
      </w:r>
      <w:r w:rsidR="00F922D6">
        <w:t>continuación,</w:t>
      </w:r>
      <w:r>
        <w:t xml:space="preserve"> accede a CVEDetails.com para realizar una búsqueda por servicio y versión.</w:t>
      </w:r>
    </w:p>
    <w:p w14:paraId="1B27D79A" w14:textId="0536552E" w:rsidR="00F8330F" w:rsidRDefault="00F8330F" w:rsidP="00F8330F">
      <w:pPr>
        <w:pStyle w:val="Prrafodelista"/>
        <w:numPr>
          <w:ilvl w:val="0"/>
          <w:numId w:val="5"/>
        </w:numPr>
      </w:pPr>
      <w:r>
        <w:rPr>
          <w:b/>
          <w:bCs/>
        </w:rPr>
        <w:t>Extraer la información</w:t>
      </w:r>
      <w:r>
        <w:t xml:space="preserve">: Se extrae la información necesaria de cada CVE, realizando un </w:t>
      </w:r>
      <w:proofErr w:type="spellStart"/>
      <w:r>
        <w:t>scrapping</w:t>
      </w:r>
      <w:proofErr w:type="spellEnd"/>
      <w:r>
        <w:t xml:space="preserve"> del resultado de la búsqueda y tras ello se accede a cada CVE resultante, guardando la información en una variable de tipo </w:t>
      </w:r>
      <w:proofErr w:type="spellStart"/>
      <w:r>
        <w:t>DataTable</w:t>
      </w:r>
      <w:proofErr w:type="spellEnd"/>
      <w:r>
        <w:t>.</w:t>
      </w:r>
    </w:p>
    <w:p w14:paraId="38C9CB0E" w14:textId="3F99BA84" w:rsidR="00AC37CC" w:rsidRDefault="00F8330F" w:rsidP="00F8330F">
      <w:pPr>
        <w:pStyle w:val="Prrafodelista"/>
        <w:numPr>
          <w:ilvl w:val="0"/>
          <w:numId w:val="5"/>
        </w:numPr>
      </w:pPr>
      <w:r>
        <w:rPr>
          <w:b/>
          <w:bCs/>
        </w:rPr>
        <w:t>Escribir la hoja</w:t>
      </w:r>
      <w:r w:rsidRPr="00AC37CC">
        <w:t>:</w:t>
      </w:r>
      <w:r>
        <w:t xml:space="preserve"> Por último, el robot escribe el contenido extraído en una hoja de Excel con el número de puerto del servicio dentro del fichero Vunerabilities.xlsx.</w:t>
      </w:r>
    </w:p>
    <w:p w14:paraId="68DFE565" w14:textId="3160BB6B" w:rsidR="007D5822" w:rsidRPr="007D5822" w:rsidRDefault="007D5822" w:rsidP="007D5822">
      <w:pPr>
        <w:rPr>
          <w:b/>
          <w:bCs/>
          <w:u w:val="single"/>
        </w:rPr>
      </w:pPr>
      <w:r w:rsidRPr="007D5822">
        <w:rPr>
          <w:b/>
          <w:bCs/>
          <w:u w:val="single"/>
        </w:rPr>
        <w:t>Tiempo de ejecución en mi equipo para</w:t>
      </w:r>
      <w:r>
        <w:rPr>
          <w:b/>
          <w:bCs/>
          <w:u w:val="single"/>
        </w:rPr>
        <w:t xml:space="preserve"> procesar</w:t>
      </w:r>
      <w:r w:rsidRPr="007D5822">
        <w:rPr>
          <w:b/>
          <w:bCs/>
          <w:u w:val="single"/>
        </w:rPr>
        <w:t xml:space="preserve"> 18 vulnerabilidades: 2 minutos 30 segundos.</w:t>
      </w:r>
    </w:p>
    <w:p w14:paraId="37446DB3" w14:textId="48631E61" w:rsidR="00867DD1" w:rsidRPr="007D5822" w:rsidRDefault="007D5822" w:rsidP="00F8330F">
      <w:pPr>
        <w:rPr>
          <w:b/>
          <w:bCs/>
          <w:u w:val="single"/>
        </w:rPr>
      </w:pPr>
      <w:r w:rsidRPr="007D5822">
        <w:rPr>
          <w:b/>
          <w:bCs/>
          <w:u w:val="single"/>
        </w:rPr>
        <w:t>La ejecución del robot permite que se siga trabajando en otras tareas, ya que la comunicación con el navegador se realiza a través de la API de Chrome.</w:t>
      </w:r>
    </w:p>
    <w:p w14:paraId="229FB572" w14:textId="04CC2575" w:rsidR="0083797A" w:rsidRDefault="0083797A" w:rsidP="007D5822">
      <w:pPr>
        <w:rPr>
          <w:b/>
          <w:bCs/>
          <w:u w:val="single"/>
        </w:rPr>
      </w:pPr>
      <w:r>
        <w:rPr>
          <w:b/>
          <w:bCs/>
          <w:u w:val="single"/>
        </w:rPr>
        <w:t>Como parte de esta práctica</w:t>
      </w:r>
      <w:r w:rsidR="00E151D8">
        <w:rPr>
          <w:b/>
          <w:bCs/>
          <w:u w:val="single"/>
        </w:rPr>
        <w:t>,</w:t>
      </w:r>
      <w:r>
        <w:rPr>
          <w:b/>
          <w:bCs/>
          <w:u w:val="single"/>
        </w:rPr>
        <w:t xml:space="preserve"> la enumeración se recoge en el archivo Excel Vulnerabilities.xlsx.</w:t>
      </w:r>
      <w:r w:rsidR="007D5822">
        <w:rPr>
          <w:b/>
          <w:bCs/>
          <w:u w:val="single"/>
        </w:rPr>
        <w:t xml:space="preserve"> </w:t>
      </w:r>
      <w:r>
        <w:rPr>
          <w:b/>
          <w:bCs/>
          <w:u w:val="single"/>
        </w:rPr>
        <w:t>R</w:t>
      </w:r>
      <w:r w:rsidR="007D5822">
        <w:rPr>
          <w:b/>
          <w:bCs/>
          <w:u w:val="single"/>
        </w:rPr>
        <w:t>evisar el contenido completo del</w:t>
      </w:r>
      <w:r>
        <w:rPr>
          <w:b/>
          <w:bCs/>
          <w:u w:val="single"/>
        </w:rPr>
        <w:t xml:space="preserve"> informe.</w:t>
      </w:r>
    </w:p>
    <w:p w14:paraId="51A761FA" w14:textId="4B628AD3" w:rsidR="009A3959" w:rsidRDefault="0083797A" w:rsidP="00573CD5">
      <w:r w:rsidRPr="0083797A">
        <w:rPr>
          <w:noProof/>
        </w:rPr>
        <w:lastRenderedPageBreak/>
        <w:drawing>
          <wp:inline distT="0" distB="0" distL="0" distR="0" wp14:anchorId="1E7495C6" wp14:editId="29991C26">
            <wp:extent cx="5381625" cy="2089619"/>
            <wp:effectExtent l="0" t="0" r="0" b="6350"/>
            <wp:docPr id="19902684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8443" name="Imagen 1" descr="Una captura de pantalla de una computadora&#10;&#10;Descripción generada automáticamente"/>
                    <pic:cNvPicPr/>
                  </pic:nvPicPr>
                  <pic:blipFill>
                    <a:blip r:embed="rId31"/>
                    <a:stretch>
                      <a:fillRect/>
                    </a:stretch>
                  </pic:blipFill>
                  <pic:spPr>
                    <a:xfrm>
                      <a:off x="0" y="0"/>
                      <a:ext cx="5414294" cy="2102304"/>
                    </a:xfrm>
                    <a:prstGeom prst="rect">
                      <a:avLst/>
                    </a:prstGeom>
                  </pic:spPr>
                </pic:pic>
              </a:graphicData>
            </a:graphic>
          </wp:inline>
        </w:drawing>
      </w:r>
    </w:p>
    <w:p w14:paraId="38F91EFD" w14:textId="20D7CBDA" w:rsidR="0083797A" w:rsidRDefault="0083797A" w:rsidP="00573CD5">
      <w:r>
        <w:t xml:space="preserve">Después de una ejecución para procesar los CVE detectados por el script de vulnerabilidades de NMAP reviso la salida de </w:t>
      </w:r>
      <w:proofErr w:type="spellStart"/>
      <w:r>
        <w:t>sV</w:t>
      </w:r>
      <w:proofErr w:type="spellEnd"/>
      <w:r>
        <w:t xml:space="preserve"> junto al informe generado para ir buscando vulnerabilidades de los servicios que el script de vulnerabilidades no ha sido capaz de encontrar.</w:t>
      </w:r>
    </w:p>
    <w:p w14:paraId="49CB7427" w14:textId="32691701" w:rsidR="0083797A" w:rsidRDefault="00746BB8" w:rsidP="00573CD5">
      <w:r w:rsidRPr="00746BB8">
        <w:rPr>
          <w:noProof/>
        </w:rPr>
        <w:drawing>
          <wp:inline distT="0" distB="0" distL="0" distR="0" wp14:anchorId="04A43FC8" wp14:editId="71C0C719">
            <wp:extent cx="5400040" cy="2021840"/>
            <wp:effectExtent l="0" t="0" r="0" b="0"/>
            <wp:docPr id="608743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342" name="Imagen 1" descr="Aplicación&#10;&#10;Descripción generada automáticamente con confianza media"/>
                    <pic:cNvPicPr/>
                  </pic:nvPicPr>
                  <pic:blipFill>
                    <a:blip r:embed="rId32"/>
                    <a:stretch>
                      <a:fillRect/>
                    </a:stretch>
                  </pic:blipFill>
                  <pic:spPr>
                    <a:xfrm>
                      <a:off x="0" y="0"/>
                      <a:ext cx="5400040" cy="2021840"/>
                    </a:xfrm>
                    <a:prstGeom prst="rect">
                      <a:avLst/>
                    </a:prstGeom>
                  </pic:spPr>
                </pic:pic>
              </a:graphicData>
            </a:graphic>
          </wp:inline>
        </w:drawing>
      </w:r>
    </w:p>
    <w:p w14:paraId="045377CC" w14:textId="5758DD3C" w:rsidR="00746BB8" w:rsidRDefault="00746BB8" w:rsidP="00573CD5">
      <w:r>
        <w:t xml:space="preserve">Realizo una búsqueda de esos servicios utilizando el robot (a excepción de </w:t>
      </w:r>
      <w:proofErr w:type="spellStart"/>
      <w:r>
        <w:t>MySql</w:t>
      </w:r>
      <w:proofErr w:type="spellEnd"/>
      <w:r>
        <w:t xml:space="preserve"> que no se sabe la versión).</w:t>
      </w:r>
    </w:p>
    <w:p w14:paraId="43C502F3" w14:textId="15D32497" w:rsidR="00746BB8" w:rsidRDefault="00E24A6D" w:rsidP="00573CD5">
      <w:r>
        <w:t xml:space="preserve">Como no queda muy clara la versión de Samba realizo otro escaneo más agresivo para el escaneo de </w:t>
      </w:r>
      <w:proofErr w:type="spellStart"/>
      <w:r>
        <w:t>Service</w:t>
      </w:r>
      <w:proofErr w:type="spellEnd"/>
      <w:r>
        <w:t xml:space="preserve"> </w:t>
      </w:r>
      <w:proofErr w:type="spellStart"/>
      <w:r>
        <w:t>Version</w:t>
      </w:r>
      <w:proofErr w:type="spellEnd"/>
      <w:r>
        <w:t>:</w:t>
      </w:r>
    </w:p>
    <w:p w14:paraId="17F2DD56" w14:textId="0E6B5FFE" w:rsidR="00E24A6D" w:rsidRDefault="00E24A6D" w:rsidP="00E24A6D">
      <w:pPr>
        <w:pStyle w:val="Prrafodelista"/>
        <w:numPr>
          <w:ilvl w:val="0"/>
          <w:numId w:val="6"/>
        </w:numPr>
      </w:pPr>
      <w:proofErr w:type="spellStart"/>
      <w:r>
        <w:t>Nmap</w:t>
      </w:r>
      <w:proofErr w:type="spellEnd"/>
      <w:r>
        <w:t xml:space="preserve"> -</w:t>
      </w:r>
      <w:proofErr w:type="spellStart"/>
      <w:r>
        <w:t>sV</w:t>
      </w:r>
      <w:proofErr w:type="spellEnd"/>
      <w:r>
        <w:t xml:space="preserve"> -A 10.0.2.15 &gt; sv_A.txt</w:t>
      </w:r>
    </w:p>
    <w:p w14:paraId="7DDA3566" w14:textId="3CBE522A" w:rsidR="00E24A6D" w:rsidRDefault="00E24A6D" w:rsidP="00573CD5">
      <w:r>
        <w:t>Tras eso lo organizo y me quedo con la información necesaria.</w:t>
      </w:r>
    </w:p>
    <w:p w14:paraId="2A560570" w14:textId="7B1D369F" w:rsidR="00E24A6D" w:rsidRDefault="00E24A6D" w:rsidP="00573CD5">
      <w:r w:rsidRPr="00E24A6D">
        <w:rPr>
          <w:noProof/>
        </w:rPr>
        <w:drawing>
          <wp:inline distT="0" distB="0" distL="0" distR="0" wp14:anchorId="2AC577F6" wp14:editId="745617D0">
            <wp:extent cx="5400040" cy="1927225"/>
            <wp:effectExtent l="0" t="0" r="0" b="0"/>
            <wp:docPr id="65928985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9851" name="Imagen 1" descr="Interfaz de usuario gráfica, Texto, Aplicación&#10;&#10;Descripción generada automáticamente con confianza media"/>
                    <pic:cNvPicPr/>
                  </pic:nvPicPr>
                  <pic:blipFill>
                    <a:blip r:embed="rId33"/>
                    <a:stretch>
                      <a:fillRect/>
                    </a:stretch>
                  </pic:blipFill>
                  <pic:spPr>
                    <a:xfrm>
                      <a:off x="0" y="0"/>
                      <a:ext cx="5400040" cy="1927225"/>
                    </a:xfrm>
                    <a:prstGeom prst="rect">
                      <a:avLst/>
                    </a:prstGeom>
                  </pic:spPr>
                </pic:pic>
              </a:graphicData>
            </a:graphic>
          </wp:inline>
        </w:drawing>
      </w:r>
    </w:p>
    <w:p w14:paraId="56F9D1F6" w14:textId="14C10CA6" w:rsidR="00E24A6D" w:rsidRPr="00E24A6D" w:rsidRDefault="00E24A6D" w:rsidP="00573CD5">
      <w:pPr>
        <w:rPr>
          <w:b/>
          <w:bCs/>
          <w:u w:val="single"/>
        </w:rPr>
      </w:pPr>
      <w:r w:rsidRPr="00E24A6D">
        <w:rPr>
          <w:b/>
          <w:bCs/>
          <w:u w:val="single"/>
        </w:rPr>
        <w:t>Enumeración concluida, revisar Vulnerabilities.xlsx para consultar el informe.</w:t>
      </w:r>
    </w:p>
    <w:p w14:paraId="16A9B048" w14:textId="7CFE41C0" w:rsidR="00E24A6D" w:rsidRDefault="00EC67BD" w:rsidP="00EC67BD">
      <w:pPr>
        <w:pStyle w:val="Ttulo2"/>
      </w:pPr>
      <w:bookmarkStart w:id="10" w:name="_Toc159007084"/>
      <w:r>
        <w:lastRenderedPageBreak/>
        <w:t>Explotación</w:t>
      </w:r>
      <w:bookmarkEnd w:id="10"/>
    </w:p>
    <w:p w14:paraId="46BD42D4" w14:textId="274A751F" w:rsidR="001448B8" w:rsidRPr="00D02539" w:rsidRDefault="00EC67BD" w:rsidP="001448B8">
      <w:pPr>
        <w:pStyle w:val="Ttulo3"/>
        <w:rPr>
          <w:color w:val="70AD47" w:themeColor="accent6"/>
        </w:rPr>
      </w:pPr>
      <w:bookmarkStart w:id="11" w:name="_Toc159007085"/>
      <w:r w:rsidRPr="00D02539">
        <w:rPr>
          <w:color w:val="70AD47" w:themeColor="accent6"/>
        </w:rPr>
        <w:t>21/</w:t>
      </w:r>
      <w:proofErr w:type="gramStart"/>
      <w:r w:rsidRPr="00D02539">
        <w:rPr>
          <w:color w:val="70AD47" w:themeColor="accent6"/>
        </w:rPr>
        <w:t>FTP</w:t>
      </w:r>
      <w:r w:rsidR="000C0195" w:rsidRPr="00D02539">
        <w:rPr>
          <w:color w:val="70AD47" w:themeColor="accent6"/>
        </w:rPr>
        <w:t xml:space="preserve">  -</w:t>
      </w:r>
      <w:proofErr w:type="gramEnd"/>
      <w:r w:rsidR="000C0195" w:rsidRPr="00D02539">
        <w:rPr>
          <w:color w:val="70AD47" w:themeColor="accent6"/>
        </w:rPr>
        <w:t xml:space="preserve"> CVE-2015-3306</w:t>
      </w:r>
      <w:bookmarkEnd w:id="11"/>
    </w:p>
    <w:p w14:paraId="2CA62589" w14:textId="0E8CB5C4" w:rsidR="00EC67BD" w:rsidRDefault="000C0195" w:rsidP="00EC67BD">
      <w:r>
        <w:t xml:space="preserve">La principal vulnerabilidad y la más famosa que tiene la </w:t>
      </w:r>
      <w:proofErr w:type="spellStart"/>
      <w:r>
        <w:t>verisión</w:t>
      </w:r>
      <w:proofErr w:type="spellEnd"/>
      <w:r>
        <w:t xml:space="preserve"> 1.3.5 de </w:t>
      </w:r>
      <w:proofErr w:type="spellStart"/>
      <w:r>
        <w:t>ProFTPD</w:t>
      </w:r>
      <w:proofErr w:type="spellEnd"/>
      <w:r>
        <w:t xml:space="preserve"> 1.3.5 es la vulnerabilidad </w:t>
      </w:r>
      <w:proofErr w:type="spellStart"/>
      <w:r>
        <w:t>Mod_Copy</w:t>
      </w:r>
      <w:proofErr w:type="spellEnd"/>
      <w:r w:rsidR="00EC5D44">
        <w:t>, la cual permite abrir un a reverse Shell</w:t>
      </w:r>
      <w:r w:rsidR="00E151D8">
        <w:t xml:space="preserve"> mediante un </w:t>
      </w:r>
      <w:proofErr w:type="spellStart"/>
      <w:r w:rsidR="00E151D8">
        <w:t>exploit</w:t>
      </w:r>
      <w:proofErr w:type="spellEnd"/>
      <w:r w:rsidR="00E151D8">
        <w:t xml:space="preserve"> encontrado en </w:t>
      </w:r>
      <w:proofErr w:type="spellStart"/>
      <w:r w:rsidR="00E151D8">
        <w:t>Metaexploit</w:t>
      </w:r>
      <w:proofErr w:type="spellEnd"/>
      <w:r w:rsidR="00EC5D44">
        <w:t>.</w:t>
      </w:r>
    </w:p>
    <w:p w14:paraId="2BD10DCD" w14:textId="18C8ADEC" w:rsidR="00EC5D44" w:rsidRDefault="00EC5D44" w:rsidP="00EC67BD">
      <w:r>
        <w:t xml:space="preserve">El funcionamiento básico de </w:t>
      </w:r>
      <w:proofErr w:type="spellStart"/>
      <w:r>
        <w:t>Mod_Copy</w:t>
      </w:r>
      <w:proofErr w:type="spellEnd"/>
      <w:r>
        <w:t xml:space="preserve"> es que, cuando </w:t>
      </w:r>
      <w:r w:rsidR="00E151D8">
        <w:t>se realiza la conexión a un ser</w:t>
      </w:r>
      <w:r>
        <w:t xml:space="preserve"> servicio FTP</w:t>
      </w:r>
      <w:r w:rsidR="00E151D8">
        <w:t xml:space="preserve"> bajo la utilización de NINGÚN usuario</w:t>
      </w:r>
      <w:r>
        <w:t xml:space="preserve">, podemos copiar y pegar archivos dentro de la máquina </w:t>
      </w:r>
      <w:r w:rsidR="00292B69">
        <w:t xml:space="preserve">víctima sin necesidad de </w:t>
      </w:r>
      <w:proofErr w:type="spellStart"/>
      <w:r w:rsidR="00292B69">
        <w:t>atutenciación</w:t>
      </w:r>
      <w:proofErr w:type="spellEnd"/>
      <w:r w:rsidR="00292B69">
        <w:t>.</w:t>
      </w:r>
    </w:p>
    <w:p w14:paraId="3A287040" w14:textId="46CDC43E" w:rsidR="00EC5D44" w:rsidRDefault="00EC5D44" w:rsidP="00EC67BD">
      <w:r>
        <w:t xml:space="preserve">Para ello simplemente me conecto usando </w:t>
      </w:r>
      <w:proofErr w:type="spellStart"/>
      <w:r w:rsidRPr="00292B69">
        <w:rPr>
          <w:u w:val="single"/>
        </w:rPr>
        <w:t>nc</w:t>
      </w:r>
      <w:proofErr w:type="spellEnd"/>
      <w:r>
        <w:t xml:space="preserve"> (para aprovechar la vulnerabilidad de conexión </w:t>
      </w:r>
      <w:r w:rsidR="00292B69">
        <w:t xml:space="preserve">mediante la utilización de ningún usuario) y pruebo a realizar una copia del fichero </w:t>
      </w:r>
      <w:proofErr w:type="spellStart"/>
      <w:r w:rsidR="00292B69">
        <w:t>passwd</w:t>
      </w:r>
      <w:proofErr w:type="spellEnd"/>
      <w:r w:rsidR="00292B69">
        <w:t xml:space="preserve"> hacia el </w:t>
      </w:r>
      <w:proofErr w:type="spellStart"/>
      <w:r w:rsidR="00292B69">
        <w:t>path</w:t>
      </w:r>
      <w:proofErr w:type="spellEnd"/>
      <w:r w:rsidR="00292B69">
        <w:t xml:space="preserve"> por defecto de un directorio web:</w:t>
      </w:r>
    </w:p>
    <w:p w14:paraId="3D8F217D" w14:textId="6B3B91B6" w:rsidR="00292B69" w:rsidRDefault="00292B69" w:rsidP="00292B69">
      <w:pPr>
        <w:pStyle w:val="Prrafodelista"/>
        <w:numPr>
          <w:ilvl w:val="0"/>
          <w:numId w:val="6"/>
        </w:numPr>
      </w:pPr>
      <w:r>
        <w:t>SITE CPFR /</w:t>
      </w:r>
      <w:proofErr w:type="spellStart"/>
      <w:r>
        <w:t>etc</w:t>
      </w:r>
      <w:proofErr w:type="spellEnd"/>
      <w:r>
        <w:t>/</w:t>
      </w:r>
      <w:proofErr w:type="spellStart"/>
      <w:r>
        <w:t>passwd</w:t>
      </w:r>
      <w:proofErr w:type="spellEnd"/>
    </w:p>
    <w:p w14:paraId="48C61E07" w14:textId="41CB8B9F" w:rsidR="00292B69" w:rsidRDefault="00292B69" w:rsidP="00292B69">
      <w:pPr>
        <w:pStyle w:val="Prrafodelista"/>
        <w:numPr>
          <w:ilvl w:val="0"/>
          <w:numId w:val="6"/>
        </w:numPr>
      </w:pPr>
      <w:r>
        <w:t>SITE CPTO /</w:t>
      </w:r>
      <w:proofErr w:type="spellStart"/>
      <w:r>
        <w:t>var</w:t>
      </w:r>
      <w:proofErr w:type="spellEnd"/>
      <w:r>
        <w:t>/www/</w:t>
      </w:r>
      <w:proofErr w:type="spellStart"/>
      <w:r>
        <w:t>html</w:t>
      </w:r>
      <w:proofErr w:type="spellEnd"/>
      <w:r>
        <w:t>/</w:t>
      </w:r>
      <w:proofErr w:type="spellStart"/>
      <w:r>
        <w:t>passwd</w:t>
      </w:r>
      <w:proofErr w:type="spellEnd"/>
    </w:p>
    <w:p w14:paraId="43995721" w14:textId="24C7A3FD" w:rsidR="00746BB8" w:rsidRPr="00CB0FE0" w:rsidRDefault="00292B69" w:rsidP="00573CD5">
      <w:r w:rsidRPr="00292B69">
        <w:rPr>
          <w:noProof/>
        </w:rPr>
        <w:drawing>
          <wp:inline distT="0" distB="0" distL="0" distR="0" wp14:anchorId="6765A64C" wp14:editId="0BEE06AC">
            <wp:extent cx="3781425" cy="962671"/>
            <wp:effectExtent l="0" t="0" r="0" b="8890"/>
            <wp:docPr id="1196838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8369" name="Imagen 1" descr="Texto&#10;&#10;Descripción generada automáticamente"/>
                    <pic:cNvPicPr/>
                  </pic:nvPicPr>
                  <pic:blipFill>
                    <a:blip r:embed="rId34"/>
                    <a:stretch>
                      <a:fillRect/>
                    </a:stretch>
                  </pic:blipFill>
                  <pic:spPr>
                    <a:xfrm>
                      <a:off x="0" y="0"/>
                      <a:ext cx="3797094" cy="966660"/>
                    </a:xfrm>
                    <a:prstGeom prst="rect">
                      <a:avLst/>
                    </a:prstGeom>
                  </pic:spPr>
                </pic:pic>
              </a:graphicData>
            </a:graphic>
          </wp:inline>
        </w:drawing>
      </w:r>
    </w:p>
    <w:p w14:paraId="4B0F34F6" w14:textId="59EBBB29" w:rsidR="0056486C" w:rsidRDefault="00292B69" w:rsidP="00573CD5">
      <w:r>
        <w:t xml:space="preserve">Como se puede apreciar, el funcionamiento de la vulnerabilidad es básico, pero se pueden utilizar distintos </w:t>
      </w:r>
      <w:proofErr w:type="spellStart"/>
      <w:r>
        <w:t>payloads</w:t>
      </w:r>
      <w:proofErr w:type="spellEnd"/>
      <w:r>
        <w:t xml:space="preserve"> para conseguir incluso un remote Shell, que, para este ejemplo sencillo </w:t>
      </w:r>
      <w:r w:rsidR="00E151D8">
        <w:t xml:space="preserve">me </w:t>
      </w:r>
      <w:r>
        <w:t>permitirá consultar el contenido dl fichero que he copiado con anterioridad.</w:t>
      </w:r>
    </w:p>
    <w:p w14:paraId="41499A87" w14:textId="7B3A99D5" w:rsidR="00E206FB" w:rsidRDefault="00E206FB" w:rsidP="00573CD5">
      <w:r>
        <w:t>Como quiero ir paso a paso y mi nivel de Python no es tan bueno como me gustaría para poder entender qué hace un script de explotación</w:t>
      </w:r>
      <w:r w:rsidR="00E151D8">
        <w:t xml:space="preserve"> medianamente complejo</w:t>
      </w:r>
      <w:r>
        <w:t xml:space="preserve"> voy a comenzar con </w:t>
      </w:r>
      <w:proofErr w:type="spellStart"/>
      <w:r>
        <w:t>metaexploitable</w:t>
      </w:r>
      <w:proofErr w:type="spellEnd"/>
      <w:r>
        <w:t xml:space="preserve"> para intentar abrir un reverse Shell en la máquina víctima usando esta vulnerabilidad.</w:t>
      </w:r>
    </w:p>
    <w:p w14:paraId="5DD4D3E7" w14:textId="30642D0C" w:rsidR="00E206FB" w:rsidRDefault="00E206FB" w:rsidP="00573CD5">
      <w:r>
        <w:t xml:space="preserve">Lo primero de todo es abrir la consola de </w:t>
      </w:r>
      <w:proofErr w:type="spellStart"/>
      <w:r>
        <w:t>metaexploitable</w:t>
      </w:r>
      <w:proofErr w:type="spellEnd"/>
      <w:r>
        <w:t xml:space="preserve"> y realizar la búsqueda de la vulnerabilidad:</w:t>
      </w:r>
    </w:p>
    <w:p w14:paraId="2377F2DD" w14:textId="007290A2" w:rsidR="00E206FB" w:rsidRDefault="00E206FB" w:rsidP="00573CD5">
      <w:r w:rsidRPr="00E206FB">
        <w:rPr>
          <w:noProof/>
        </w:rPr>
        <w:drawing>
          <wp:inline distT="0" distB="0" distL="0" distR="0" wp14:anchorId="4623398B" wp14:editId="10C8AA56">
            <wp:extent cx="4087973" cy="3181350"/>
            <wp:effectExtent l="0" t="0" r="8255" b="0"/>
            <wp:docPr id="1421327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7951" name="Imagen 1" descr="Texto&#10;&#10;Descripción generada automáticamente"/>
                    <pic:cNvPicPr/>
                  </pic:nvPicPr>
                  <pic:blipFill>
                    <a:blip r:embed="rId35"/>
                    <a:stretch>
                      <a:fillRect/>
                    </a:stretch>
                  </pic:blipFill>
                  <pic:spPr>
                    <a:xfrm>
                      <a:off x="0" y="0"/>
                      <a:ext cx="4110161" cy="3198617"/>
                    </a:xfrm>
                    <a:prstGeom prst="rect">
                      <a:avLst/>
                    </a:prstGeom>
                  </pic:spPr>
                </pic:pic>
              </a:graphicData>
            </a:graphic>
          </wp:inline>
        </w:drawing>
      </w:r>
    </w:p>
    <w:p w14:paraId="03461F50" w14:textId="2C29647C" w:rsidR="00E206FB" w:rsidRPr="0056486C" w:rsidRDefault="00E206FB" w:rsidP="00573CD5">
      <w:r>
        <w:lastRenderedPageBreak/>
        <w:t xml:space="preserve">Como se puede apreciar aparece </w:t>
      </w:r>
      <w:r w:rsidR="00E151D8">
        <w:t xml:space="preserve">un </w:t>
      </w:r>
      <w:proofErr w:type="spellStart"/>
      <w:r w:rsidR="00E151D8">
        <w:t>exploit</w:t>
      </w:r>
      <w:proofErr w:type="spellEnd"/>
      <w:r w:rsidR="00E151D8">
        <w:t xml:space="preserve"> para </w:t>
      </w:r>
      <w:r>
        <w:t xml:space="preserve">la vulnerabilidad </w:t>
      </w:r>
      <w:proofErr w:type="spellStart"/>
      <w:r>
        <w:t>Mod_Copy</w:t>
      </w:r>
      <w:proofErr w:type="spellEnd"/>
      <w:r>
        <w:t xml:space="preserve">, además con un rango excelente, así que el siguiente paso es usar ese </w:t>
      </w:r>
      <w:proofErr w:type="spellStart"/>
      <w:r>
        <w:t>exploit</w:t>
      </w:r>
      <w:proofErr w:type="spellEnd"/>
      <w:r>
        <w:t>.</w:t>
      </w:r>
    </w:p>
    <w:p w14:paraId="1A888F8A" w14:textId="3B58C24C" w:rsidR="00BC23AC" w:rsidRDefault="00E206FB" w:rsidP="00573CD5">
      <w:r w:rsidRPr="00E206FB">
        <w:rPr>
          <w:noProof/>
        </w:rPr>
        <w:drawing>
          <wp:inline distT="0" distB="0" distL="0" distR="0" wp14:anchorId="5722B1AE" wp14:editId="155F9DD9">
            <wp:extent cx="4200525" cy="458098"/>
            <wp:effectExtent l="0" t="0" r="0" b="0"/>
            <wp:docPr id="7569196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9689" name="Imagen 1" descr="Texto&#10;&#10;Descripción generada automáticamente con confianza media"/>
                    <pic:cNvPicPr/>
                  </pic:nvPicPr>
                  <pic:blipFill>
                    <a:blip r:embed="rId36"/>
                    <a:stretch>
                      <a:fillRect/>
                    </a:stretch>
                  </pic:blipFill>
                  <pic:spPr>
                    <a:xfrm>
                      <a:off x="0" y="0"/>
                      <a:ext cx="4219517" cy="460169"/>
                    </a:xfrm>
                    <a:prstGeom prst="rect">
                      <a:avLst/>
                    </a:prstGeom>
                  </pic:spPr>
                </pic:pic>
              </a:graphicData>
            </a:graphic>
          </wp:inline>
        </w:drawing>
      </w:r>
    </w:p>
    <w:p w14:paraId="4301893C" w14:textId="22D6BD69" w:rsidR="00E206FB" w:rsidRDefault="00E151D8" w:rsidP="00573CD5">
      <w:r>
        <w:t xml:space="preserve">Al seleccionar el </w:t>
      </w:r>
      <w:proofErr w:type="spellStart"/>
      <w:r>
        <w:t>exploit</w:t>
      </w:r>
      <w:proofErr w:type="spellEnd"/>
      <w:r>
        <w:t xml:space="preserve">, </w:t>
      </w:r>
      <w:proofErr w:type="spellStart"/>
      <w:r>
        <w:t>metaexploit</w:t>
      </w:r>
      <w:proofErr w:type="spellEnd"/>
      <w:r>
        <w:t xml:space="preserve"> avisa de</w:t>
      </w:r>
      <w:r w:rsidR="00E206FB">
        <w:t xml:space="preserve"> que no se encuentra un </w:t>
      </w:r>
      <w:proofErr w:type="spellStart"/>
      <w:r w:rsidR="00E206FB">
        <w:t>payload</w:t>
      </w:r>
      <w:proofErr w:type="spellEnd"/>
      <w:r w:rsidR="00E206FB">
        <w:t xml:space="preserve"> configurado, y que se va a usar por defecto una Shell reversa utilizando </w:t>
      </w:r>
      <w:proofErr w:type="spellStart"/>
      <w:r w:rsidR="00E206FB">
        <w:t>netcat</w:t>
      </w:r>
      <w:proofErr w:type="spellEnd"/>
      <w:r>
        <w:t xml:space="preserve"> de forma predeterminada</w:t>
      </w:r>
      <w:r w:rsidR="00E206FB">
        <w:t>.</w:t>
      </w:r>
    </w:p>
    <w:p w14:paraId="2B4523E4" w14:textId="1ABB1ABD" w:rsidR="00E206FB" w:rsidRDefault="00E206FB" w:rsidP="00573CD5">
      <w:r>
        <w:t xml:space="preserve">Por curiosidad voy a ver los </w:t>
      </w:r>
      <w:proofErr w:type="spellStart"/>
      <w:r>
        <w:t>payloads</w:t>
      </w:r>
      <w:proofErr w:type="spellEnd"/>
      <w:r>
        <w:t xml:space="preserve"> que existen:</w:t>
      </w:r>
    </w:p>
    <w:p w14:paraId="17E7C682" w14:textId="612ADCD0" w:rsidR="00E206FB" w:rsidRDefault="00DC2541" w:rsidP="00573CD5">
      <w:r w:rsidRPr="00DC2541">
        <w:rPr>
          <w:noProof/>
        </w:rPr>
        <w:drawing>
          <wp:inline distT="0" distB="0" distL="0" distR="0" wp14:anchorId="4466094E" wp14:editId="3B5AB081">
            <wp:extent cx="5372100" cy="2085290"/>
            <wp:effectExtent l="0" t="0" r="0" b="0"/>
            <wp:docPr id="983526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6923" name="Imagen 1" descr="Texto&#10;&#10;Descripción generada automáticamente"/>
                    <pic:cNvPicPr/>
                  </pic:nvPicPr>
                  <pic:blipFill>
                    <a:blip r:embed="rId37"/>
                    <a:stretch>
                      <a:fillRect/>
                    </a:stretch>
                  </pic:blipFill>
                  <pic:spPr>
                    <a:xfrm>
                      <a:off x="0" y="0"/>
                      <a:ext cx="5376878" cy="2087145"/>
                    </a:xfrm>
                    <a:prstGeom prst="rect">
                      <a:avLst/>
                    </a:prstGeom>
                  </pic:spPr>
                </pic:pic>
              </a:graphicData>
            </a:graphic>
          </wp:inline>
        </w:drawing>
      </w:r>
    </w:p>
    <w:p w14:paraId="0B49BC94" w14:textId="31918FB0" w:rsidR="00DC2541" w:rsidRDefault="00DC2541" w:rsidP="00573CD5">
      <w:r>
        <w:t xml:space="preserve">De los </w:t>
      </w:r>
      <w:proofErr w:type="spellStart"/>
      <w:r>
        <w:t>payloads</w:t>
      </w:r>
      <w:proofErr w:type="spellEnd"/>
      <w:r>
        <w:t xml:space="preserve"> disponibles me llaman la atención dos de ellos: el primero es la creación de un usuario vía comando </w:t>
      </w:r>
      <w:proofErr w:type="spellStart"/>
      <w:r>
        <w:t>useradd</w:t>
      </w:r>
      <w:proofErr w:type="spellEnd"/>
      <w:r>
        <w:t xml:space="preserve">, interesante para poder realizar una conexión </w:t>
      </w:r>
      <w:proofErr w:type="spellStart"/>
      <w:r>
        <w:t>ssh</w:t>
      </w:r>
      <w:proofErr w:type="spellEnd"/>
      <w:r>
        <w:t xml:space="preserve"> e intentar una escalada de privilegios.</w:t>
      </w:r>
    </w:p>
    <w:p w14:paraId="59BA6E22" w14:textId="6324CB7D" w:rsidR="00DC2541" w:rsidRDefault="00DC2541" w:rsidP="00573CD5">
      <w:r>
        <w:t xml:space="preserve">El segundo es la que he comentado previamente para abrir un reverse Shell </w:t>
      </w:r>
      <w:proofErr w:type="spellStart"/>
      <w:r>
        <w:t>via</w:t>
      </w:r>
      <w:proofErr w:type="spellEnd"/>
      <w:r>
        <w:t xml:space="preserve"> Python, escojo esta de momento.</w:t>
      </w:r>
    </w:p>
    <w:p w14:paraId="1D55E294" w14:textId="1220BED4" w:rsidR="00DC2541" w:rsidRDefault="00DC2541" w:rsidP="00573CD5">
      <w:r w:rsidRPr="00DC2541">
        <w:rPr>
          <w:noProof/>
        </w:rPr>
        <w:drawing>
          <wp:inline distT="0" distB="0" distL="0" distR="0" wp14:anchorId="0D45841D" wp14:editId="306CD11C">
            <wp:extent cx="4057650" cy="558543"/>
            <wp:effectExtent l="0" t="0" r="0" b="0"/>
            <wp:docPr id="153317745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7458" name="Imagen 1" descr="Texto&#10;&#10;Descripción generada automáticamente con confianza media"/>
                    <pic:cNvPicPr/>
                  </pic:nvPicPr>
                  <pic:blipFill>
                    <a:blip r:embed="rId38"/>
                    <a:stretch>
                      <a:fillRect/>
                    </a:stretch>
                  </pic:blipFill>
                  <pic:spPr>
                    <a:xfrm>
                      <a:off x="0" y="0"/>
                      <a:ext cx="4081727" cy="561857"/>
                    </a:xfrm>
                    <a:prstGeom prst="rect">
                      <a:avLst/>
                    </a:prstGeom>
                  </pic:spPr>
                </pic:pic>
              </a:graphicData>
            </a:graphic>
          </wp:inline>
        </w:drawing>
      </w:r>
    </w:p>
    <w:p w14:paraId="0490A346" w14:textId="7AB3E53D" w:rsidR="00DC2541" w:rsidRDefault="00DC2541" w:rsidP="00573CD5">
      <w:r>
        <w:t xml:space="preserve">Con la ejecución de </w:t>
      </w:r>
      <w:proofErr w:type="spellStart"/>
      <w:r w:rsidRPr="00DC2541">
        <w:rPr>
          <w:u w:val="single"/>
        </w:rPr>
        <w:t>options</w:t>
      </w:r>
      <w:proofErr w:type="spellEnd"/>
      <w:r>
        <w:t xml:space="preserve"> </w:t>
      </w:r>
      <w:r w:rsidR="00E151D8">
        <w:t>se muestra</w:t>
      </w:r>
      <w:r>
        <w:t xml:space="preserve"> los diferentes argumentos a configurar para realizar la explotación:</w:t>
      </w:r>
    </w:p>
    <w:p w14:paraId="2CB52322" w14:textId="12FA6747" w:rsidR="00DC2541" w:rsidRDefault="00DC2541" w:rsidP="00573CD5">
      <w:r w:rsidRPr="00DC2541">
        <w:rPr>
          <w:noProof/>
        </w:rPr>
        <w:drawing>
          <wp:inline distT="0" distB="0" distL="0" distR="0" wp14:anchorId="2B58CEC9" wp14:editId="2029DE83">
            <wp:extent cx="5276850" cy="2827061"/>
            <wp:effectExtent l="0" t="0" r="0" b="0"/>
            <wp:docPr id="16433038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3825" name="Imagen 1" descr="Texto&#10;&#10;Descripción generada automáticamente"/>
                    <pic:cNvPicPr/>
                  </pic:nvPicPr>
                  <pic:blipFill>
                    <a:blip r:embed="rId39"/>
                    <a:stretch>
                      <a:fillRect/>
                    </a:stretch>
                  </pic:blipFill>
                  <pic:spPr>
                    <a:xfrm>
                      <a:off x="0" y="0"/>
                      <a:ext cx="5289386" cy="2833777"/>
                    </a:xfrm>
                    <a:prstGeom prst="rect">
                      <a:avLst/>
                    </a:prstGeom>
                  </pic:spPr>
                </pic:pic>
              </a:graphicData>
            </a:graphic>
          </wp:inline>
        </w:drawing>
      </w:r>
    </w:p>
    <w:p w14:paraId="546ADB66" w14:textId="49AF22E4" w:rsidR="00DC2541" w:rsidRDefault="00DC2541" w:rsidP="00573CD5">
      <w:r>
        <w:lastRenderedPageBreak/>
        <w:t>Las diferentes secciones por configurar son las siguientes:</w:t>
      </w:r>
    </w:p>
    <w:p w14:paraId="4673459B" w14:textId="498DFCF8" w:rsidR="00DC2541" w:rsidRDefault="00DC2541" w:rsidP="00DC2541">
      <w:pPr>
        <w:pStyle w:val="Prrafodelista"/>
        <w:numPr>
          <w:ilvl w:val="0"/>
          <w:numId w:val="7"/>
        </w:numPr>
      </w:pPr>
      <w:r>
        <w:t>RHOSTS: listado de hosts objetivo, puede ser uno solo o varios.</w:t>
      </w:r>
    </w:p>
    <w:p w14:paraId="019C46C2" w14:textId="7143C38E" w:rsidR="00DC2541" w:rsidRDefault="00DC2541" w:rsidP="00DC2541">
      <w:pPr>
        <w:pStyle w:val="Prrafodelista"/>
        <w:numPr>
          <w:ilvl w:val="1"/>
          <w:numId w:val="7"/>
        </w:numPr>
      </w:pPr>
      <w:r>
        <w:t>Sintaxis: 10.0.2.15-xxx</w:t>
      </w:r>
    </w:p>
    <w:p w14:paraId="0B0644EE" w14:textId="19FCC225" w:rsidR="00DC2541" w:rsidRDefault="00DC2541" w:rsidP="00DC2541">
      <w:pPr>
        <w:pStyle w:val="Prrafodelista"/>
        <w:numPr>
          <w:ilvl w:val="1"/>
          <w:numId w:val="7"/>
        </w:numPr>
      </w:pPr>
      <w:r w:rsidRPr="00DC2541">
        <w:rPr>
          <w:noProof/>
        </w:rPr>
        <w:drawing>
          <wp:inline distT="0" distB="0" distL="0" distR="0" wp14:anchorId="10B0C8F4" wp14:editId="691A055D">
            <wp:extent cx="5163271" cy="390580"/>
            <wp:effectExtent l="0" t="0" r="0" b="9525"/>
            <wp:docPr id="1580222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2031" name=""/>
                    <pic:cNvPicPr/>
                  </pic:nvPicPr>
                  <pic:blipFill>
                    <a:blip r:embed="rId40"/>
                    <a:stretch>
                      <a:fillRect/>
                    </a:stretch>
                  </pic:blipFill>
                  <pic:spPr>
                    <a:xfrm>
                      <a:off x="0" y="0"/>
                      <a:ext cx="5163271" cy="390580"/>
                    </a:xfrm>
                    <a:prstGeom prst="rect">
                      <a:avLst/>
                    </a:prstGeom>
                  </pic:spPr>
                </pic:pic>
              </a:graphicData>
            </a:graphic>
          </wp:inline>
        </w:drawing>
      </w:r>
    </w:p>
    <w:p w14:paraId="69947B94" w14:textId="72FB0770" w:rsidR="00DC2541" w:rsidRDefault="00DC2541" w:rsidP="00DC2541">
      <w:pPr>
        <w:pStyle w:val="Prrafodelista"/>
        <w:numPr>
          <w:ilvl w:val="0"/>
          <w:numId w:val="7"/>
        </w:numPr>
      </w:pPr>
      <w:r>
        <w:t xml:space="preserve">SITEPATH: El </w:t>
      </w:r>
      <w:proofErr w:type="spellStart"/>
      <w:r>
        <w:t>path</w:t>
      </w:r>
      <w:proofErr w:type="spellEnd"/>
      <w:r>
        <w:t xml:space="preserve"> objetivo donde establecer la conexión de la Shell</w:t>
      </w:r>
      <w:r w:rsidR="00E151D8">
        <w:t>.</w:t>
      </w:r>
    </w:p>
    <w:p w14:paraId="0305D151" w14:textId="154C1981" w:rsidR="00DC2541" w:rsidRDefault="00DC2541" w:rsidP="00DC2541">
      <w:pPr>
        <w:pStyle w:val="Prrafodelista"/>
        <w:numPr>
          <w:ilvl w:val="1"/>
          <w:numId w:val="7"/>
        </w:numPr>
      </w:pPr>
      <w:r w:rsidRPr="00DC2541">
        <w:rPr>
          <w:noProof/>
        </w:rPr>
        <w:drawing>
          <wp:inline distT="0" distB="0" distL="0" distR="0" wp14:anchorId="237B2B21" wp14:editId="62A00F9E">
            <wp:extent cx="5400040" cy="306070"/>
            <wp:effectExtent l="0" t="0" r="0" b="0"/>
            <wp:docPr id="614477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7886" name=""/>
                    <pic:cNvPicPr/>
                  </pic:nvPicPr>
                  <pic:blipFill>
                    <a:blip r:embed="rId41"/>
                    <a:stretch>
                      <a:fillRect/>
                    </a:stretch>
                  </pic:blipFill>
                  <pic:spPr>
                    <a:xfrm>
                      <a:off x="0" y="0"/>
                      <a:ext cx="5400040" cy="306070"/>
                    </a:xfrm>
                    <a:prstGeom prst="rect">
                      <a:avLst/>
                    </a:prstGeom>
                  </pic:spPr>
                </pic:pic>
              </a:graphicData>
            </a:graphic>
          </wp:inline>
        </w:drawing>
      </w:r>
    </w:p>
    <w:p w14:paraId="0011B499" w14:textId="57C26048" w:rsidR="00DC2541" w:rsidRDefault="00DC2541" w:rsidP="00DC2541">
      <w:pPr>
        <w:pStyle w:val="Prrafodelista"/>
        <w:numPr>
          <w:ilvl w:val="0"/>
          <w:numId w:val="7"/>
        </w:numPr>
      </w:pPr>
      <w:r>
        <w:t>LHOST: Host donde abrir la escucha para el reverse Shell.</w:t>
      </w:r>
    </w:p>
    <w:p w14:paraId="03E2EA42" w14:textId="78680D18" w:rsidR="00DC2541" w:rsidRDefault="00DC2541" w:rsidP="00DC2541">
      <w:pPr>
        <w:pStyle w:val="Prrafodelista"/>
        <w:numPr>
          <w:ilvl w:val="0"/>
          <w:numId w:val="7"/>
        </w:numPr>
      </w:pPr>
      <w:r>
        <w:t>LPORT: Puerto utilizado para escuchar la conexión entrante para el reverse Shell</w:t>
      </w:r>
    </w:p>
    <w:p w14:paraId="1AEEE2F6" w14:textId="0BF13164" w:rsidR="00DC2541" w:rsidRDefault="00DC2541" w:rsidP="00DC2541">
      <w:pPr>
        <w:pStyle w:val="Prrafodelista"/>
        <w:numPr>
          <w:ilvl w:val="0"/>
          <w:numId w:val="7"/>
        </w:numPr>
      </w:pPr>
      <w:r>
        <w:t>SHELL: Tipo de Shell utilizada para la conexión.</w:t>
      </w:r>
    </w:p>
    <w:p w14:paraId="130E0200" w14:textId="7F814129" w:rsidR="00DC2541" w:rsidRDefault="00E867A5" w:rsidP="00DC2541">
      <w:pPr>
        <w:pStyle w:val="Prrafodelista"/>
        <w:numPr>
          <w:ilvl w:val="1"/>
          <w:numId w:val="7"/>
        </w:numPr>
      </w:pPr>
      <w:r w:rsidRPr="00E867A5">
        <w:rPr>
          <w:noProof/>
        </w:rPr>
        <w:drawing>
          <wp:inline distT="0" distB="0" distL="0" distR="0" wp14:anchorId="1CADB73C" wp14:editId="4F5B3DA8">
            <wp:extent cx="5039428" cy="342948"/>
            <wp:effectExtent l="0" t="0" r="0" b="0"/>
            <wp:docPr id="1161277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7808" name=""/>
                    <pic:cNvPicPr/>
                  </pic:nvPicPr>
                  <pic:blipFill>
                    <a:blip r:embed="rId42"/>
                    <a:stretch>
                      <a:fillRect/>
                    </a:stretch>
                  </pic:blipFill>
                  <pic:spPr>
                    <a:xfrm>
                      <a:off x="0" y="0"/>
                      <a:ext cx="5039428" cy="342948"/>
                    </a:xfrm>
                    <a:prstGeom prst="rect">
                      <a:avLst/>
                    </a:prstGeom>
                  </pic:spPr>
                </pic:pic>
              </a:graphicData>
            </a:graphic>
          </wp:inline>
        </w:drawing>
      </w:r>
    </w:p>
    <w:p w14:paraId="4A23F478" w14:textId="744369BA" w:rsidR="00E867A5" w:rsidRDefault="00E867A5" w:rsidP="00E867A5">
      <w:r>
        <w:t xml:space="preserve">Con todo configurado solo queda ejecutar el </w:t>
      </w:r>
      <w:proofErr w:type="spellStart"/>
      <w:r>
        <w:t>exploit</w:t>
      </w:r>
      <w:proofErr w:type="spellEnd"/>
      <w:r>
        <w:t xml:space="preserve"> y comprobar el resultado:</w:t>
      </w:r>
    </w:p>
    <w:p w14:paraId="6A6B4178" w14:textId="432C4986" w:rsidR="00E867A5" w:rsidRDefault="00E867A5" w:rsidP="00E867A5">
      <w:r w:rsidRPr="00E867A5">
        <w:rPr>
          <w:noProof/>
        </w:rPr>
        <w:drawing>
          <wp:inline distT="0" distB="0" distL="0" distR="0" wp14:anchorId="150D7FBC" wp14:editId="6251497B">
            <wp:extent cx="4543425" cy="1625781"/>
            <wp:effectExtent l="0" t="0" r="0" b="0"/>
            <wp:docPr id="1625273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3433" name="Imagen 1" descr="Texto&#10;&#10;Descripción generada automáticamente"/>
                    <pic:cNvPicPr/>
                  </pic:nvPicPr>
                  <pic:blipFill>
                    <a:blip r:embed="rId43"/>
                    <a:stretch>
                      <a:fillRect/>
                    </a:stretch>
                  </pic:blipFill>
                  <pic:spPr>
                    <a:xfrm>
                      <a:off x="0" y="0"/>
                      <a:ext cx="4555083" cy="1629952"/>
                    </a:xfrm>
                    <a:prstGeom prst="rect">
                      <a:avLst/>
                    </a:prstGeom>
                  </pic:spPr>
                </pic:pic>
              </a:graphicData>
            </a:graphic>
          </wp:inline>
        </w:drawing>
      </w:r>
    </w:p>
    <w:p w14:paraId="064EB96A" w14:textId="7DA3CE3B" w:rsidR="00E867A5" w:rsidRDefault="00E867A5" w:rsidP="00E867A5">
      <w:r w:rsidRPr="00E867A5">
        <w:rPr>
          <w:noProof/>
        </w:rPr>
        <w:drawing>
          <wp:inline distT="0" distB="0" distL="0" distR="0" wp14:anchorId="102B980F" wp14:editId="16BEFBE5">
            <wp:extent cx="4105275" cy="4394923"/>
            <wp:effectExtent l="0" t="0" r="0" b="5715"/>
            <wp:docPr id="1124404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4525" name="Imagen 1" descr="Texto&#10;&#10;Descripción generada automáticamente"/>
                    <pic:cNvPicPr/>
                  </pic:nvPicPr>
                  <pic:blipFill>
                    <a:blip r:embed="rId44"/>
                    <a:stretch>
                      <a:fillRect/>
                    </a:stretch>
                  </pic:blipFill>
                  <pic:spPr>
                    <a:xfrm>
                      <a:off x="0" y="0"/>
                      <a:ext cx="4123665" cy="4414610"/>
                    </a:xfrm>
                    <a:prstGeom prst="rect">
                      <a:avLst/>
                    </a:prstGeom>
                  </pic:spPr>
                </pic:pic>
              </a:graphicData>
            </a:graphic>
          </wp:inline>
        </w:drawing>
      </w:r>
    </w:p>
    <w:p w14:paraId="5D608934" w14:textId="0B74D75E" w:rsidR="00E867A5" w:rsidRDefault="00E867A5" w:rsidP="00E867A5">
      <w:r>
        <w:lastRenderedPageBreak/>
        <w:t>Ahora voy a tratar de crear un usuario en el sistema.</w:t>
      </w:r>
    </w:p>
    <w:p w14:paraId="16FCED82" w14:textId="764C7954" w:rsidR="00E867A5" w:rsidRDefault="008714DB" w:rsidP="00E867A5">
      <w:r w:rsidRPr="008714DB">
        <w:rPr>
          <w:noProof/>
        </w:rPr>
        <w:drawing>
          <wp:inline distT="0" distB="0" distL="0" distR="0" wp14:anchorId="6ED78B6A" wp14:editId="44AE6F36">
            <wp:extent cx="4495800" cy="2395927"/>
            <wp:effectExtent l="0" t="0" r="0" b="4445"/>
            <wp:docPr id="724842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2212" name="Imagen 1" descr="Texto&#10;&#10;Descripción generada automáticamente"/>
                    <pic:cNvPicPr/>
                  </pic:nvPicPr>
                  <pic:blipFill>
                    <a:blip r:embed="rId45"/>
                    <a:stretch>
                      <a:fillRect/>
                    </a:stretch>
                  </pic:blipFill>
                  <pic:spPr>
                    <a:xfrm>
                      <a:off x="0" y="0"/>
                      <a:ext cx="4499168" cy="2397722"/>
                    </a:xfrm>
                    <a:prstGeom prst="rect">
                      <a:avLst/>
                    </a:prstGeom>
                  </pic:spPr>
                </pic:pic>
              </a:graphicData>
            </a:graphic>
          </wp:inline>
        </w:drawing>
      </w:r>
    </w:p>
    <w:p w14:paraId="39B146DF" w14:textId="516EE598" w:rsidR="008714DB" w:rsidRDefault="008714DB" w:rsidP="00E867A5">
      <w:r>
        <w:t xml:space="preserve">Para seguir con el patrón de usuarios voy a añadir a </w:t>
      </w:r>
      <w:r w:rsidR="00364DB2">
        <w:t>R2_D2</w:t>
      </w:r>
      <w:r>
        <w:t>.</w:t>
      </w:r>
    </w:p>
    <w:p w14:paraId="17E13F4D" w14:textId="5106FE18" w:rsidR="008714DB" w:rsidRDefault="00884D11" w:rsidP="00E867A5">
      <w:r w:rsidRPr="00884D11">
        <w:rPr>
          <w:noProof/>
        </w:rPr>
        <w:drawing>
          <wp:inline distT="0" distB="0" distL="0" distR="0" wp14:anchorId="144EC54C" wp14:editId="7D57A3C6">
            <wp:extent cx="4486275" cy="481628"/>
            <wp:effectExtent l="0" t="0" r="0" b="0"/>
            <wp:docPr id="18308213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367" name="Imagen 1" descr="Texto&#10;&#10;Descripción generada automáticamente"/>
                    <pic:cNvPicPr/>
                  </pic:nvPicPr>
                  <pic:blipFill>
                    <a:blip r:embed="rId46"/>
                    <a:stretch>
                      <a:fillRect/>
                    </a:stretch>
                  </pic:blipFill>
                  <pic:spPr>
                    <a:xfrm>
                      <a:off x="0" y="0"/>
                      <a:ext cx="4489761" cy="482002"/>
                    </a:xfrm>
                    <a:prstGeom prst="rect">
                      <a:avLst/>
                    </a:prstGeom>
                  </pic:spPr>
                </pic:pic>
              </a:graphicData>
            </a:graphic>
          </wp:inline>
        </w:drawing>
      </w:r>
    </w:p>
    <w:p w14:paraId="117C160E" w14:textId="4C15EA92" w:rsidR="00E867A5" w:rsidRDefault="008714DB" w:rsidP="00E867A5">
      <w:r>
        <w:t xml:space="preserve">Tras la ejecución avisa de que hay que eliminar las pruebas de forma manual, así que vuelvo a ejecutar el reverse Shell para eliminarla y aprovecho también para eliminar </w:t>
      </w:r>
      <w:proofErr w:type="spellStart"/>
      <w:r>
        <w:t>passwd</w:t>
      </w:r>
      <w:proofErr w:type="spellEnd"/>
      <w:r>
        <w:t xml:space="preserve"> y comprobar que se ha creado el usuario.</w:t>
      </w:r>
    </w:p>
    <w:p w14:paraId="5189B9C3" w14:textId="7BD0E953" w:rsidR="00D31B1F" w:rsidRDefault="00884D11" w:rsidP="00E867A5">
      <w:r w:rsidRPr="00884D11">
        <w:rPr>
          <w:noProof/>
        </w:rPr>
        <w:drawing>
          <wp:inline distT="0" distB="0" distL="0" distR="0" wp14:anchorId="5395ACF4" wp14:editId="6A600615">
            <wp:extent cx="4524375" cy="624070"/>
            <wp:effectExtent l="0" t="0" r="0" b="5080"/>
            <wp:docPr id="524227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7754" name="Imagen 1" descr="Texto&#10;&#10;Descripción generada automáticamente"/>
                    <pic:cNvPicPr/>
                  </pic:nvPicPr>
                  <pic:blipFill>
                    <a:blip r:embed="rId47"/>
                    <a:stretch>
                      <a:fillRect/>
                    </a:stretch>
                  </pic:blipFill>
                  <pic:spPr>
                    <a:xfrm>
                      <a:off x="0" y="0"/>
                      <a:ext cx="4556677" cy="628526"/>
                    </a:xfrm>
                    <a:prstGeom prst="rect">
                      <a:avLst/>
                    </a:prstGeom>
                  </pic:spPr>
                </pic:pic>
              </a:graphicData>
            </a:graphic>
          </wp:inline>
        </w:drawing>
      </w:r>
    </w:p>
    <w:p w14:paraId="787C15C3" w14:textId="568287CA" w:rsidR="008714DB" w:rsidRDefault="000645F9" w:rsidP="00E867A5">
      <w:r w:rsidRPr="000645F9">
        <w:drawing>
          <wp:inline distT="0" distB="0" distL="0" distR="0" wp14:anchorId="68A027BF" wp14:editId="64E7ADE2">
            <wp:extent cx="3638550" cy="3912583"/>
            <wp:effectExtent l="0" t="0" r="0" b="0"/>
            <wp:docPr id="13556105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0508" name="Imagen 1" descr="Texto&#10;&#10;Descripción generada automáticamente"/>
                    <pic:cNvPicPr/>
                  </pic:nvPicPr>
                  <pic:blipFill>
                    <a:blip r:embed="rId48"/>
                    <a:stretch>
                      <a:fillRect/>
                    </a:stretch>
                  </pic:blipFill>
                  <pic:spPr>
                    <a:xfrm>
                      <a:off x="0" y="0"/>
                      <a:ext cx="3662537" cy="3938376"/>
                    </a:xfrm>
                    <a:prstGeom prst="rect">
                      <a:avLst/>
                    </a:prstGeom>
                  </pic:spPr>
                </pic:pic>
              </a:graphicData>
            </a:graphic>
          </wp:inline>
        </w:drawing>
      </w:r>
    </w:p>
    <w:p w14:paraId="0C60341A" w14:textId="490F52B2" w:rsidR="00630FE0" w:rsidRDefault="000645F9" w:rsidP="00E867A5">
      <w:r>
        <w:lastRenderedPageBreak/>
        <w:t>H</w:t>
      </w:r>
      <w:r w:rsidR="00630FE0">
        <w:t>e eliminado los ficheros introducidos en el directorio, pero no se ha creado el usuario r2d2, esto puede deberse a una falta de permisos para crear el usuario.</w:t>
      </w:r>
    </w:p>
    <w:p w14:paraId="04B8324F" w14:textId="31DFCBCD" w:rsidR="00630FE0" w:rsidRDefault="00F36471" w:rsidP="00E867A5">
      <w:r>
        <w:t>Aun</w:t>
      </w:r>
      <w:r w:rsidR="00630FE0">
        <w:t xml:space="preserve"> así, el servicio s</w:t>
      </w:r>
      <w:r w:rsidR="000645F9">
        <w:t>í</w:t>
      </w:r>
      <w:r w:rsidR="00630FE0">
        <w:t xml:space="preserve"> es vulnerable a </w:t>
      </w:r>
      <w:proofErr w:type="spellStart"/>
      <w:r w:rsidR="00630FE0">
        <w:t>Mod_Copy</w:t>
      </w:r>
      <w:proofErr w:type="spellEnd"/>
      <w:r w:rsidR="00630FE0">
        <w:t>, así que edito el fichero Vulnerabilities.xlsx para dejarlo reflejado.</w:t>
      </w:r>
    </w:p>
    <w:p w14:paraId="59AA7291" w14:textId="4B5E5A12" w:rsidR="00630FE0" w:rsidRDefault="00630FE0" w:rsidP="00E867A5">
      <w:r w:rsidRPr="00630FE0">
        <w:rPr>
          <w:noProof/>
        </w:rPr>
        <w:drawing>
          <wp:inline distT="0" distB="0" distL="0" distR="0" wp14:anchorId="7DB23ED3" wp14:editId="32574F1B">
            <wp:extent cx="5400040" cy="710565"/>
            <wp:effectExtent l="0" t="0" r="0" b="0"/>
            <wp:docPr id="188945393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53931" name="Imagen 1" descr="Interfaz de usuario gráfica, Texto, Aplicación&#10;&#10;Descripción generada automáticamente con confianza media"/>
                    <pic:cNvPicPr/>
                  </pic:nvPicPr>
                  <pic:blipFill>
                    <a:blip r:embed="rId49"/>
                    <a:stretch>
                      <a:fillRect/>
                    </a:stretch>
                  </pic:blipFill>
                  <pic:spPr>
                    <a:xfrm>
                      <a:off x="0" y="0"/>
                      <a:ext cx="5400040" cy="710565"/>
                    </a:xfrm>
                    <a:prstGeom prst="rect">
                      <a:avLst/>
                    </a:prstGeom>
                  </pic:spPr>
                </pic:pic>
              </a:graphicData>
            </a:graphic>
          </wp:inline>
        </w:drawing>
      </w:r>
    </w:p>
    <w:p w14:paraId="3B3FA3E5" w14:textId="20A4BA91" w:rsidR="00F36471" w:rsidRPr="00D02539" w:rsidRDefault="00F36471" w:rsidP="00F36471">
      <w:pPr>
        <w:pStyle w:val="Ttulo3"/>
        <w:rPr>
          <w:color w:val="C00000"/>
        </w:rPr>
      </w:pPr>
      <w:bookmarkStart w:id="12" w:name="_Toc159007086"/>
      <w:r w:rsidRPr="00D02539">
        <w:rPr>
          <w:color w:val="C00000"/>
        </w:rPr>
        <w:t>22/SSH- CVE-2018-15919 &amp;&amp; CVE-2018-15473</w:t>
      </w:r>
      <w:bookmarkEnd w:id="12"/>
    </w:p>
    <w:p w14:paraId="73D05F2F" w14:textId="628AEBF7" w:rsidR="00F36471" w:rsidRDefault="00F36471" w:rsidP="00F36471">
      <w:r>
        <w:t xml:space="preserve">Estos dos CVE </w:t>
      </w:r>
      <w:r w:rsidR="000645F9">
        <w:t xml:space="preserve">aparentemente </w:t>
      </w:r>
      <w:r>
        <w:t>apuntan hacia el mismo problema con la única diferencia de las versiones afectadas. Cualquiera de los dos CVE afectan a la versión 6.6.1 de la máquina objetivo.</w:t>
      </w:r>
    </w:p>
    <w:p w14:paraId="681AF75B" w14:textId="002AA92A" w:rsidR="00F36471" w:rsidRPr="00F36471" w:rsidRDefault="00F36471" w:rsidP="00F36471">
      <w:r>
        <w:t xml:space="preserve">La descripción de esta vulnerabilidad es la siguiente: </w:t>
      </w:r>
      <w:r w:rsidRPr="00F36471">
        <w:t xml:space="preserve">El comportamiento observable de forma remota en auth-gss2.c en </w:t>
      </w:r>
      <w:proofErr w:type="spellStart"/>
      <w:r w:rsidRPr="00F36471">
        <w:t>OpenSSH</w:t>
      </w:r>
      <w:proofErr w:type="spellEnd"/>
      <w:r w:rsidRPr="00F36471">
        <w:t xml:space="preserve"> hasta 7.8 inclusive podría ser utilizado por usuarios maliciosos remotos para detectar la existencia de usuarios en un sistema de destino cuando GSS2 está en uso.</w:t>
      </w:r>
    </w:p>
    <w:p w14:paraId="5BCB70A5" w14:textId="4348269D" w:rsidR="00630FE0" w:rsidRDefault="00EC3482" w:rsidP="00E867A5">
      <w:r>
        <w:t xml:space="preserve">Más información detallada: </w:t>
      </w:r>
      <w:hyperlink r:id="rId50" w:history="1">
        <w:r w:rsidR="00A64F14" w:rsidRPr="00342452">
          <w:rPr>
            <w:rStyle w:val="Hipervnculo"/>
          </w:rPr>
          <w:t>https://seclists.org/oss-sec/2018/q3/180</w:t>
        </w:r>
      </w:hyperlink>
      <w:r>
        <w:t xml:space="preserve"> </w:t>
      </w:r>
    </w:p>
    <w:p w14:paraId="73E8D0FA" w14:textId="63D6496D" w:rsidR="00AC350C" w:rsidRDefault="00AC350C" w:rsidP="00E867A5">
      <w:r>
        <w:t>Sabiendo que</w:t>
      </w:r>
      <w:r w:rsidR="000645F9">
        <w:t xml:space="preserve"> se puede</w:t>
      </w:r>
      <w:r>
        <w:t xml:space="preserve"> identificar si el usuario existe mediante la autenticación </w:t>
      </w:r>
      <w:proofErr w:type="spellStart"/>
      <w:r>
        <w:t>gaspi</w:t>
      </w:r>
      <w:proofErr w:type="spellEnd"/>
      <w:r>
        <w:t xml:space="preserve"> (auth-gss2.c) el siguiente paso es dar con un </w:t>
      </w:r>
      <w:proofErr w:type="spellStart"/>
      <w:r>
        <w:t>exploit</w:t>
      </w:r>
      <w:proofErr w:type="spellEnd"/>
      <w:r>
        <w:t xml:space="preserve"> que se aproveche de esta vulnerabilidad con el objetivo de determinar si existe un usuario o no dentro del sistema usando la fuerza bruta.</w:t>
      </w:r>
    </w:p>
    <w:p w14:paraId="317D732C" w14:textId="77777777" w:rsidR="00DA3B32" w:rsidRDefault="00000000" w:rsidP="00E867A5">
      <w:hyperlink r:id="rId51" w:history="1">
        <w:r w:rsidR="00DA3B32" w:rsidRPr="00AF7003">
          <w:rPr>
            <w:rStyle w:val="Hipervnculo"/>
          </w:rPr>
          <w:t>https://github.com/epi052/cve-2018-15473</w:t>
        </w:r>
      </w:hyperlink>
      <w:r w:rsidR="00DA3B32">
        <w:t xml:space="preserve"> </w:t>
      </w:r>
    </w:p>
    <w:p w14:paraId="28B1B49B" w14:textId="48CB11FA" w:rsidR="00AC350C" w:rsidRDefault="00AC350C" w:rsidP="00E867A5">
      <w:r>
        <w:t>README.md</w:t>
      </w:r>
    </w:p>
    <w:p w14:paraId="585E960E" w14:textId="04D035B7" w:rsidR="00AC350C" w:rsidRDefault="00DA3B32" w:rsidP="00E867A5">
      <w:r w:rsidRPr="00DA3B32">
        <w:rPr>
          <w:noProof/>
        </w:rPr>
        <w:drawing>
          <wp:inline distT="0" distB="0" distL="0" distR="0" wp14:anchorId="42A9732A" wp14:editId="0E6B7863">
            <wp:extent cx="5400040" cy="4161155"/>
            <wp:effectExtent l="0" t="0" r="0" b="0"/>
            <wp:docPr id="13061653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5311" name="Imagen 1" descr="Texto&#10;&#10;Descripción generada automáticamente"/>
                    <pic:cNvPicPr/>
                  </pic:nvPicPr>
                  <pic:blipFill>
                    <a:blip r:embed="rId52"/>
                    <a:stretch>
                      <a:fillRect/>
                    </a:stretch>
                  </pic:blipFill>
                  <pic:spPr>
                    <a:xfrm>
                      <a:off x="0" y="0"/>
                      <a:ext cx="5400040" cy="4161155"/>
                    </a:xfrm>
                    <a:prstGeom prst="rect">
                      <a:avLst/>
                    </a:prstGeom>
                  </pic:spPr>
                </pic:pic>
              </a:graphicData>
            </a:graphic>
          </wp:inline>
        </w:drawing>
      </w:r>
    </w:p>
    <w:p w14:paraId="1257CAF1" w14:textId="4F04F65B" w:rsidR="00AC350C" w:rsidRDefault="00AC350C" w:rsidP="00E867A5">
      <w:r>
        <w:lastRenderedPageBreak/>
        <w:t xml:space="preserve">He revisado el código y a simple vista no parece que abra un backdoor ni instale algo sospechoso en el equipo. </w:t>
      </w:r>
      <w:proofErr w:type="gramStart"/>
      <w:r>
        <w:t>Además</w:t>
      </w:r>
      <w:proofErr w:type="gramEnd"/>
      <w:r>
        <w:t xml:space="preserve"> también le he encomendado a </w:t>
      </w:r>
      <w:proofErr w:type="spellStart"/>
      <w:r>
        <w:t>ChatGPT</w:t>
      </w:r>
      <w:proofErr w:type="spellEnd"/>
      <w:r>
        <w:t xml:space="preserve"> que revise el código con ese fin. Llegando a la conclusión de que solamente se centra en la explotación de la vulnerabilidad de enumeración de usuarios. Por lo que comienzo clonando el repositorio en mi máquina.</w:t>
      </w:r>
    </w:p>
    <w:p w14:paraId="7560AF7D" w14:textId="4692776C" w:rsidR="00AC350C" w:rsidRDefault="00DA3B32" w:rsidP="00E867A5">
      <w:r w:rsidRPr="00DA3B32">
        <w:rPr>
          <w:noProof/>
        </w:rPr>
        <w:drawing>
          <wp:inline distT="0" distB="0" distL="0" distR="0" wp14:anchorId="7BFC492A" wp14:editId="72FC98FA">
            <wp:extent cx="4800600" cy="1154816"/>
            <wp:effectExtent l="0" t="0" r="0" b="7620"/>
            <wp:docPr id="1726016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6905" name="Imagen 1" descr="Texto&#10;&#10;Descripción generada automáticamente"/>
                    <pic:cNvPicPr/>
                  </pic:nvPicPr>
                  <pic:blipFill>
                    <a:blip r:embed="rId53"/>
                    <a:stretch>
                      <a:fillRect/>
                    </a:stretch>
                  </pic:blipFill>
                  <pic:spPr>
                    <a:xfrm>
                      <a:off x="0" y="0"/>
                      <a:ext cx="4844022" cy="1165261"/>
                    </a:xfrm>
                    <a:prstGeom prst="rect">
                      <a:avLst/>
                    </a:prstGeom>
                  </pic:spPr>
                </pic:pic>
              </a:graphicData>
            </a:graphic>
          </wp:inline>
        </w:drawing>
      </w:r>
    </w:p>
    <w:p w14:paraId="3A58BFB8" w14:textId="4DBF598E" w:rsidR="00AC350C" w:rsidRDefault="00AC350C" w:rsidP="00E867A5">
      <w:r>
        <w:t xml:space="preserve">El siguiente paso es darle permisos de usuario </w:t>
      </w:r>
      <w:r w:rsidR="002F765F">
        <w:t xml:space="preserve">al script de </w:t>
      </w:r>
      <w:proofErr w:type="spellStart"/>
      <w:r w:rsidR="002F765F">
        <w:t>python</w:t>
      </w:r>
      <w:proofErr w:type="spellEnd"/>
      <w:r w:rsidR="002F765F">
        <w:t>.</w:t>
      </w:r>
    </w:p>
    <w:p w14:paraId="04D815E0" w14:textId="6210E2E8" w:rsidR="002F765F" w:rsidRDefault="00DA3B32" w:rsidP="00E867A5">
      <w:r w:rsidRPr="00DA3B32">
        <w:rPr>
          <w:noProof/>
        </w:rPr>
        <w:drawing>
          <wp:inline distT="0" distB="0" distL="0" distR="0" wp14:anchorId="522954E2" wp14:editId="425B5B1B">
            <wp:extent cx="5400040" cy="375285"/>
            <wp:effectExtent l="0" t="0" r="0" b="5715"/>
            <wp:docPr id="469512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2838" name=""/>
                    <pic:cNvPicPr/>
                  </pic:nvPicPr>
                  <pic:blipFill>
                    <a:blip r:embed="rId54"/>
                    <a:stretch>
                      <a:fillRect/>
                    </a:stretch>
                  </pic:blipFill>
                  <pic:spPr>
                    <a:xfrm>
                      <a:off x="0" y="0"/>
                      <a:ext cx="5400040" cy="375285"/>
                    </a:xfrm>
                    <a:prstGeom prst="rect">
                      <a:avLst/>
                    </a:prstGeom>
                  </pic:spPr>
                </pic:pic>
              </a:graphicData>
            </a:graphic>
          </wp:inline>
        </w:drawing>
      </w:r>
    </w:p>
    <w:p w14:paraId="04F18367" w14:textId="404AB2ED" w:rsidR="00DA3B32" w:rsidRDefault="00DA3B32" w:rsidP="00E867A5">
      <w:r>
        <w:t>Mi versión de Python ya tiene instaladas las dependencias necesarias para ejecutar el script, así que solamente queda lanzarlo.</w:t>
      </w:r>
    </w:p>
    <w:p w14:paraId="2EBD86AC" w14:textId="25190E5D" w:rsidR="002F765F" w:rsidRDefault="002F765F" w:rsidP="00E867A5">
      <w:r>
        <w:t>Para probar que el script funciona voy a intentar descubrir a “</w:t>
      </w:r>
      <w:proofErr w:type="spellStart"/>
      <w:r>
        <w:t>han_solo</w:t>
      </w:r>
      <w:proofErr w:type="spellEnd"/>
      <w:r>
        <w:t>”, ya que en la explotación anterior he visto que existe gracias a mostrar el contenido de /</w:t>
      </w:r>
      <w:proofErr w:type="spellStart"/>
      <w:r>
        <w:t>etc</w:t>
      </w:r>
      <w:proofErr w:type="spellEnd"/>
      <w:r>
        <w:t>/</w:t>
      </w:r>
      <w:proofErr w:type="spellStart"/>
      <w:r>
        <w:t>passwd</w:t>
      </w:r>
      <w:proofErr w:type="spellEnd"/>
      <w:r>
        <w:t>.</w:t>
      </w:r>
    </w:p>
    <w:p w14:paraId="7DC9650A" w14:textId="08FBBAC4" w:rsidR="002F765F" w:rsidRDefault="00DA3B32" w:rsidP="00E867A5">
      <w:r w:rsidRPr="00DA3B32">
        <w:rPr>
          <w:noProof/>
        </w:rPr>
        <w:drawing>
          <wp:inline distT="0" distB="0" distL="0" distR="0" wp14:anchorId="3C38B038" wp14:editId="60F3F9DC">
            <wp:extent cx="5334000" cy="612807"/>
            <wp:effectExtent l="0" t="0" r="0" b="0"/>
            <wp:docPr id="210373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36347" name=""/>
                    <pic:cNvPicPr/>
                  </pic:nvPicPr>
                  <pic:blipFill>
                    <a:blip r:embed="rId55"/>
                    <a:stretch>
                      <a:fillRect/>
                    </a:stretch>
                  </pic:blipFill>
                  <pic:spPr>
                    <a:xfrm>
                      <a:off x="0" y="0"/>
                      <a:ext cx="5418514" cy="622517"/>
                    </a:xfrm>
                    <a:prstGeom prst="rect">
                      <a:avLst/>
                    </a:prstGeom>
                  </pic:spPr>
                </pic:pic>
              </a:graphicData>
            </a:graphic>
          </wp:inline>
        </w:drawing>
      </w:r>
    </w:p>
    <w:p w14:paraId="3385C2A5" w14:textId="1E0532DC" w:rsidR="002F765F" w:rsidRDefault="001448B8" w:rsidP="00E867A5">
      <w:r>
        <w:t xml:space="preserve">A simple vista parece que el servicio es vulnerable, pero </w:t>
      </w:r>
      <w:r w:rsidR="000645F9">
        <w:t>hay que comprobar el caso negativo</w:t>
      </w:r>
      <w:r w:rsidR="0047026E">
        <w:t>, así que hago un intento para</w:t>
      </w:r>
      <w:r>
        <w:t xml:space="preserve"> el usuario Jonatan, el cual no se encuentra en el sistema objetivo.</w:t>
      </w:r>
    </w:p>
    <w:p w14:paraId="69FA68BA" w14:textId="7C76DFC9" w:rsidR="00D31B1F" w:rsidRDefault="00DA3B32" w:rsidP="00E867A5">
      <w:r w:rsidRPr="00DA3B32">
        <w:rPr>
          <w:noProof/>
        </w:rPr>
        <w:drawing>
          <wp:inline distT="0" distB="0" distL="0" distR="0" wp14:anchorId="777425D1" wp14:editId="19C0D87E">
            <wp:extent cx="5361538" cy="619125"/>
            <wp:effectExtent l="0" t="0" r="0" b="0"/>
            <wp:docPr id="179732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7943" name=""/>
                    <pic:cNvPicPr/>
                  </pic:nvPicPr>
                  <pic:blipFill>
                    <a:blip r:embed="rId56"/>
                    <a:stretch>
                      <a:fillRect/>
                    </a:stretch>
                  </pic:blipFill>
                  <pic:spPr>
                    <a:xfrm>
                      <a:off x="0" y="0"/>
                      <a:ext cx="5386113" cy="621963"/>
                    </a:xfrm>
                    <a:prstGeom prst="rect">
                      <a:avLst/>
                    </a:prstGeom>
                  </pic:spPr>
                </pic:pic>
              </a:graphicData>
            </a:graphic>
          </wp:inline>
        </w:drawing>
      </w:r>
    </w:p>
    <w:p w14:paraId="4880D180" w14:textId="57CB55EC" w:rsidR="00DA3B32" w:rsidRDefault="00DA3B32" w:rsidP="00E867A5">
      <w:r>
        <w:t>Pues al parecer parece un falso positivo, ya que se busque por el usuario que se busque, la ejecución del script sale satisfactoriamente encontrado.</w:t>
      </w:r>
    </w:p>
    <w:p w14:paraId="1E428E07" w14:textId="5E1CB73A" w:rsidR="00DA3B32" w:rsidRDefault="00DA3B32" w:rsidP="00E867A5">
      <w:r>
        <w:t xml:space="preserve">Como no entiendo mucho de Python voy a usar otro script, esta vez de </w:t>
      </w:r>
      <w:proofErr w:type="spellStart"/>
      <w:r>
        <w:t>exploit-db</w:t>
      </w:r>
      <w:proofErr w:type="spellEnd"/>
      <w:r>
        <w:t>.</w:t>
      </w:r>
    </w:p>
    <w:p w14:paraId="1325B08B" w14:textId="5AEC318C" w:rsidR="0047026E" w:rsidRDefault="0047026E" w:rsidP="00E867A5">
      <w:r>
        <w:t xml:space="preserve">Kali tiene instalada la herramienta </w:t>
      </w:r>
      <w:proofErr w:type="spellStart"/>
      <w:r>
        <w:t>searchlist</w:t>
      </w:r>
      <w:proofErr w:type="spellEnd"/>
      <w:r>
        <w:t xml:space="preserve">, que busca directamente en la base de datos de </w:t>
      </w:r>
      <w:proofErr w:type="spellStart"/>
      <w:r>
        <w:t>Exploit</w:t>
      </w:r>
      <w:proofErr w:type="spellEnd"/>
      <w:r>
        <w:t xml:space="preserve">-DB, algo útil para agilizar las cosas desde el intérprete de comandos. Si se desea revisar el código sin descargar es útil visitar la web de </w:t>
      </w:r>
      <w:proofErr w:type="spellStart"/>
      <w:r>
        <w:t>Exploit</w:t>
      </w:r>
      <w:proofErr w:type="spellEnd"/>
      <w:r>
        <w:t>-DB.</w:t>
      </w:r>
    </w:p>
    <w:p w14:paraId="4EE51D8F" w14:textId="367A030F" w:rsidR="0047026E" w:rsidRDefault="0047026E" w:rsidP="00E867A5">
      <w:r>
        <w:t xml:space="preserve">Como se ha visto en clase también existen webs como </w:t>
      </w:r>
      <w:proofErr w:type="spellStart"/>
      <w:r>
        <w:t>Explotius</w:t>
      </w:r>
      <w:proofErr w:type="spellEnd"/>
      <w:r>
        <w:t xml:space="preserve"> o </w:t>
      </w:r>
      <w:proofErr w:type="spellStart"/>
      <w:r>
        <w:t>AttackerDB</w:t>
      </w:r>
      <w:proofErr w:type="spellEnd"/>
      <w:r>
        <w:t>.</w:t>
      </w:r>
    </w:p>
    <w:p w14:paraId="6DAD51B9" w14:textId="7ECED004" w:rsidR="00DA3B32" w:rsidRDefault="00DA3B32" w:rsidP="00E867A5">
      <w:r w:rsidRPr="00DA3B32">
        <w:rPr>
          <w:noProof/>
        </w:rPr>
        <w:lastRenderedPageBreak/>
        <w:drawing>
          <wp:inline distT="0" distB="0" distL="0" distR="0" wp14:anchorId="197D97DC" wp14:editId="47AF90FA">
            <wp:extent cx="4476750" cy="2986430"/>
            <wp:effectExtent l="0" t="0" r="0" b="4445"/>
            <wp:docPr id="1396247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7449" name="Imagen 1" descr="Texto&#10;&#10;Descripción generada automáticamente"/>
                    <pic:cNvPicPr/>
                  </pic:nvPicPr>
                  <pic:blipFill>
                    <a:blip r:embed="rId57"/>
                    <a:stretch>
                      <a:fillRect/>
                    </a:stretch>
                  </pic:blipFill>
                  <pic:spPr>
                    <a:xfrm>
                      <a:off x="0" y="0"/>
                      <a:ext cx="4521810" cy="3016489"/>
                    </a:xfrm>
                    <a:prstGeom prst="rect">
                      <a:avLst/>
                    </a:prstGeom>
                  </pic:spPr>
                </pic:pic>
              </a:graphicData>
            </a:graphic>
          </wp:inline>
        </w:drawing>
      </w:r>
    </w:p>
    <w:p w14:paraId="649859F3" w14:textId="5CF0AE93" w:rsidR="00DA3B32" w:rsidRDefault="00DA3B32" w:rsidP="00E867A5">
      <w:r>
        <w:t>El resultado arroja 4 scripts de la misma vulnerabilidad que</w:t>
      </w:r>
      <w:r w:rsidR="0047026E">
        <w:t xml:space="preserve"> estoy</w:t>
      </w:r>
      <w:r>
        <w:t xml:space="preserve"> intentando explotar. Yo los he descargado todos previamente y todos tienen fallos de sintaxis</w:t>
      </w:r>
      <w:r w:rsidR="0047026E">
        <w:t xml:space="preserve"> y</w:t>
      </w:r>
      <w:r>
        <w:t xml:space="preserve"> fallos por obsolescencia. Excepto </w:t>
      </w:r>
      <w:proofErr w:type="spellStart"/>
      <w:r>
        <w:t>User</w:t>
      </w:r>
      <w:proofErr w:type="spellEnd"/>
      <w:r>
        <w:t xml:space="preserve"> </w:t>
      </w:r>
      <w:proofErr w:type="spellStart"/>
      <w:r>
        <w:t>Enumeration</w:t>
      </w:r>
      <w:proofErr w:type="spellEnd"/>
      <w:r>
        <w:t xml:space="preserve"> (2) 45939.py, así que </w:t>
      </w:r>
      <w:r w:rsidR="0047026E">
        <w:t>voy</w:t>
      </w:r>
      <w:r>
        <w:t xml:space="preserve"> con ese.</w:t>
      </w:r>
    </w:p>
    <w:p w14:paraId="19A0F2C6" w14:textId="56A7D542" w:rsidR="00DA3B32" w:rsidRDefault="00A72BFA" w:rsidP="00E867A5">
      <w:r w:rsidRPr="00A72BFA">
        <w:rPr>
          <w:noProof/>
        </w:rPr>
        <w:drawing>
          <wp:inline distT="0" distB="0" distL="0" distR="0" wp14:anchorId="7FAD1931" wp14:editId="5BD7DF8B">
            <wp:extent cx="5400040" cy="1181100"/>
            <wp:effectExtent l="0" t="0" r="0" b="0"/>
            <wp:docPr id="262119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9212" name="Imagen 1" descr="Texto&#10;&#10;Descripción generada automáticamente"/>
                    <pic:cNvPicPr/>
                  </pic:nvPicPr>
                  <pic:blipFill>
                    <a:blip r:embed="rId58"/>
                    <a:stretch>
                      <a:fillRect/>
                    </a:stretch>
                  </pic:blipFill>
                  <pic:spPr>
                    <a:xfrm>
                      <a:off x="0" y="0"/>
                      <a:ext cx="5400040" cy="1181100"/>
                    </a:xfrm>
                    <a:prstGeom prst="rect">
                      <a:avLst/>
                    </a:prstGeom>
                  </pic:spPr>
                </pic:pic>
              </a:graphicData>
            </a:graphic>
          </wp:inline>
        </w:drawing>
      </w:r>
    </w:p>
    <w:p w14:paraId="52E66671" w14:textId="76E1AB48" w:rsidR="00A72BFA" w:rsidRDefault="00A72BFA" w:rsidP="00E867A5">
      <w:r>
        <w:t>Una vez revisado el código procedo con la comprobación.</w:t>
      </w:r>
    </w:p>
    <w:p w14:paraId="01F2A28E" w14:textId="710DD89C" w:rsidR="00A72BFA" w:rsidRDefault="00A72BFA" w:rsidP="00E867A5">
      <w:r w:rsidRPr="00A72BFA">
        <w:rPr>
          <w:noProof/>
        </w:rPr>
        <w:drawing>
          <wp:inline distT="0" distB="0" distL="0" distR="0" wp14:anchorId="3B3BBDD3" wp14:editId="4A412983">
            <wp:extent cx="5400040" cy="506095"/>
            <wp:effectExtent l="0" t="0" r="0" b="8255"/>
            <wp:docPr id="158738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9477" name=""/>
                    <pic:cNvPicPr/>
                  </pic:nvPicPr>
                  <pic:blipFill>
                    <a:blip r:embed="rId59"/>
                    <a:stretch>
                      <a:fillRect/>
                    </a:stretch>
                  </pic:blipFill>
                  <pic:spPr>
                    <a:xfrm>
                      <a:off x="0" y="0"/>
                      <a:ext cx="5400040" cy="506095"/>
                    </a:xfrm>
                    <a:prstGeom prst="rect">
                      <a:avLst/>
                    </a:prstGeom>
                  </pic:spPr>
                </pic:pic>
              </a:graphicData>
            </a:graphic>
          </wp:inline>
        </w:drawing>
      </w:r>
    </w:p>
    <w:p w14:paraId="48636494" w14:textId="72B457C7" w:rsidR="00A72BFA" w:rsidRDefault="00A72BFA" w:rsidP="00E867A5">
      <w:r>
        <w:t xml:space="preserve">Y como se puede apreciar, el servicio </w:t>
      </w:r>
      <w:r w:rsidR="0047026E">
        <w:t>parece ser seguro frente a esta vulnerabilidad</w:t>
      </w:r>
      <w:r>
        <w:t>.</w:t>
      </w:r>
    </w:p>
    <w:p w14:paraId="781C97A4" w14:textId="45BAD5C0" w:rsidR="00A72BFA" w:rsidRPr="00D02539" w:rsidRDefault="00647401" w:rsidP="00647401">
      <w:pPr>
        <w:pStyle w:val="Ttulo3"/>
        <w:rPr>
          <w:color w:val="70AD47" w:themeColor="accent6"/>
        </w:rPr>
      </w:pPr>
      <w:bookmarkStart w:id="13" w:name="_Toc159007087"/>
      <w:r w:rsidRPr="00D02539">
        <w:rPr>
          <w:color w:val="70AD47" w:themeColor="accent6"/>
        </w:rPr>
        <w:t>8080/</w:t>
      </w:r>
      <w:proofErr w:type="spellStart"/>
      <w:r w:rsidRPr="00D02539">
        <w:rPr>
          <w:color w:val="70AD47" w:themeColor="accent6"/>
        </w:rPr>
        <w:t>Jetty</w:t>
      </w:r>
      <w:proofErr w:type="spellEnd"/>
      <w:r w:rsidRPr="00D02539">
        <w:rPr>
          <w:color w:val="70AD47" w:themeColor="accent6"/>
        </w:rPr>
        <w:t xml:space="preserve"> 8.1.7 –CVE-2019-10247</w:t>
      </w:r>
      <w:bookmarkEnd w:id="13"/>
    </w:p>
    <w:p w14:paraId="2250BD4E" w14:textId="161DF7B7" w:rsidR="00647401" w:rsidRDefault="00647401" w:rsidP="00647401">
      <w:r>
        <w:t>Esto es una vulnerabilidad muy simple, pero me ha dado pie a encontrar una vulnerabilidad bastante gorda.</w:t>
      </w:r>
    </w:p>
    <w:p w14:paraId="3B9E379E" w14:textId="48463E20" w:rsidR="00647401" w:rsidRDefault="00647401" w:rsidP="00647401">
      <w:r>
        <w:t xml:space="preserve">La vulnerabilidad trata de que al intentar entrar en un directorio que no existe, </w:t>
      </w:r>
      <w:proofErr w:type="spellStart"/>
      <w:r>
        <w:t>Jetty</w:t>
      </w:r>
      <w:proofErr w:type="spellEnd"/>
      <w:r>
        <w:t xml:space="preserve"> hace una serie de sugerencias de directorios disponibles.</w:t>
      </w:r>
    </w:p>
    <w:p w14:paraId="6C933EA8" w14:textId="3662F8A8" w:rsidR="00647401" w:rsidRDefault="00647401" w:rsidP="00647401">
      <w:r w:rsidRPr="00647401">
        <w:rPr>
          <w:noProof/>
        </w:rPr>
        <w:drawing>
          <wp:inline distT="0" distB="0" distL="0" distR="0" wp14:anchorId="0DEA2757" wp14:editId="4F480C32">
            <wp:extent cx="5400040" cy="909320"/>
            <wp:effectExtent l="0" t="0" r="0" b="5080"/>
            <wp:docPr id="1209322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2049" name="Imagen 1" descr="Interfaz de usuario gráfica, Texto&#10;&#10;Descripción generada automáticamente"/>
                    <pic:cNvPicPr/>
                  </pic:nvPicPr>
                  <pic:blipFill>
                    <a:blip r:embed="rId60"/>
                    <a:stretch>
                      <a:fillRect/>
                    </a:stretch>
                  </pic:blipFill>
                  <pic:spPr>
                    <a:xfrm>
                      <a:off x="0" y="0"/>
                      <a:ext cx="5400040" cy="909320"/>
                    </a:xfrm>
                    <a:prstGeom prst="rect">
                      <a:avLst/>
                    </a:prstGeom>
                  </pic:spPr>
                </pic:pic>
              </a:graphicData>
            </a:graphic>
          </wp:inline>
        </w:drawing>
      </w:r>
    </w:p>
    <w:p w14:paraId="37656AF5" w14:textId="25E769A9" w:rsidR="00F2044E" w:rsidRDefault="00F2044E" w:rsidP="00647401">
      <w:r>
        <w:t xml:space="preserve">Si accedo al directorio aparece el apartado de </w:t>
      </w:r>
      <w:proofErr w:type="spellStart"/>
      <w:r>
        <w:t>login</w:t>
      </w:r>
      <w:proofErr w:type="spellEnd"/>
      <w:r>
        <w:t xml:space="preserve"> de una web llamada Continuum.</w:t>
      </w:r>
    </w:p>
    <w:p w14:paraId="5CE5E2A5" w14:textId="4F504EAB" w:rsidR="00065817" w:rsidRDefault="00065817" w:rsidP="00647401">
      <w:r w:rsidRPr="00065817">
        <w:rPr>
          <w:noProof/>
        </w:rPr>
        <w:lastRenderedPageBreak/>
        <w:drawing>
          <wp:inline distT="0" distB="0" distL="0" distR="0" wp14:anchorId="56E6DBA6" wp14:editId="04362DF9">
            <wp:extent cx="5400040" cy="2820035"/>
            <wp:effectExtent l="0" t="0" r="0" b="0"/>
            <wp:docPr id="10432236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3631" name="Imagen 1" descr="Interfaz de usuario gráfica, Texto, Aplicación, Correo electrónico&#10;&#10;Descripción generada automáticamente"/>
                    <pic:cNvPicPr/>
                  </pic:nvPicPr>
                  <pic:blipFill>
                    <a:blip r:embed="rId61"/>
                    <a:stretch>
                      <a:fillRect/>
                    </a:stretch>
                  </pic:blipFill>
                  <pic:spPr>
                    <a:xfrm>
                      <a:off x="0" y="0"/>
                      <a:ext cx="5400040" cy="2820035"/>
                    </a:xfrm>
                    <a:prstGeom prst="rect">
                      <a:avLst/>
                    </a:prstGeom>
                  </pic:spPr>
                </pic:pic>
              </a:graphicData>
            </a:graphic>
          </wp:inline>
        </w:drawing>
      </w:r>
    </w:p>
    <w:p w14:paraId="5961ADE2" w14:textId="17B144A4" w:rsidR="00647401" w:rsidRDefault="00F2044E" w:rsidP="00647401">
      <w:r>
        <w:t xml:space="preserve">Pero ¿qué es </w:t>
      </w:r>
      <w:proofErr w:type="spellStart"/>
      <w:r>
        <w:t>Continum</w:t>
      </w:r>
      <w:proofErr w:type="spellEnd"/>
      <w:r>
        <w:t>?</w:t>
      </w:r>
    </w:p>
    <w:p w14:paraId="6A18B26D" w14:textId="6F718542" w:rsidR="00065817" w:rsidRDefault="00000000" w:rsidP="00647401">
      <w:hyperlink r:id="rId62" w:history="1">
        <w:r w:rsidR="00065817" w:rsidRPr="00AF7003">
          <w:rPr>
            <w:rStyle w:val="Hipervnculo"/>
          </w:rPr>
          <w:t>https://continuum.apache.org/</w:t>
        </w:r>
      </w:hyperlink>
      <w:r w:rsidR="00065817">
        <w:t xml:space="preserve"> </w:t>
      </w:r>
    </w:p>
    <w:p w14:paraId="29242787" w14:textId="62E4DB46" w:rsidR="00065817" w:rsidRDefault="00065817" w:rsidP="00647401">
      <w:r>
        <w:t xml:space="preserve">Descripción según la web oficial mencionada: </w:t>
      </w:r>
      <w:r w:rsidRPr="00065817">
        <w:t>Apache Continuum™ es un servidor de integración continua listo para la empresa con características como compilaciones automatizadas, administración de versiones, seguridad basada en roles e integración con herramientas de compilación y sistemas de administración de control de fuente populares. Ya sea que tenga un equipo de compilación centralizado o desee poner el control de los lanzamientos en manos de los desarrolladores, Continuum puede ayudarlo a mejorar la calidad y mantener un entorno de compilación consistente.</w:t>
      </w:r>
    </w:p>
    <w:p w14:paraId="2466E54D" w14:textId="0542CB86" w:rsidR="00CE2708" w:rsidRDefault="00065817" w:rsidP="00CE2708">
      <w:r>
        <w:t>Me parece interesante,</w:t>
      </w:r>
      <w:r w:rsidR="00F2044E">
        <w:t xml:space="preserve"> tengo</w:t>
      </w:r>
      <w:r>
        <w:t xml:space="preserve"> por un lado Apache 2.4.7, por otro </w:t>
      </w:r>
      <w:proofErr w:type="gramStart"/>
      <w:r>
        <w:t>lado</w:t>
      </w:r>
      <w:proofErr w:type="gramEnd"/>
      <w:r>
        <w:t xml:space="preserve"> </w:t>
      </w:r>
      <w:proofErr w:type="spellStart"/>
      <w:r>
        <w:t>Jetty</w:t>
      </w:r>
      <w:proofErr w:type="spellEnd"/>
      <w:r>
        <w:t xml:space="preserve"> 8.1.7 y por último Continuum.</w:t>
      </w:r>
    </w:p>
    <w:p w14:paraId="2A7F5F7B" w14:textId="1A671909" w:rsidR="00065817" w:rsidRDefault="00065817" w:rsidP="00CE2708">
      <w:r>
        <w:t>Pero volvam</w:t>
      </w:r>
      <w:r w:rsidR="00F2044E">
        <w:t>os</w:t>
      </w:r>
      <w:r>
        <w:t xml:space="preserve"> atrás y miremos más profundamente:</w:t>
      </w:r>
    </w:p>
    <w:p w14:paraId="48B85E8A" w14:textId="4B128D90" w:rsidR="00065817" w:rsidRDefault="00065817" w:rsidP="00CE2708">
      <w:r w:rsidRPr="00065817">
        <w:rPr>
          <w:noProof/>
        </w:rPr>
        <w:drawing>
          <wp:inline distT="0" distB="0" distL="0" distR="0" wp14:anchorId="21CDABF3" wp14:editId="40104E27">
            <wp:extent cx="5400040" cy="909320"/>
            <wp:effectExtent l="0" t="0" r="0" b="5080"/>
            <wp:docPr id="1037692226" name="Imagen 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2226" name="Imagen 1" descr="Interfaz de usuario gráfica, Texto, Aplicación, Correo electrónico, Sitio web&#10;&#10;Descripción generada automáticamente"/>
                    <pic:cNvPicPr/>
                  </pic:nvPicPr>
                  <pic:blipFill>
                    <a:blip r:embed="rId63"/>
                    <a:stretch>
                      <a:fillRect/>
                    </a:stretch>
                  </pic:blipFill>
                  <pic:spPr>
                    <a:xfrm>
                      <a:off x="0" y="0"/>
                      <a:ext cx="5400040" cy="909320"/>
                    </a:xfrm>
                    <a:prstGeom prst="rect">
                      <a:avLst/>
                    </a:prstGeom>
                  </pic:spPr>
                </pic:pic>
              </a:graphicData>
            </a:graphic>
          </wp:inline>
        </w:drawing>
      </w:r>
    </w:p>
    <w:p w14:paraId="412B14F1" w14:textId="4791F3F8" w:rsidR="00065817" w:rsidRDefault="00F2044E" w:rsidP="00CE2708">
      <w:r>
        <w:t>L</w:t>
      </w:r>
      <w:r w:rsidR="00065817">
        <w:t xml:space="preserve">a vulnerabilidad asociada al </w:t>
      </w:r>
      <w:r w:rsidR="00065817" w:rsidRPr="00647401">
        <w:t>CVE-2019-10247</w:t>
      </w:r>
      <w:r w:rsidR="00065817">
        <w:t xml:space="preserve"> me acaba de dar la información </w:t>
      </w:r>
      <w:r>
        <w:t xml:space="preserve">sobre </w:t>
      </w:r>
      <w:r w:rsidR="00065817">
        <w:t>la versión de Continuum</w:t>
      </w:r>
      <w:r>
        <w:t>, siendo</w:t>
      </w:r>
      <w:r w:rsidR="00065817">
        <w:t xml:space="preserve"> la 1.4.2.</w:t>
      </w:r>
      <w:r>
        <w:t xml:space="preserve"> Lo que me da pie a buscar vulnerabilidades para esa versión en concreto.</w:t>
      </w:r>
      <w:r w:rsidR="00065817">
        <w:t xml:space="preserve"> Hay que actualizar la enumeración entonces…</w:t>
      </w:r>
    </w:p>
    <w:p w14:paraId="48149F91" w14:textId="7F011401" w:rsidR="00065817" w:rsidRPr="00D02539" w:rsidRDefault="00065817" w:rsidP="00065817">
      <w:pPr>
        <w:pStyle w:val="Ttulo3"/>
        <w:rPr>
          <w:color w:val="70AD47" w:themeColor="accent6"/>
        </w:rPr>
      </w:pPr>
      <w:bookmarkStart w:id="14" w:name="_Toc159007088"/>
      <w:r w:rsidRPr="00D02539">
        <w:rPr>
          <w:color w:val="70AD47" w:themeColor="accent6"/>
        </w:rPr>
        <w:t>8080/</w:t>
      </w:r>
      <w:proofErr w:type="gramStart"/>
      <w:r w:rsidRPr="00D02539">
        <w:rPr>
          <w:color w:val="70AD47" w:themeColor="accent6"/>
        </w:rPr>
        <w:t>Continuum</w:t>
      </w:r>
      <w:r w:rsidR="00CA4192" w:rsidRPr="00D02539">
        <w:rPr>
          <w:color w:val="70AD47" w:themeColor="accent6"/>
        </w:rPr>
        <w:t xml:space="preserve"> </w:t>
      </w:r>
      <w:r w:rsidRPr="00D02539">
        <w:rPr>
          <w:color w:val="70AD47" w:themeColor="accent6"/>
        </w:rPr>
        <w:t xml:space="preserve"> -</w:t>
      </w:r>
      <w:proofErr w:type="gramEnd"/>
      <w:r w:rsidRPr="00D02539">
        <w:rPr>
          <w:color w:val="70AD47" w:themeColor="accent6"/>
        </w:rPr>
        <w:t xml:space="preserve"> </w:t>
      </w:r>
      <w:r w:rsidR="00CA4192" w:rsidRPr="00D02539">
        <w:rPr>
          <w:color w:val="70AD47" w:themeColor="accent6"/>
        </w:rPr>
        <w:t>CVE-2013-2251</w:t>
      </w:r>
      <w:bookmarkEnd w:id="14"/>
    </w:p>
    <w:p w14:paraId="51105B19" w14:textId="301E0302" w:rsidR="00CA4192" w:rsidRDefault="00CA4192" w:rsidP="00CA4192">
      <w:r w:rsidRPr="00CA4192">
        <w:t>Apache Continuum se ve afectado por una vulnerabilidad en la versión de la biblioteca Struts que utiliza</w:t>
      </w:r>
      <w:r w:rsidR="00F2044E">
        <w:t>.</w:t>
      </w:r>
      <w:r w:rsidRPr="00CA4192">
        <w:t xml:space="preserve"> </w:t>
      </w:r>
      <w:r w:rsidR="00F2044E">
        <w:t>Esta vulnerabilidad p</w:t>
      </w:r>
      <w:r w:rsidRPr="00CA4192">
        <w:t xml:space="preserve">ermite a un usuario malintencionado ejecutar código en el servidor de forma remota. Se pueden encontrar más detalles sobre la vulnerabilidad en </w:t>
      </w:r>
      <w:hyperlink r:id="rId64" w:history="1">
        <w:r w:rsidRPr="00AF7003">
          <w:rPr>
            <w:rStyle w:val="Hipervnculo"/>
          </w:rPr>
          <w:t>http://struts.apache.org/release/2.3.x/docs/s2-016.html</w:t>
        </w:r>
      </w:hyperlink>
      <w:r>
        <w:t xml:space="preserve"> </w:t>
      </w:r>
    </w:p>
    <w:p w14:paraId="2CE7E11F" w14:textId="29AF065B" w:rsidR="00065817" w:rsidRDefault="00CA4192" w:rsidP="00CE2708">
      <w:r>
        <w:t xml:space="preserve">Fuente: </w:t>
      </w:r>
      <w:hyperlink r:id="rId65" w:history="1">
        <w:r w:rsidRPr="00AF7003">
          <w:rPr>
            <w:rStyle w:val="Hipervnculo"/>
          </w:rPr>
          <w:t>https://continuum.apache.org/security.html</w:t>
        </w:r>
      </w:hyperlink>
      <w:r>
        <w:t xml:space="preserve"> </w:t>
      </w:r>
    </w:p>
    <w:p w14:paraId="0CFBF061" w14:textId="1A260BEB" w:rsidR="00F2044E" w:rsidRDefault="00F2044E" w:rsidP="00CE2708">
      <w:r>
        <w:t xml:space="preserve">Este ejemplo refleja como el proceso de un </w:t>
      </w:r>
      <w:proofErr w:type="spellStart"/>
      <w:r>
        <w:t>pentest</w:t>
      </w:r>
      <w:proofErr w:type="spellEnd"/>
      <w:r>
        <w:t xml:space="preserve"> no es lineal, sino cíclico, por lo </w:t>
      </w:r>
      <w:proofErr w:type="gramStart"/>
      <w:r>
        <w:t>tanto</w:t>
      </w:r>
      <w:proofErr w:type="gramEnd"/>
      <w:r>
        <w:t xml:space="preserve"> añado una nueva vulnerabilidad al fichero Vulnerabilities.xlsx</w:t>
      </w:r>
    </w:p>
    <w:p w14:paraId="56D7F824" w14:textId="5B3664F5" w:rsidR="00065817" w:rsidRDefault="00CA4192" w:rsidP="00CE2708">
      <w:r w:rsidRPr="00CA4192">
        <w:rPr>
          <w:noProof/>
        </w:rPr>
        <w:lastRenderedPageBreak/>
        <w:drawing>
          <wp:inline distT="0" distB="0" distL="0" distR="0" wp14:anchorId="7D940264" wp14:editId="76C0BD98">
            <wp:extent cx="5400040" cy="1031240"/>
            <wp:effectExtent l="0" t="0" r="0" b="0"/>
            <wp:docPr id="115587034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0346" name="Imagen 1" descr="Imagen que contiene Texto&#10;&#10;Descripción generada automáticamente"/>
                    <pic:cNvPicPr/>
                  </pic:nvPicPr>
                  <pic:blipFill>
                    <a:blip r:embed="rId66"/>
                    <a:stretch>
                      <a:fillRect/>
                    </a:stretch>
                  </pic:blipFill>
                  <pic:spPr>
                    <a:xfrm>
                      <a:off x="0" y="0"/>
                      <a:ext cx="5400040" cy="1031240"/>
                    </a:xfrm>
                    <a:prstGeom prst="rect">
                      <a:avLst/>
                    </a:prstGeom>
                  </pic:spPr>
                </pic:pic>
              </a:graphicData>
            </a:graphic>
          </wp:inline>
        </w:drawing>
      </w:r>
    </w:p>
    <w:p w14:paraId="4B4E9B8F" w14:textId="48F1FF3D" w:rsidR="00247225" w:rsidRDefault="00CA4192" w:rsidP="00CE2708">
      <w:r>
        <w:t>Bien, localizada y enumerada la vulnerabilidad procedo a explotarla</w:t>
      </w:r>
      <w:r w:rsidR="00247225">
        <w:t xml:space="preserve">. Para ello he buscado en </w:t>
      </w:r>
      <w:hyperlink r:id="rId67" w:history="1">
        <w:r w:rsidR="00247225" w:rsidRPr="00AF7003">
          <w:rPr>
            <w:rStyle w:val="Hipervnculo"/>
          </w:rPr>
          <w:t>https://sploitus.com/</w:t>
        </w:r>
      </w:hyperlink>
      <w:r w:rsidR="00247225">
        <w:t xml:space="preserve"> </w:t>
      </w:r>
      <w:hyperlink r:id="rId68" w:history="1">
        <w:r w:rsidR="00247225" w:rsidRPr="00AF7003">
          <w:rPr>
            <w:rStyle w:val="Hipervnculo"/>
          </w:rPr>
          <w:t>https://attackerkb.com/</w:t>
        </w:r>
      </w:hyperlink>
      <w:r w:rsidR="00247225">
        <w:t xml:space="preserve"> y </w:t>
      </w:r>
      <w:hyperlink r:id="rId69" w:history="1">
        <w:r w:rsidR="00247225" w:rsidRPr="00AF7003">
          <w:rPr>
            <w:rStyle w:val="Hipervnculo"/>
          </w:rPr>
          <w:t>https://www.exploit-db.com/</w:t>
        </w:r>
      </w:hyperlink>
      <w:r w:rsidR="00247225">
        <w:t xml:space="preserve"> y no he encontrado algo más interesante (que funcione/que sepa hacer funcionar) que el </w:t>
      </w:r>
      <w:proofErr w:type="spellStart"/>
      <w:r w:rsidR="00247225">
        <w:t>exploit</w:t>
      </w:r>
      <w:proofErr w:type="spellEnd"/>
      <w:r w:rsidR="00247225">
        <w:t xml:space="preserve"> de </w:t>
      </w:r>
      <w:proofErr w:type="spellStart"/>
      <w:r w:rsidR="00247225">
        <w:t>metaexploit</w:t>
      </w:r>
      <w:proofErr w:type="spellEnd"/>
      <w:r w:rsidR="00247225">
        <w:t>, el cual funciona muy bien.</w:t>
      </w:r>
    </w:p>
    <w:p w14:paraId="64B4DDAC" w14:textId="5CECA2A9" w:rsidR="00247225" w:rsidRDefault="00247225" w:rsidP="00CE2708">
      <w:r>
        <w:t xml:space="preserve">Aún no se hacer mis propios </w:t>
      </w:r>
      <w:proofErr w:type="spellStart"/>
      <w:r>
        <w:t>exploits</w:t>
      </w:r>
      <w:proofErr w:type="spellEnd"/>
      <w:r>
        <w:t xml:space="preserve"> con mis propios </w:t>
      </w:r>
      <w:proofErr w:type="spellStart"/>
      <w:r>
        <w:t>payloads</w:t>
      </w:r>
      <w:proofErr w:type="spellEnd"/>
      <w:r>
        <w:t>, confío en que aprendamos a hacer este tipo de trabajos, ya que me parece sumamente interesante.</w:t>
      </w:r>
      <w:r w:rsidR="00F2044E">
        <w:t xml:space="preserve"> De hecho, la última vulnerabilidad de la práctica es una DOS generada por </w:t>
      </w:r>
      <w:proofErr w:type="spellStart"/>
      <w:r w:rsidR="00F2044E">
        <w:t>mi</w:t>
      </w:r>
      <w:proofErr w:type="spellEnd"/>
      <w:r w:rsidR="00F2044E">
        <w:t xml:space="preserve"> mismo.</w:t>
      </w:r>
    </w:p>
    <w:p w14:paraId="2E6D1DAA" w14:textId="2C2D9589" w:rsidR="00247225" w:rsidRDefault="00247225" w:rsidP="00CE2708">
      <w:r>
        <w:t xml:space="preserve">Sin más remedio… ¡A </w:t>
      </w:r>
      <w:proofErr w:type="spellStart"/>
      <w:r>
        <w:t>metaexploit</w:t>
      </w:r>
      <w:proofErr w:type="spellEnd"/>
      <w:r>
        <w:t>!</w:t>
      </w:r>
    </w:p>
    <w:p w14:paraId="6CD44813" w14:textId="22AE839E" w:rsidR="00247225" w:rsidRDefault="00247225" w:rsidP="00CE2708">
      <w:r w:rsidRPr="00247225">
        <w:rPr>
          <w:noProof/>
        </w:rPr>
        <w:drawing>
          <wp:inline distT="0" distB="0" distL="0" distR="0" wp14:anchorId="1BFBFCBF" wp14:editId="749B7B8E">
            <wp:extent cx="5400040" cy="3549015"/>
            <wp:effectExtent l="0" t="0" r="0" b="0"/>
            <wp:docPr id="445821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144" name="Imagen 1" descr="Interfaz de usuario gráfica, Texto&#10;&#10;Descripción generada automáticamente"/>
                    <pic:cNvPicPr/>
                  </pic:nvPicPr>
                  <pic:blipFill>
                    <a:blip r:embed="rId70"/>
                    <a:stretch>
                      <a:fillRect/>
                    </a:stretch>
                  </pic:blipFill>
                  <pic:spPr>
                    <a:xfrm>
                      <a:off x="0" y="0"/>
                      <a:ext cx="5400040" cy="3549015"/>
                    </a:xfrm>
                    <a:prstGeom prst="rect">
                      <a:avLst/>
                    </a:prstGeom>
                  </pic:spPr>
                </pic:pic>
              </a:graphicData>
            </a:graphic>
          </wp:inline>
        </w:drawing>
      </w:r>
    </w:p>
    <w:p w14:paraId="2879073D" w14:textId="6B09A279" w:rsidR="00247225" w:rsidRDefault="00247225" w:rsidP="00CE2708">
      <w:r>
        <w:t xml:space="preserve">Me resulta interesante la opción de reverse TCP con </w:t>
      </w:r>
      <w:proofErr w:type="spellStart"/>
      <w:r>
        <w:t>Meterpreter</w:t>
      </w:r>
      <w:proofErr w:type="spellEnd"/>
      <w:r>
        <w:t xml:space="preserve">, es bastante potente por lo que he podido comprobar, así que dejo ese </w:t>
      </w:r>
      <w:proofErr w:type="spellStart"/>
      <w:r>
        <w:t>payload</w:t>
      </w:r>
      <w:proofErr w:type="spellEnd"/>
      <w:r>
        <w:t xml:space="preserve"> configurado y paso al resto de parámetros.</w:t>
      </w:r>
    </w:p>
    <w:p w14:paraId="18706FE4" w14:textId="0C66599F" w:rsidR="00247225" w:rsidRDefault="00821392" w:rsidP="00CE2708">
      <w:r w:rsidRPr="00821392">
        <w:rPr>
          <w:noProof/>
        </w:rPr>
        <w:drawing>
          <wp:inline distT="0" distB="0" distL="0" distR="0" wp14:anchorId="4D88DBB6" wp14:editId="2D66C3EB">
            <wp:extent cx="5400040" cy="346075"/>
            <wp:effectExtent l="0" t="0" r="0" b="0"/>
            <wp:docPr id="94405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3045" name=""/>
                    <pic:cNvPicPr/>
                  </pic:nvPicPr>
                  <pic:blipFill>
                    <a:blip r:embed="rId71"/>
                    <a:stretch>
                      <a:fillRect/>
                    </a:stretch>
                  </pic:blipFill>
                  <pic:spPr>
                    <a:xfrm>
                      <a:off x="0" y="0"/>
                      <a:ext cx="5400040" cy="346075"/>
                    </a:xfrm>
                    <a:prstGeom prst="rect">
                      <a:avLst/>
                    </a:prstGeom>
                  </pic:spPr>
                </pic:pic>
              </a:graphicData>
            </a:graphic>
          </wp:inline>
        </w:drawing>
      </w:r>
    </w:p>
    <w:p w14:paraId="2C8982E3" w14:textId="124A48B4" w:rsidR="00821392" w:rsidRDefault="00821392" w:rsidP="00CE2708">
      <w:r>
        <w:t xml:space="preserve">¡Y </w:t>
      </w:r>
      <w:r w:rsidR="00F2044E">
        <w:t>dentro</w:t>
      </w:r>
      <w:r>
        <w:t>!</w:t>
      </w:r>
    </w:p>
    <w:p w14:paraId="6E82F7FF" w14:textId="62B33359" w:rsidR="00821392" w:rsidRDefault="00821392" w:rsidP="00CE2708">
      <w:r w:rsidRPr="00821392">
        <w:rPr>
          <w:noProof/>
        </w:rPr>
        <w:drawing>
          <wp:inline distT="0" distB="0" distL="0" distR="0" wp14:anchorId="0FC5CF3A" wp14:editId="789F9B24">
            <wp:extent cx="5400040" cy="994410"/>
            <wp:effectExtent l="0" t="0" r="0" b="0"/>
            <wp:docPr id="1125058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58309" name="Imagen 1" descr="Texto&#10;&#10;Descripción generada automáticamente"/>
                    <pic:cNvPicPr/>
                  </pic:nvPicPr>
                  <pic:blipFill>
                    <a:blip r:embed="rId72"/>
                    <a:stretch>
                      <a:fillRect/>
                    </a:stretch>
                  </pic:blipFill>
                  <pic:spPr>
                    <a:xfrm>
                      <a:off x="0" y="0"/>
                      <a:ext cx="5400040" cy="994410"/>
                    </a:xfrm>
                    <a:prstGeom prst="rect">
                      <a:avLst/>
                    </a:prstGeom>
                  </pic:spPr>
                </pic:pic>
              </a:graphicData>
            </a:graphic>
          </wp:inline>
        </w:drawing>
      </w:r>
    </w:p>
    <w:p w14:paraId="38525E87" w14:textId="760932DD" w:rsidR="00821392" w:rsidRDefault="00821392" w:rsidP="00CE2708">
      <w:r>
        <w:lastRenderedPageBreak/>
        <w:t>Como se puede apreciar tengo acceso completo al sistema de ficheros del directorio de continuum.</w:t>
      </w:r>
    </w:p>
    <w:p w14:paraId="31F093DA" w14:textId="46424ED9" w:rsidR="00821392" w:rsidRDefault="00821392" w:rsidP="00CE2708">
      <w:r w:rsidRPr="00821392">
        <w:rPr>
          <w:noProof/>
        </w:rPr>
        <w:drawing>
          <wp:inline distT="0" distB="0" distL="0" distR="0" wp14:anchorId="373864E6" wp14:editId="09838E52">
            <wp:extent cx="5382376" cy="2991267"/>
            <wp:effectExtent l="0" t="0" r="8890" b="0"/>
            <wp:docPr id="15284561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6166" name="Imagen 1" descr="Texto&#10;&#10;Descripción generada automáticamente"/>
                    <pic:cNvPicPr/>
                  </pic:nvPicPr>
                  <pic:blipFill>
                    <a:blip r:embed="rId73"/>
                    <a:stretch>
                      <a:fillRect/>
                    </a:stretch>
                  </pic:blipFill>
                  <pic:spPr>
                    <a:xfrm>
                      <a:off x="0" y="0"/>
                      <a:ext cx="5382376" cy="2991267"/>
                    </a:xfrm>
                    <a:prstGeom prst="rect">
                      <a:avLst/>
                    </a:prstGeom>
                  </pic:spPr>
                </pic:pic>
              </a:graphicData>
            </a:graphic>
          </wp:inline>
        </w:drawing>
      </w:r>
    </w:p>
    <w:p w14:paraId="06353C6B" w14:textId="4FCB615B" w:rsidR="00821392" w:rsidRDefault="00821392" w:rsidP="00CE2708">
      <w:r>
        <w:t xml:space="preserve">Una vez dentro fíjate todas las acciones que </w:t>
      </w:r>
      <w:r w:rsidR="00F2044E">
        <w:t xml:space="preserve">se puede </w:t>
      </w:r>
      <w:r>
        <w:t>hacer</w:t>
      </w:r>
      <w:r w:rsidR="00F2044E">
        <w:t xml:space="preserve"> con </w:t>
      </w:r>
      <w:proofErr w:type="spellStart"/>
      <w:r w:rsidR="00F2044E">
        <w:t>meterpreter</w:t>
      </w:r>
      <w:proofErr w:type="spellEnd"/>
      <w:r w:rsidR="00F2044E">
        <w:t>, personalmente me ha sorprendido</w:t>
      </w:r>
      <w:r>
        <w:t>. Echándole imaginación se puede hacer muchas cosas desde este punto.</w:t>
      </w:r>
    </w:p>
    <w:p w14:paraId="54640CE1" w14:textId="14FC5C4E" w:rsidR="00821392" w:rsidRDefault="00821392" w:rsidP="00CE2708">
      <w:r w:rsidRPr="00821392">
        <w:rPr>
          <w:noProof/>
        </w:rPr>
        <w:drawing>
          <wp:inline distT="0" distB="0" distL="0" distR="0" wp14:anchorId="306DC8D8" wp14:editId="7EBEDC42">
            <wp:extent cx="4429743" cy="4496427"/>
            <wp:effectExtent l="0" t="0" r="9525" b="0"/>
            <wp:docPr id="17383196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19680" name="Imagen 1" descr="Texto&#10;&#10;Descripción generada automáticamente"/>
                    <pic:cNvPicPr/>
                  </pic:nvPicPr>
                  <pic:blipFill>
                    <a:blip r:embed="rId74"/>
                    <a:stretch>
                      <a:fillRect/>
                    </a:stretch>
                  </pic:blipFill>
                  <pic:spPr>
                    <a:xfrm>
                      <a:off x="0" y="0"/>
                      <a:ext cx="4429743" cy="4496427"/>
                    </a:xfrm>
                    <a:prstGeom prst="rect">
                      <a:avLst/>
                    </a:prstGeom>
                  </pic:spPr>
                </pic:pic>
              </a:graphicData>
            </a:graphic>
          </wp:inline>
        </w:drawing>
      </w:r>
    </w:p>
    <w:p w14:paraId="50A881A7" w14:textId="4509A464" w:rsidR="00FA6F0A" w:rsidRDefault="00FA6F0A" w:rsidP="00CE2708">
      <w:r w:rsidRPr="00FA6F0A">
        <w:rPr>
          <w:noProof/>
        </w:rPr>
        <w:lastRenderedPageBreak/>
        <w:drawing>
          <wp:inline distT="0" distB="0" distL="0" distR="0" wp14:anchorId="1DF458C9" wp14:editId="41FEE34C">
            <wp:extent cx="4363059" cy="3553321"/>
            <wp:effectExtent l="0" t="0" r="0" b="9525"/>
            <wp:docPr id="1574855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5638" name="Imagen 1" descr="Texto&#10;&#10;Descripción generada automáticamente"/>
                    <pic:cNvPicPr/>
                  </pic:nvPicPr>
                  <pic:blipFill>
                    <a:blip r:embed="rId75"/>
                    <a:stretch>
                      <a:fillRect/>
                    </a:stretch>
                  </pic:blipFill>
                  <pic:spPr>
                    <a:xfrm>
                      <a:off x="0" y="0"/>
                      <a:ext cx="4363059" cy="3553321"/>
                    </a:xfrm>
                    <a:prstGeom prst="rect">
                      <a:avLst/>
                    </a:prstGeom>
                  </pic:spPr>
                </pic:pic>
              </a:graphicData>
            </a:graphic>
          </wp:inline>
        </w:drawing>
      </w:r>
    </w:p>
    <w:p w14:paraId="699AA342" w14:textId="79BD3C77" w:rsidR="00FA6F0A" w:rsidRDefault="00FA6F0A" w:rsidP="00CE2708">
      <w:r w:rsidRPr="00FA6F0A">
        <w:rPr>
          <w:noProof/>
        </w:rPr>
        <w:drawing>
          <wp:inline distT="0" distB="0" distL="0" distR="0" wp14:anchorId="6BC5948B" wp14:editId="15E08751">
            <wp:extent cx="4525006" cy="2724530"/>
            <wp:effectExtent l="0" t="0" r="9525" b="0"/>
            <wp:docPr id="1656712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2880" name="Imagen 1" descr="Texto&#10;&#10;Descripción generada automáticamente"/>
                    <pic:cNvPicPr/>
                  </pic:nvPicPr>
                  <pic:blipFill>
                    <a:blip r:embed="rId76"/>
                    <a:stretch>
                      <a:fillRect/>
                    </a:stretch>
                  </pic:blipFill>
                  <pic:spPr>
                    <a:xfrm>
                      <a:off x="0" y="0"/>
                      <a:ext cx="4525006" cy="2724530"/>
                    </a:xfrm>
                    <a:prstGeom prst="rect">
                      <a:avLst/>
                    </a:prstGeom>
                  </pic:spPr>
                </pic:pic>
              </a:graphicData>
            </a:graphic>
          </wp:inline>
        </w:drawing>
      </w:r>
    </w:p>
    <w:p w14:paraId="6863A7CE" w14:textId="4BEFE6FA" w:rsidR="00821392" w:rsidRDefault="00821392" w:rsidP="00CE2708">
      <w:r>
        <w:t>Para demostración voy a realizar una descarga de todos los ficheros de Continuum. Para ello lo primero es crear el directorio donde va a ser descargada la información.</w:t>
      </w:r>
    </w:p>
    <w:p w14:paraId="4C2037ED" w14:textId="1AF93BF7" w:rsidR="00821392" w:rsidRDefault="00821392" w:rsidP="00CE2708">
      <w:r w:rsidRPr="00821392">
        <w:rPr>
          <w:noProof/>
        </w:rPr>
        <w:drawing>
          <wp:inline distT="0" distB="0" distL="0" distR="0" wp14:anchorId="667E2CCC" wp14:editId="1189858C">
            <wp:extent cx="4448796" cy="543001"/>
            <wp:effectExtent l="0" t="0" r="0" b="9525"/>
            <wp:docPr id="277186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86875" name="Imagen 1" descr="Interfaz de usuario gráfica, Aplicación&#10;&#10;Descripción generada automáticamente"/>
                    <pic:cNvPicPr/>
                  </pic:nvPicPr>
                  <pic:blipFill>
                    <a:blip r:embed="rId77"/>
                    <a:stretch>
                      <a:fillRect/>
                    </a:stretch>
                  </pic:blipFill>
                  <pic:spPr>
                    <a:xfrm>
                      <a:off x="0" y="0"/>
                      <a:ext cx="4448796" cy="543001"/>
                    </a:xfrm>
                    <a:prstGeom prst="rect">
                      <a:avLst/>
                    </a:prstGeom>
                  </pic:spPr>
                </pic:pic>
              </a:graphicData>
            </a:graphic>
          </wp:inline>
        </w:drawing>
      </w:r>
    </w:p>
    <w:p w14:paraId="0067F47C" w14:textId="181AF405" w:rsidR="00821392" w:rsidRDefault="00821392" w:rsidP="00CE2708">
      <w:r>
        <w:t>Creado el directorio realizo la descarga.</w:t>
      </w:r>
    </w:p>
    <w:p w14:paraId="0C061AD3" w14:textId="77777777" w:rsidR="007D1177" w:rsidRDefault="007D1177" w:rsidP="00CE2708"/>
    <w:p w14:paraId="505427A5" w14:textId="0F5105F5" w:rsidR="00821392" w:rsidRDefault="004F03C3" w:rsidP="00CE2708">
      <w:r w:rsidRPr="004F03C3">
        <w:rPr>
          <w:noProof/>
        </w:rPr>
        <w:lastRenderedPageBreak/>
        <w:drawing>
          <wp:inline distT="0" distB="0" distL="0" distR="0" wp14:anchorId="325E4A9E" wp14:editId="6661553B">
            <wp:extent cx="4439270" cy="3324689"/>
            <wp:effectExtent l="0" t="0" r="0" b="9525"/>
            <wp:docPr id="67527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9392" name="Imagen 1" descr="Texto&#10;&#10;Descripción generada automáticamente"/>
                    <pic:cNvPicPr/>
                  </pic:nvPicPr>
                  <pic:blipFill>
                    <a:blip r:embed="rId78"/>
                    <a:stretch>
                      <a:fillRect/>
                    </a:stretch>
                  </pic:blipFill>
                  <pic:spPr>
                    <a:xfrm>
                      <a:off x="0" y="0"/>
                      <a:ext cx="4439270" cy="3324689"/>
                    </a:xfrm>
                    <a:prstGeom prst="rect">
                      <a:avLst/>
                    </a:prstGeom>
                  </pic:spPr>
                </pic:pic>
              </a:graphicData>
            </a:graphic>
          </wp:inline>
        </w:drawing>
      </w:r>
    </w:p>
    <w:p w14:paraId="63B13A5A" w14:textId="21187A85" w:rsidR="007D1177" w:rsidRDefault="007D1177" w:rsidP="00CE2708">
      <w:r w:rsidRPr="004F03C3">
        <w:rPr>
          <w:noProof/>
        </w:rPr>
        <w:drawing>
          <wp:inline distT="0" distB="0" distL="0" distR="0" wp14:anchorId="43210267" wp14:editId="09D55F04">
            <wp:extent cx="5400040" cy="4288155"/>
            <wp:effectExtent l="0" t="0" r="0" b="0"/>
            <wp:docPr id="15320778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7881" name="Imagen 1" descr="Captura de pantalla de computadora&#10;&#10;Descripción generada automáticamente"/>
                    <pic:cNvPicPr/>
                  </pic:nvPicPr>
                  <pic:blipFill>
                    <a:blip r:embed="rId79"/>
                    <a:stretch>
                      <a:fillRect/>
                    </a:stretch>
                  </pic:blipFill>
                  <pic:spPr>
                    <a:xfrm>
                      <a:off x="0" y="0"/>
                      <a:ext cx="5400040" cy="4288155"/>
                    </a:xfrm>
                    <a:prstGeom prst="rect">
                      <a:avLst/>
                    </a:prstGeom>
                  </pic:spPr>
                </pic:pic>
              </a:graphicData>
            </a:graphic>
          </wp:inline>
        </w:drawing>
      </w:r>
    </w:p>
    <w:p w14:paraId="2E0B71C6" w14:textId="3B9A06E5" w:rsidR="00FA6F0A" w:rsidRDefault="00FA6F0A" w:rsidP="00CE2708">
      <w:proofErr w:type="gramStart"/>
      <w:r>
        <w:t>Además</w:t>
      </w:r>
      <w:proofErr w:type="gramEnd"/>
      <w:r>
        <w:t xml:space="preserve"> se puede abrir una Shell en la máquina objetivo con permisos de </w:t>
      </w:r>
      <w:proofErr w:type="spellStart"/>
      <w:r>
        <w:t>root</w:t>
      </w:r>
      <w:proofErr w:type="spellEnd"/>
      <w:r>
        <w:t>.</w:t>
      </w:r>
      <w:r w:rsidR="007D1177">
        <w:t xml:space="preserve"> </w:t>
      </w:r>
      <w:proofErr w:type="gramStart"/>
      <w:r w:rsidR="007D1177">
        <w:t>GENIAL!</w:t>
      </w:r>
      <w:proofErr w:type="gramEnd"/>
    </w:p>
    <w:p w14:paraId="768AE99D" w14:textId="0BF7766F" w:rsidR="007D1177" w:rsidRDefault="007D1177" w:rsidP="00CE2708">
      <w:r w:rsidRPr="007D1177">
        <w:rPr>
          <w:noProof/>
        </w:rPr>
        <w:lastRenderedPageBreak/>
        <w:drawing>
          <wp:inline distT="0" distB="0" distL="0" distR="0" wp14:anchorId="2F8742C9" wp14:editId="7319F747">
            <wp:extent cx="1943371" cy="857370"/>
            <wp:effectExtent l="0" t="0" r="0" b="0"/>
            <wp:docPr id="10581314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1483" name="Imagen 1" descr="Texto&#10;&#10;Descripción generada automáticamente"/>
                    <pic:cNvPicPr/>
                  </pic:nvPicPr>
                  <pic:blipFill>
                    <a:blip r:embed="rId80"/>
                    <a:stretch>
                      <a:fillRect/>
                    </a:stretch>
                  </pic:blipFill>
                  <pic:spPr>
                    <a:xfrm>
                      <a:off x="0" y="0"/>
                      <a:ext cx="1943371" cy="857370"/>
                    </a:xfrm>
                    <a:prstGeom prst="rect">
                      <a:avLst/>
                    </a:prstGeom>
                  </pic:spPr>
                </pic:pic>
              </a:graphicData>
            </a:graphic>
          </wp:inline>
        </w:drawing>
      </w:r>
    </w:p>
    <w:p w14:paraId="5514C5F6" w14:textId="038BDC04" w:rsidR="004F03C3" w:rsidRDefault="004F03C3" w:rsidP="00CE2708">
      <w:r>
        <w:t>Y con esto queda completamente verificada la vulnerabilidad de la librería de Continuum.</w:t>
      </w:r>
    </w:p>
    <w:p w14:paraId="17F8C395" w14:textId="2787A013" w:rsidR="004F03C3" w:rsidRPr="00D02539" w:rsidRDefault="00711683" w:rsidP="00711683">
      <w:pPr>
        <w:pStyle w:val="Ttulo3"/>
        <w:rPr>
          <w:color w:val="70AD47" w:themeColor="accent6"/>
        </w:rPr>
      </w:pPr>
      <w:bookmarkStart w:id="15" w:name="_Toc159007089"/>
      <w:r w:rsidRPr="00D02539">
        <w:rPr>
          <w:color w:val="70AD47" w:themeColor="accent6"/>
        </w:rPr>
        <w:t xml:space="preserve">80/SQL </w:t>
      </w:r>
      <w:proofErr w:type="spellStart"/>
      <w:proofErr w:type="gramStart"/>
      <w:r w:rsidRPr="00D02539">
        <w:rPr>
          <w:color w:val="70AD47" w:themeColor="accent6"/>
        </w:rPr>
        <w:t>Injection</w:t>
      </w:r>
      <w:proofErr w:type="spellEnd"/>
      <w:r w:rsidR="00EC2B96" w:rsidRPr="00D02539">
        <w:rPr>
          <w:color w:val="70AD47" w:themeColor="accent6"/>
        </w:rPr>
        <w:t xml:space="preserve">  -</w:t>
      </w:r>
      <w:proofErr w:type="gramEnd"/>
      <w:r w:rsidR="00EC2B96" w:rsidRPr="00D02539">
        <w:rPr>
          <w:color w:val="70AD47" w:themeColor="accent6"/>
        </w:rPr>
        <w:t xml:space="preserve"> </w:t>
      </w:r>
      <w:proofErr w:type="spellStart"/>
      <w:r w:rsidR="00EC2B96" w:rsidRPr="00D02539">
        <w:rPr>
          <w:color w:val="70AD47" w:themeColor="accent6"/>
        </w:rPr>
        <w:t>Get</w:t>
      </w:r>
      <w:proofErr w:type="spellEnd"/>
      <w:r w:rsidR="00EC2B96" w:rsidRPr="00D02539">
        <w:rPr>
          <w:color w:val="70AD47" w:themeColor="accent6"/>
        </w:rPr>
        <w:t xml:space="preserve"> </w:t>
      </w:r>
      <w:proofErr w:type="spellStart"/>
      <w:r w:rsidR="00EC2B96" w:rsidRPr="00D02539">
        <w:rPr>
          <w:color w:val="70AD47" w:themeColor="accent6"/>
        </w:rPr>
        <w:t>System</w:t>
      </w:r>
      <w:proofErr w:type="spellEnd"/>
      <w:r w:rsidR="00EC2B96" w:rsidRPr="00D02539">
        <w:rPr>
          <w:color w:val="70AD47" w:themeColor="accent6"/>
        </w:rPr>
        <w:t xml:space="preserve"> </w:t>
      </w:r>
      <w:proofErr w:type="spellStart"/>
      <w:r w:rsidR="00EC2B96" w:rsidRPr="00D02539">
        <w:rPr>
          <w:color w:val="70AD47" w:themeColor="accent6"/>
        </w:rPr>
        <w:t>Users</w:t>
      </w:r>
      <w:proofErr w:type="spellEnd"/>
      <w:r w:rsidR="00EC2B96" w:rsidRPr="00D02539">
        <w:rPr>
          <w:color w:val="70AD47" w:themeColor="accent6"/>
        </w:rPr>
        <w:t xml:space="preserve"> and </w:t>
      </w:r>
      <w:proofErr w:type="spellStart"/>
      <w:r w:rsidR="00EC2B96" w:rsidRPr="00D02539">
        <w:rPr>
          <w:color w:val="70AD47" w:themeColor="accent6"/>
        </w:rPr>
        <w:t>Generate</w:t>
      </w:r>
      <w:proofErr w:type="spellEnd"/>
      <w:r w:rsidR="00EC2B96" w:rsidRPr="00D02539">
        <w:rPr>
          <w:color w:val="70AD47" w:themeColor="accent6"/>
        </w:rPr>
        <w:t xml:space="preserve"> MySQL </w:t>
      </w:r>
      <w:proofErr w:type="spellStart"/>
      <w:r w:rsidR="00EC2B96" w:rsidRPr="00D02539">
        <w:rPr>
          <w:color w:val="70AD47" w:themeColor="accent6"/>
        </w:rPr>
        <w:t>Root</w:t>
      </w:r>
      <w:proofErr w:type="spellEnd"/>
      <w:r w:rsidR="00EC2B96" w:rsidRPr="00D02539">
        <w:rPr>
          <w:color w:val="70AD47" w:themeColor="accent6"/>
        </w:rPr>
        <w:t xml:space="preserve"> </w:t>
      </w:r>
      <w:proofErr w:type="spellStart"/>
      <w:r w:rsidR="00EC2B96" w:rsidRPr="00D02539">
        <w:rPr>
          <w:color w:val="70AD47" w:themeColor="accent6"/>
        </w:rPr>
        <w:t>User</w:t>
      </w:r>
      <w:bookmarkEnd w:id="15"/>
      <w:proofErr w:type="spellEnd"/>
    </w:p>
    <w:p w14:paraId="36A85437" w14:textId="5DD46DE4" w:rsidR="00711683" w:rsidRDefault="00711683" w:rsidP="00711683">
      <w:r w:rsidRPr="00711683">
        <w:rPr>
          <w:noProof/>
        </w:rPr>
        <w:drawing>
          <wp:inline distT="0" distB="0" distL="0" distR="0" wp14:anchorId="3988A11D" wp14:editId="4999B4D8">
            <wp:extent cx="3856054" cy="2613887"/>
            <wp:effectExtent l="0" t="0" r="0" b="0"/>
            <wp:docPr id="201450698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6984" name="Imagen 1" descr="Interfaz de usuario gráfica, Texto, Correo electrónico&#10;&#10;Descripción generada automáticamente"/>
                    <pic:cNvPicPr/>
                  </pic:nvPicPr>
                  <pic:blipFill>
                    <a:blip r:embed="rId81"/>
                    <a:stretch>
                      <a:fillRect/>
                    </a:stretch>
                  </pic:blipFill>
                  <pic:spPr>
                    <a:xfrm>
                      <a:off x="0" y="0"/>
                      <a:ext cx="3856054" cy="2613887"/>
                    </a:xfrm>
                    <a:prstGeom prst="rect">
                      <a:avLst/>
                    </a:prstGeom>
                  </pic:spPr>
                </pic:pic>
              </a:graphicData>
            </a:graphic>
          </wp:inline>
        </w:drawing>
      </w:r>
    </w:p>
    <w:p w14:paraId="40AD5144" w14:textId="37760281" w:rsidR="00711683" w:rsidRDefault="00711683" w:rsidP="00711683">
      <w:r>
        <w:t xml:space="preserve">Estudiando la interfaz web encontramos tres directorios y un fichero </w:t>
      </w:r>
      <w:proofErr w:type="spellStart"/>
      <w:r>
        <w:t>payrroll_app.php</w:t>
      </w:r>
      <w:proofErr w:type="spellEnd"/>
    </w:p>
    <w:p w14:paraId="4D220C38" w14:textId="438806AD" w:rsidR="00711683" w:rsidRDefault="00711683" w:rsidP="00711683">
      <w:r>
        <w:t xml:space="preserve">Al acceder al primer </w:t>
      </w:r>
      <w:r w:rsidR="00953D43">
        <w:t>directorio</w:t>
      </w:r>
      <w:r>
        <w:t xml:space="preserve"> encuentro un formulario que pregunta por mi nombre. Al introducirlo y pulsar </w:t>
      </w:r>
      <w:proofErr w:type="spellStart"/>
      <w:r>
        <w:t>Enter</w:t>
      </w:r>
      <w:proofErr w:type="spellEnd"/>
      <w:r>
        <w:t xml:space="preserve"> se abre una web con un chat en el que solo estoy yo. Desconozco el funcionamiento </w:t>
      </w:r>
      <w:proofErr w:type="gramStart"/>
      <w:r>
        <w:t>interno</w:t>
      </w:r>
      <w:proofErr w:type="gramEnd"/>
      <w:r>
        <w:t xml:space="preserve"> pero de momento no le veo utilidad.</w:t>
      </w:r>
    </w:p>
    <w:p w14:paraId="2ED07ACD" w14:textId="6F4CC4A7" w:rsidR="00953D43" w:rsidRDefault="00953D43" w:rsidP="00711683">
      <w:r>
        <w:t xml:space="preserve">Al acceder al directorio </w:t>
      </w:r>
      <w:proofErr w:type="spellStart"/>
      <w:r w:rsidR="00F2044E">
        <w:t>drupal</w:t>
      </w:r>
      <w:proofErr w:type="spellEnd"/>
      <w:r>
        <w:t xml:space="preserve"> se carga una web con un banner de Metaexploitable3, imagino que tendrá una utilidad</w:t>
      </w:r>
      <w:r w:rsidR="00CF5864">
        <w:t xml:space="preserve"> o vulnerabilidad, pero no lo he comprobado</w:t>
      </w:r>
      <w:r>
        <w:t>.</w:t>
      </w:r>
    </w:p>
    <w:p w14:paraId="594F610D" w14:textId="788C24E0" w:rsidR="00953D43" w:rsidRDefault="00953D43" w:rsidP="00711683">
      <w:r>
        <w:t xml:space="preserve">El tercer directorio abre el formulario de </w:t>
      </w:r>
      <w:proofErr w:type="spellStart"/>
      <w:r>
        <w:t>login</w:t>
      </w:r>
      <w:proofErr w:type="spellEnd"/>
      <w:r>
        <w:t xml:space="preserve"> de </w:t>
      </w:r>
      <w:proofErr w:type="spellStart"/>
      <w:r>
        <w:t>phpmyadmin</w:t>
      </w:r>
      <w:proofErr w:type="spellEnd"/>
      <w:r>
        <w:t xml:space="preserve"> del cual no </w:t>
      </w:r>
      <w:r w:rsidR="00CF5864">
        <w:t>consigo</w:t>
      </w:r>
      <w:r>
        <w:t xml:space="preserve"> acceso, como es lógico.</w:t>
      </w:r>
    </w:p>
    <w:p w14:paraId="1965940E" w14:textId="750F3FCC" w:rsidR="00953D43" w:rsidRDefault="00953D43" w:rsidP="00711683">
      <w:r>
        <w:t xml:space="preserve">Por último, el fichero </w:t>
      </w:r>
      <w:proofErr w:type="spellStart"/>
      <w:r>
        <w:t>payroll_app.php</w:t>
      </w:r>
      <w:proofErr w:type="spellEnd"/>
      <w:r>
        <w:t xml:space="preserve"> abre una web con un formulario que pide usuario y contraseña, pero no parece ser un </w:t>
      </w:r>
      <w:proofErr w:type="spellStart"/>
      <w:r>
        <w:t>login</w:t>
      </w:r>
      <w:proofErr w:type="spellEnd"/>
      <w:r>
        <w:t xml:space="preserve">, ya que cuando introduzco </w:t>
      </w:r>
      <w:proofErr w:type="spellStart"/>
      <w:r>
        <w:t>user:admin</w:t>
      </w:r>
      <w:proofErr w:type="spellEnd"/>
      <w:r w:rsidR="00C83268">
        <w:t xml:space="preserve"> </w:t>
      </w:r>
      <w:proofErr w:type="spellStart"/>
      <w:r w:rsidR="00C83268">
        <w:t>password:admin</w:t>
      </w:r>
      <w:proofErr w:type="spellEnd"/>
      <w:r w:rsidR="00C83268">
        <w:t xml:space="preserve"> la web muestra un mensaje de bienvenida con lo que parece ser la cabecera de una tabla, lo que me hace pensar que el programa realmente está haciendo algún tipo de consulta a una base de datos para obtener los valores de la cabecera filtrando por </w:t>
      </w:r>
      <w:proofErr w:type="spellStart"/>
      <w:r w:rsidR="00C83268">
        <w:t>username</w:t>
      </w:r>
      <w:proofErr w:type="spellEnd"/>
      <w:r w:rsidR="00C83268">
        <w:t xml:space="preserve"> y </w:t>
      </w:r>
      <w:proofErr w:type="spellStart"/>
      <w:r w:rsidR="00C83268">
        <w:t>password</w:t>
      </w:r>
      <w:proofErr w:type="spellEnd"/>
      <w:r w:rsidR="00C83268">
        <w:t xml:space="preserve"> de una tabla para mostrarlo en la web</w:t>
      </w:r>
      <w:r w:rsidR="00CF5864">
        <w:t xml:space="preserve"> sin realizar ninguna comprobación</w:t>
      </w:r>
      <w:r w:rsidR="00C83268">
        <w:t>.</w:t>
      </w:r>
    </w:p>
    <w:p w14:paraId="222C20F0" w14:textId="259B4DCB" w:rsidR="00C83268" w:rsidRDefault="00C83268" w:rsidP="00711683">
      <w:r w:rsidRPr="00C83268">
        <w:rPr>
          <w:noProof/>
        </w:rPr>
        <w:drawing>
          <wp:inline distT="0" distB="0" distL="0" distR="0" wp14:anchorId="52043D89" wp14:editId="1BEDFA25">
            <wp:extent cx="5400040" cy="1174750"/>
            <wp:effectExtent l="0" t="0" r="0" b="6350"/>
            <wp:docPr id="1562762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274" name="Imagen 1" descr="Interfaz de usuario gráfica&#10;&#10;Descripción generada automáticamente"/>
                    <pic:cNvPicPr/>
                  </pic:nvPicPr>
                  <pic:blipFill>
                    <a:blip r:embed="rId82"/>
                    <a:stretch>
                      <a:fillRect/>
                    </a:stretch>
                  </pic:blipFill>
                  <pic:spPr>
                    <a:xfrm>
                      <a:off x="0" y="0"/>
                      <a:ext cx="5400040" cy="1174750"/>
                    </a:xfrm>
                    <a:prstGeom prst="rect">
                      <a:avLst/>
                    </a:prstGeom>
                  </pic:spPr>
                </pic:pic>
              </a:graphicData>
            </a:graphic>
          </wp:inline>
        </w:drawing>
      </w:r>
    </w:p>
    <w:p w14:paraId="4E6F5683" w14:textId="21E3625C" w:rsidR="00C83268" w:rsidRDefault="00C83268" w:rsidP="00711683">
      <w:r w:rsidRPr="00C83268">
        <w:rPr>
          <w:noProof/>
        </w:rPr>
        <w:lastRenderedPageBreak/>
        <w:drawing>
          <wp:inline distT="0" distB="0" distL="0" distR="0" wp14:anchorId="2B4120DD" wp14:editId="72042E49">
            <wp:extent cx="5400040" cy="933450"/>
            <wp:effectExtent l="0" t="0" r="0" b="0"/>
            <wp:docPr id="112366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5816" name="Imagen 1" descr="Interfaz de usuario gráfica, Texto, Aplicación&#10;&#10;Descripción generada automáticamente"/>
                    <pic:cNvPicPr/>
                  </pic:nvPicPr>
                  <pic:blipFill>
                    <a:blip r:embed="rId83"/>
                    <a:stretch>
                      <a:fillRect/>
                    </a:stretch>
                  </pic:blipFill>
                  <pic:spPr>
                    <a:xfrm>
                      <a:off x="0" y="0"/>
                      <a:ext cx="5400040" cy="933450"/>
                    </a:xfrm>
                    <a:prstGeom prst="rect">
                      <a:avLst/>
                    </a:prstGeom>
                  </pic:spPr>
                </pic:pic>
              </a:graphicData>
            </a:graphic>
          </wp:inline>
        </w:drawing>
      </w:r>
    </w:p>
    <w:p w14:paraId="6DA799BA" w14:textId="0F3ADD08" w:rsidR="00C83268" w:rsidRDefault="00C83268" w:rsidP="00711683">
      <w:r>
        <w:t xml:space="preserve">Para verificarlo voy a seguir la lógica de una consulta </w:t>
      </w:r>
      <w:proofErr w:type="spellStart"/>
      <w:r>
        <w:t>sql</w:t>
      </w:r>
      <w:proofErr w:type="spellEnd"/>
      <w:r>
        <w:t xml:space="preserve"> de este estilo:</w:t>
      </w:r>
    </w:p>
    <w:p w14:paraId="4EF41A05" w14:textId="00D6D691" w:rsidR="00C83268" w:rsidRDefault="00C83268" w:rsidP="00C83268">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‘pepito’ and </w:t>
      </w:r>
      <w:proofErr w:type="spellStart"/>
      <w:proofErr w:type="gramStart"/>
      <w:r>
        <w:t>password</w:t>
      </w:r>
      <w:proofErr w:type="spellEnd"/>
      <w:proofErr w:type="gramEnd"/>
      <w:r>
        <w:t xml:space="preserve"> = ‘grillo’;</w:t>
      </w:r>
    </w:p>
    <w:p w14:paraId="01249663" w14:textId="16EB9290" w:rsidR="00C83268" w:rsidRDefault="00C83268" w:rsidP="00C83268">
      <w:r>
        <w:t>La consulta anterior no daría ningún resultado, por lo que hacer una inyección funcional podría quedar así</w:t>
      </w:r>
    </w:p>
    <w:p w14:paraId="02274511" w14:textId="24A88B6B" w:rsidR="00C83268" w:rsidRDefault="00C83268" w:rsidP="00C83268">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 and </w:t>
      </w:r>
      <w:proofErr w:type="spellStart"/>
      <w:proofErr w:type="gramStart"/>
      <w:r>
        <w:t>password</w:t>
      </w:r>
      <w:proofErr w:type="spellEnd"/>
      <w:proofErr w:type="gramEnd"/>
      <w:r>
        <w:t xml:space="preserve"> = ‘</w:t>
      </w:r>
      <w:r w:rsidRPr="00C83268">
        <w:rPr>
          <w:u w:val="single"/>
        </w:rPr>
        <w:t>’; show tables;</w:t>
      </w:r>
      <w:r>
        <w:t>’;</w:t>
      </w:r>
    </w:p>
    <w:p w14:paraId="36A0B405" w14:textId="004974C6" w:rsidR="00C83268" w:rsidRDefault="00C83268" w:rsidP="00C83268">
      <w:r>
        <w:t xml:space="preserve">El resultado sería una consulta con un output vacío, otra para listar las tablas de la base de datos y </w:t>
      </w:r>
      <w:r w:rsidR="00ED4795">
        <w:t xml:space="preserve">por último ‘; que no sería reconocido por el SGBD. Aunque quizá si se coloca la inyección en el campo </w:t>
      </w:r>
      <w:proofErr w:type="spellStart"/>
      <w:r w:rsidR="00ED4795">
        <w:t>username</w:t>
      </w:r>
      <w:proofErr w:type="spellEnd"/>
      <w:r w:rsidR="00ED4795">
        <w:t xml:space="preserve"> también se lo trague el SGBD.</w:t>
      </w:r>
    </w:p>
    <w:p w14:paraId="57CD567A" w14:textId="57FBAF6D" w:rsidR="00ED4795" w:rsidRDefault="00ED4795" w:rsidP="00ED4795">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w:t>
      </w:r>
      <w:r w:rsidRPr="00C83268">
        <w:rPr>
          <w:u w:val="single"/>
        </w:rPr>
        <w:t xml:space="preserve">’; </w:t>
      </w:r>
      <w:proofErr w:type="gramStart"/>
      <w:r w:rsidRPr="00C83268">
        <w:rPr>
          <w:u w:val="single"/>
        </w:rPr>
        <w:t>show</w:t>
      </w:r>
      <w:proofErr w:type="gramEnd"/>
      <w:r w:rsidRPr="00C83268">
        <w:rPr>
          <w:u w:val="single"/>
        </w:rPr>
        <w:t xml:space="preserve"> tables;</w:t>
      </w:r>
      <w:r>
        <w:t xml:space="preserve">’ and </w:t>
      </w:r>
      <w:proofErr w:type="spellStart"/>
      <w:r>
        <w:t>password</w:t>
      </w:r>
      <w:proofErr w:type="spellEnd"/>
      <w:r>
        <w:t xml:space="preserve"> = ‘’;</w:t>
      </w:r>
    </w:p>
    <w:p w14:paraId="188E0A81" w14:textId="1C35B535" w:rsidR="00ED4795" w:rsidRDefault="00ED4795" w:rsidP="00ED4795">
      <w:r>
        <w:t>Para obtener la última consulta coloco el código de la inyección en el input de USER, en caso de que no funcione probaría en el input de PASSWORD.</w:t>
      </w:r>
    </w:p>
    <w:p w14:paraId="44A0164F" w14:textId="1E7D5EB2" w:rsidR="00ED4795" w:rsidRDefault="00ED4795" w:rsidP="00ED4795">
      <w:r w:rsidRPr="00ED4795">
        <w:rPr>
          <w:noProof/>
        </w:rPr>
        <w:drawing>
          <wp:inline distT="0" distB="0" distL="0" distR="0" wp14:anchorId="4AA69953" wp14:editId="7454DAA5">
            <wp:extent cx="2766300" cy="1554615"/>
            <wp:effectExtent l="0" t="0" r="0" b="7620"/>
            <wp:docPr id="3355246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4656" name="Imagen 1" descr="Interfaz de usuario gráfica, Texto, Aplicación&#10;&#10;Descripción generada automáticamente"/>
                    <pic:cNvPicPr/>
                  </pic:nvPicPr>
                  <pic:blipFill>
                    <a:blip r:embed="rId84"/>
                    <a:stretch>
                      <a:fillRect/>
                    </a:stretch>
                  </pic:blipFill>
                  <pic:spPr>
                    <a:xfrm>
                      <a:off x="0" y="0"/>
                      <a:ext cx="2766300" cy="1554615"/>
                    </a:xfrm>
                    <a:prstGeom prst="rect">
                      <a:avLst/>
                    </a:prstGeom>
                  </pic:spPr>
                </pic:pic>
              </a:graphicData>
            </a:graphic>
          </wp:inline>
        </w:drawing>
      </w:r>
    </w:p>
    <w:p w14:paraId="1F1566C6" w14:textId="1B63D3BB" w:rsidR="00B372E4" w:rsidRDefault="00B372E4" w:rsidP="00ED4795">
      <w:r w:rsidRPr="00B372E4">
        <w:rPr>
          <w:noProof/>
        </w:rPr>
        <w:drawing>
          <wp:inline distT="0" distB="0" distL="0" distR="0" wp14:anchorId="5FBE5B8A" wp14:editId="411333E6">
            <wp:extent cx="4252531" cy="3000375"/>
            <wp:effectExtent l="0" t="0" r="0" b="0"/>
            <wp:docPr id="587314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4848" name="Imagen 1" descr="Tabla&#10;&#10;Descripción generada automáticamente"/>
                    <pic:cNvPicPr/>
                  </pic:nvPicPr>
                  <pic:blipFill>
                    <a:blip r:embed="rId85"/>
                    <a:stretch>
                      <a:fillRect/>
                    </a:stretch>
                  </pic:blipFill>
                  <pic:spPr>
                    <a:xfrm>
                      <a:off x="0" y="0"/>
                      <a:ext cx="4260432" cy="3005950"/>
                    </a:xfrm>
                    <a:prstGeom prst="rect">
                      <a:avLst/>
                    </a:prstGeom>
                  </pic:spPr>
                </pic:pic>
              </a:graphicData>
            </a:graphic>
          </wp:inline>
        </w:drawing>
      </w:r>
    </w:p>
    <w:p w14:paraId="360DB834" w14:textId="1E6A607F" w:rsidR="00B372E4" w:rsidRDefault="00B372E4" w:rsidP="00ED4795">
      <w:r>
        <w:lastRenderedPageBreak/>
        <w:t>Y aquí está el resultado, la inyección ha funcionado</w:t>
      </w:r>
      <w:r w:rsidR="00CF5864">
        <w:t>,</w:t>
      </w:r>
      <w:r>
        <w:t xml:space="preserve"> mostrando un listado de tablas disponibles en la cual solo existe la tabla </w:t>
      </w:r>
      <w:proofErr w:type="spellStart"/>
      <w:r>
        <w:t>users</w:t>
      </w:r>
      <w:proofErr w:type="spellEnd"/>
      <w:r>
        <w:t>.</w:t>
      </w:r>
    </w:p>
    <w:p w14:paraId="5569554E" w14:textId="7204B16A" w:rsidR="00B372E4" w:rsidRDefault="00B372E4" w:rsidP="00ED4795">
      <w:r>
        <w:t xml:space="preserve">Ahora me gustaría consultar por completo la tabla </w:t>
      </w:r>
      <w:proofErr w:type="spellStart"/>
      <w:r>
        <w:t>users</w:t>
      </w:r>
      <w:proofErr w:type="spellEnd"/>
      <w:r>
        <w:t xml:space="preserve"> para ver si el diseño del script de </w:t>
      </w:r>
      <w:proofErr w:type="spellStart"/>
      <w:r>
        <w:t>php</w:t>
      </w:r>
      <w:proofErr w:type="spellEnd"/>
      <w:r>
        <w:t xml:space="preserve"> muestra el contenido de toda la tabla.</w:t>
      </w:r>
    </w:p>
    <w:p w14:paraId="435311AE" w14:textId="578E7715" w:rsidR="00B372E4" w:rsidRDefault="00B372E4" w:rsidP="00B372E4">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w:t>
      </w:r>
      <w:r w:rsidRPr="00C83268">
        <w:rPr>
          <w:u w:val="single"/>
        </w:rPr>
        <w:t xml:space="preserve">’; </w:t>
      </w:r>
      <w:proofErr w:type="spellStart"/>
      <w:r>
        <w:rPr>
          <w:u w:val="single"/>
        </w:rPr>
        <w:t>select</w:t>
      </w:r>
      <w:proofErr w:type="spellEnd"/>
      <w:r>
        <w:rPr>
          <w:u w:val="single"/>
        </w:rPr>
        <w:t xml:space="preserve"> * </w:t>
      </w:r>
      <w:proofErr w:type="spellStart"/>
      <w:r>
        <w:rPr>
          <w:u w:val="single"/>
        </w:rPr>
        <w:t>from</w:t>
      </w:r>
      <w:proofErr w:type="spellEnd"/>
      <w:r>
        <w:rPr>
          <w:u w:val="single"/>
        </w:rPr>
        <w:t xml:space="preserve"> </w:t>
      </w:r>
      <w:proofErr w:type="spellStart"/>
      <w:r>
        <w:rPr>
          <w:u w:val="single"/>
        </w:rPr>
        <w:t>users</w:t>
      </w:r>
      <w:proofErr w:type="spellEnd"/>
      <w:r>
        <w:rPr>
          <w:u w:val="single"/>
        </w:rPr>
        <w:t>;</w:t>
      </w:r>
      <w:r>
        <w:t xml:space="preserve">’ and </w:t>
      </w:r>
      <w:proofErr w:type="spellStart"/>
      <w:proofErr w:type="gramStart"/>
      <w:r>
        <w:t>password</w:t>
      </w:r>
      <w:proofErr w:type="spellEnd"/>
      <w:proofErr w:type="gramEnd"/>
      <w:r>
        <w:t xml:space="preserve"> = ‘’;</w:t>
      </w:r>
    </w:p>
    <w:p w14:paraId="35878987" w14:textId="321F0A16" w:rsidR="00B372E4" w:rsidRDefault="00B372E4" w:rsidP="00B372E4">
      <w:r w:rsidRPr="00B372E4">
        <w:rPr>
          <w:noProof/>
        </w:rPr>
        <w:drawing>
          <wp:inline distT="0" distB="0" distL="0" distR="0" wp14:anchorId="6BD2C3C8" wp14:editId="6D02B8AA">
            <wp:extent cx="5400040" cy="5078095"/>
            <wp:effectExtent l="0" t="0" r="0" b="8255"/>
            <wp:docPr id="11781639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3914" name="Imagen 1" descr="Tabla&#10;&#10;Descripción generada automáticamente"/>
                    <pic:cNvPicPr/>
                  </pic:nvPicPr>
                  <pic:blipFill>
                    <a:blip r:embed="rId86"/>
                    <a:stretch>
                      <a:fillRect/>
                    </a:stretch>
                  </pic:blipFill>
                  <pic:spPr>
                    <a:xfrm>
                      <a:off x="0" y="0"/>
                      <a:ext cx="5400040" cy="5078095"/>
                    </a:xfrm>
                    <a:prstGeom prst="rect">
                      <a:avLst/>
                    </a:prstGeom>
                  </pic:spPr>
                </pic:pic>
              </a:graphicData>
            </a:graphic>
          </wp:inline>
        </w:drawing>
      </w:r>
    </w:p>
    <w:p w14:paraId="500CEEE5" w14:textId="60409180" w:rsidR="00B372E4" w:rsidRDefault="00B372E4" w:rsidP="00B372E4">
      <w:r>
        <w:t xml:space="preserve">Interesante, muy interesante, el resultado obtenido en el campo </w:t>
      </w:r>
      <w:proofErr w:type="spellStart"/>
      <w:r>
        <w:t>username</w:t>
      </w:r>
      <w:proofErr w:type="spellEnd"/>
      <w:r>
        <w:t xml:space="preserve"> tiene una correspondencia con el contenido de </w:t>
      </w:r>
      <w:proofErr w:type="spellStart"/>
      <w:r>
        <w:t>passwd</w:t>
      </w:r>
      <w:proofErr w:type="spellEnd"/>
      <w:r>
        <w:t xml:space="preserve"> de la máquina objetivo. Además, recordemos que se realiza una consulta por el campo </w:t>
      </w:r>
      <w:proofErr w:type="spellStart"/>
      <w:proofErr w:type="gramStart"/>
      <w:r>
        <w:t>password</w:t>
      </w:r>
      <w:proofErr w:type="spellEnd"/>
      <w:proofErr w:type="gramEnd"/>
      <w:r>
        <w:t>, lo cual la cuarta columna presenta un formato legible para ser un campo de contraseñas.</w:t>
      </w:r>
    </w:p>
    <w:p w14:paraId="6ABC98D8" w14:textId="021F474D" w:rsidR="00B372E4" w:rsidRDefault="00B372E4" w:rsidP="00B372E4">
      <w:r>
        <w:t xml:space="preserve">Quiero realizar una comprobación de autenticación en el servidor para saber si puedo acceder con estos datos vía </w:t>
      </w:r>
      <w:proofErr w:type="spellStart"/>
      <w:r>
        <w:t>ssh</w:t>
      </w:r>
      <w:proofErr w:type="spellEnd"/>
      <w:r>
        <w:t xml:space="preserve">. Por </w:t>
      </w:r>
      <w:proofErr w:type="gramStart"/>
      <w:r>
        <w:t>ejemplo</w:t>
      </w:r>
      <w:proofErr w:type="gramEnd"/>
      <w:r>
        <w:t xml:space="preserve"> con </w:t>
      </w:r>
      <w:proofErr w:type="spellStart"/>
      <w:r>
        <w:t>han_solo</w:t>
      </w:r>
      <w:proofErr w:type="spellEnd"/>
      <w:r>
        <w:t>.</w:t>
      </w:r>
      <w:r w:rsidR="00F83CA2">
        <w:t xml:space="preserve"> Comprobando que, efectivamente, son las contraseñas de los usuarios de la máquina metaexploitable3-Ubuntu.</w:t>
      </w:r>
    </w:p>
    <w:p w14:paraId="5A848054" w14:textId="7D18403A" w:rsidR="00ED4795" w:rsidRDefault="00F83CA2" w:rsidP="00ED4795">
      <w:r w:rsidRPr="00F83CA2">
        <w:rPr>
          <w:noProof/>
        </w:rPr>
        <w:lastRenderedPageBreak/>
        <w:drawing>
          <wp:inline distT="0" distB="0" distL="0" distR="0" wp14:anchorId="2664E8CF" wp14:editId="0B2A028F">
            <wp:extent cx="5400040" cy="1370330"/>
            <wp:effectExtent l="0" t="0" r="0" b="1270"/>
            <wp:docPr id="1682411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137" name="Imagen 1" descr="Texto&#10;&#10;Descripción generada automáticamente"/>
                    <pic:cNvPicPr/>
                  </pic:nvPicPr>
                  <pic:blipFill>
                    <a:blip r:embed="rId87"/>
                    <a:stretch>
                      <a:fillRect/>
                    </a:stretch>
                  </pic:blipFill>
                  <pic:spPr>
                    <a:xfrm>
                      <a:off x="0" y="0"/>
                      <a:ext cx="5400040" cy="1370330"/>
                    </a:xfrm>
                    <a:prstGeom prst="rect">
                      <a:avLst/>
                    </a:prstGeom>
                  </pic:spPr>
                </pic:pic>
              </a:graphicData>
            </a:graphic>
          </wp:inline>
        </w:drawing>
      </w:r>
    </w:p>
    <w:p w14:paraId="57AD067F" w14:textId="77777777" w:rsidR="00E12501" w:rsidRDefault="00E12501" w:rsidP="00E12501">
      <w:r>
        <w:t xml:space="preserve">Pero no solo eso, sino que </w:t>
      </w:r>
      <w:proofErr w:type="spellStart"/>
      <w:r>
        <w:t>han_solo</w:t>
      </w:r>
      <w:proofErr w:type="spellEnd"/>
      <w:r>
        <w:t xml:space="preserve"> puede convertirse en </w:t>
      </w:r>
      <w:proofErr w:type="spellStart"/>
      <w:r>
        <w:t>root</w:t>
      </w:r>
      <w:proofErr w:type="spellEnd"/>
      <w:r>
        <w:t xml:space="preserve"> como se ve a continuación.</w:t>
      </w:r>
    </w:p>
    <w:p w14:paraId="23DF0CFB" w14:textId="77777777" w:rsidR="00E12501" w:rsidRDefault="00E12501" w:rsidP="00E12501">
      <w:r w:rsidRPr="00AE2D04">
        <w:rPr>
          <w:noProof/>
        </w:rPr>
        <w:drawing>
          <wp:inline distT="0" distB="0" distL="0" distR="0" wp14:anchorId="41491E89" wp14:editId="2D255360">
            <wp:extent cx="5400040" cy="1188720"/>
            <wp:effectExtent l="0" t="0" r="0" b="0"/>
            <wp:docPr id="168783793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37933" name="Imagen 1" descr="Interfaz de usuario gráfica, Texto, Sitio web&#10;&#10;Descripción generada automáticamente"/>
                    <pic:cNvPicPr/>
                  </pic:nvPicPr>
                  <pic:blipFill>
                    <a:blip r:embed="rId88"/>
                    <a:stretch>
                      <a:fillRect/>
                    </a:stretch>
                  </pic:blipFill>
                  <pic:spPr>
                    <a:xfrm>
                      <a:off x="0" y="0"/>
                      <a:ext cx="5400040" cy="1188720"/>
                    </a:xfrm>
                    <a:prstGeom prst="rect">
                      <a:avLst/>
                    </a:prstGeom>
                  </pic:spPr>
                </pic:pic>
              </a:graphicData>
            </a:graphic>
          </wp:inline>
        </w:drawing>
      </w:r>
    </w:p>
    <w:p w14:paraId="7DCDB531" w14:textId="0FB5FE22" w:rsidR="00E12501" w:rsidRDefault="00E12501" w:rsidP="00ED4795">
      <w:r>
        <w:t xml:space="preserve">He tenido suerte, ya que el usuario </w:t>
      </w:r>
      <w:proofErr w:type="spellStart"/>
      <w:r>
        <w:t>han_solo</w:t>
      </w:r>
      <w:proofErr w:type="spellEnd"/>
      <w:r>
        <w:t xml:space="preserve"> viene incluido en el grupo sudo según la información proporcionada al mostrar el contenido de /</w:t>
      </w:r>
      <w:proofErr w:type="spellStart"/>
      <w:r>
        <w:t>etc</w:t>
      </w:r>
      <w:proofErr w:type="spellEnd"/>
      <w:r>
        <w:t>/</w:t>
      </w:r>
      <w:proofErr w:type="spellStart"/>
      <w:proofErr w:type="gramStart"/>
      <w:r>
        <w:t>group</w:t>
      </w:r>
      <w:proofErr w:type="spellEnd"/>
      <w:r>
        <w:t>..</w:t>
      </w:r>
      <w:proofErr w:type="gramEnd"/>
    </w:p>
    <w:p w14:paraId="48A2EA06" w14:textId="7BCFDEBB" w:rsidR="00E12501" w:rsidRDefault="00E12501" w:rsidP="00ED4795">
      <w:r w:rsidRPr="00E12501">
        <w:rPr>
          <w:noProof/>
        </w:rPr>
        <w:drawing>
          <wp:inline distT="0" distB="0" distL="0" distR="0" wp14:anchorId="70A0A5C4" wp14:editId="5E043787">
            <wp:extent cx="4572638" cy="3381847"/>
            <wp:effectExtent l="0" t="0" r="0" b="9525"/>
            <wp:docPr id="496648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48529" name="Imagen 1" descr="Texto&#10;&#10;Descripción generada automáticamente"/>
                    <pic:cNvPicPr/>
                  </pic:nvPicPr>
                  <pic:blipFill>
                    <a:blip r:embed="rId89"/>
                    <a:stretch>
                      <a:fillRect/>
                    </a:stretch>
                  </pic:blipFill>
                  <pic:spPr>
                    <a:xfrm>
                      <a:off x="0" y="0"/>
                      <a:ext cx="4572638" cy="3381847"/>
                    </a:xfrm>
                    <a:prstGeom prst="rect">
                      <a:avLst/>
                    </a:prstGeom>
                  </pic:spPr>
                </pic:pic>
              </a:graphicData>
            </a:graphic>
          </wp:inline>
        </w:drawing>
      </w:r>
    </w:p>
    <w:p w14:paraId="47EE0A33" w14:textId="5D5B2C17" w:rsidR="00F83CA2" w:rsidRDefault="00F83CA2" w:rsidP="00ED4795">
      <w:r>
        <w:t>Vale, aquí</w:t>
      </w:r>
      <w:r w:rsidR="00CF5864">
        <w:t xml:space="preserve"> se puede</w:t>
      </w:r>
      <w:r>
        <w:t xml:space="preserve"> usar la imaginación, porque con esta inyección SQL no solo puedo acceder al sistema con los usuarios del SO, sino que también podría apañármelas para acceder a </w:t>
      </w:r>
      <w:proofErr w:type="spellStart"/>
      <w:r>
        <w:t>PhpMyAdmin</w:t>
      </w:r>
      <w:proofErr w:type="spellEnd"/>
      <w:r>
        <w:t xml:space="preserve"> con un usuario </w:t>
      </w:r>
      <w:r w:rsidR="00E12501">
        <w:t>con privilegios</w:t>
      </w:r>
      <w:r>
        <w:t>.</w:t>
      </w:r>
    </w:p>
    <w:p w14:paraId="2D0716E6" w14:textId="24F2F8D3" w:rsidR="00F83CA2" w:rsidRDefault="00F83CA2" w:rsidP="00ED4795">
      <w:r>
        <w:t xml:space="preserve">No conozco las credenciales de </w:t>
      </w:r>
      <w:proofErr w:type="spellStart"/>
      <w:r>
        <w:t>root</w:t>
      </w:r>
      <w:proofErr w:type="spellEnd"/>
      <w:r>
        <w:t xml:space="preserve"> para la base de datos, pero </w:t>
      </w:r>
      <w:proofErr w:type="spellStart"/>
      <w:r>
        <w:t>si</w:t>
      </w:r>
      <w:proofErr w:type="spellEnd"/>
      <w:r>
        <w:t xml:space="preserve"> que conozco como crear un usuario con permisos de </w:t>
      </w:r>
      <w:proofErr w:type="spellStart"/>
      <w:r>
        <w:t>root</w:t>
      </w:r>
      <w:proofErr w:type="spellEnd"/>
      <w:r>
        <w:t>.</w:t>
      </w:r>
      <w:r w:rsidR="00EC2B96">
        <w:t xml:space="preserve"> Para ello y que no sea muy llamativo utilizaré a continuum para el nuevo usuario.</w:t>
      </w:r>
    </w:p>
    <w:p w14:paraId="51D60290" w14:textId="1EA7E448" w:rsidR="00F83CA2" w:rsidRDefault="00F83CA2" w:rsidP="00F83CA2">
      <w:pPr>
        <w:pStyle w:val="Prrafodelista"/>
        <w:numPr>
          <w:ilvl w:val="0"/>
          <w:numId w:val="8"/>
        </w:numPr>
      </w:pPr>
      <w:r w:rsidRPr="00F83CA2">
        <w:t>'; CREATE USER '</w:t>
      </w:r>
      <w:proofErr w:type="spellStart"/>
      <w:r>
        <w:t>root</w:t>
      </w:r>
      <w:r w:rsidRPr="00F83CA2">
        <w:t>_continuum'@'localhost</w:t>
      </w:r>
      <w:proofErr w:type="spellEnd"/>
      <w:r w:rsidRPr="00F83CA2">
        <w:t>' IDENTIFIED BY '</w:t>
      </w:r>
      <w:r>
        <w:t>alumno01</w:t>
      </w:r>
      <w:r w:rsidRPr="00F83CA2">
        <w:t>';</w:t>
      </w:r>
    </w:p>
    <w:p w14:paraId="672D3765" w14:textId="17ED9304" w:rsidR="00FA6F0A" w:rsidRDefault="00EC2B96" w:rsidP="00CE2708">
      <w:r w:rsidRPr="00EC2B96">
        <w:rPr>
          <w:noProof/>
        </w:rPr>
        <w:lastRenderedPageBreak/>
        <w:drawing>
          <wp:inline distT="0" distB="0" distL="0" distR="0" wp14:anchorId="102DB488" wp14:editId="5DC9DB98">
            <wp:extent cx="5400040" cy="1515745"/>
            <wp:effectExtent l="0" t="0" r="0" b="8255"/>
            <wp:docPr id="3099788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883" name="Imagen 1" descr="Tabla&#10;&#10;Descripción generada automáticamente"/>
                    <pic:cNvPicPr/>
                  </pic:nvPicPr>
                  <pic:blipFill>
                    <a:blip r:embed="rId90"/>
                    <a:stretch>
                      <a:fillRect/>
                    </a:stretch>
                  </pic:blipFill>
                  <pic:spPr>
                    <a:xfrm>
                      <a:off x="0" y="0"/>
                      <a:ext cx="5400040" cy="1515745"/>
                    </a:xfrm>
                    <a:prstGeom prst="rect">
                      <a:avLst/>
                    </a:prstGeom>
                  </pic:spPr>
                </pic:pic>
              </a:graphicData>
            </a:graphic>
          </wp:inline>
        </w:drawing>
      </w:r>
    </w:p>
    <w:p w14:paraId="508B3BB0" w14:textId="6328D5AA" w:rsidR="00EC2B96" w:rsidRDefault="00EC2B96" w:rsidP="00CE2708">
      <w:r>
        <w:t xml:space="preserve">Parece que ha funcionado, voy a escribir todos los comandos restantes en la inyección SQL e intentar acceder a </w:t>
      </w:r>
      <w:proofErr w:type="spellStart"/>
      <w:r>
        <w:t>PhpMyAdmin</w:t>
      </w:r>
      <w:proofErr w:type="spellEnd"/>
      <w:r>
        <w:t>.</w:t>
      </w:r>
    </w:p>
    <w:p w14:paraId="1791D6A4" w14:textId="1E6B358B" w:rsidR="00EC2B96" w:rsidRDefault="00EC2B96" w:rsidP="00EC2B96">
      <w:pPr>
        <w:pStyle w:val="Prrafodelista"/>
        <w:numPr>
          <w:ilvl w:val="0"/>
          <w:numId w:val="8"/>
        </w:numPr>
      </w:pPr>
      <w:r w:rsidRPr="00EC2B96">
        <w:t xml:space="preserve">'; GRANT ALL PRIVILEGES ON </w:t>
      </w:r>
      <w:proofErr w:type="gramStart"/>
      <w:r w:rsidRPr="00EC2B96">
        <w:t>* .</w:t>
      </w:r>
      <w:proofErr w:type="gramEnd"/>
      <w:r w:rsidRPr="00EC2B96">
        <w:t xml:space="preserve"> * TO '</w:t>
      </w:r>
      <w:proofErr w:type="spellStart"/>
      <w:r>
        <w:t>root_continuum</w:t>
      </w:r>
      <w:r w:rsidRPr="00EC2B96">
        <w:t>'@'localhost</w:t>
      </w:r>
      <w:proofErr w:type="spellEnd"/>
      <w:r w:rsidRPr="00EC2B96">
        <w:t>'</w:t>
      </w:r>
    </w:p>
    <w:p w14:paraId="7D0E64CF" w14:textId="0F063826" w:rsidR="00EC2B96" w:rsidRDefault="00EC2B96" w:rsidP="00CF5864">
      <w:pPr>
        <w:pStyle w:val="Prrafodelista"/>
        <w:numPr>
          <w:ilvl w:val="0"/>
          <w:numId w:val="8"/>
        </w:numPr>
      </w:pPr>
      <w:r w:rsidRPr="00EC2B96">
        <w:t>'; FLUSH PRIVILEGES;</w:t>
      </w:r>
    </w:p>
    <w:p w14:paraId="6EB485AB" w14:textId="3E6BAF9D" w:rsidR="00CF5864" w:rsidRDefault="00CF5864" w:rsidP="00CF5864">
      <w:r>
        <w:t>El resultado de la inyección es el siguiente:</w:t>
      </w:r>
    </w:p>
    <w:p w14:paraId="6E344EBB" w14:textId="1AB120B2" w:rsidR="00EC2B96" w:rsidRDefault="00EC2B96" w:rsidP="00EC2B96">
      <w:r w:rsidRPr="00EC2B96">
        <w:rPr>
          <w:noProof/>
        </w:rPr>
        <w:drawing>
          <wp:inline distT="0" distB="0" distL="0" distR="0" wp14:anchorId="18400FE1" wp14:editId="13167374">
            <wp:extent cx="5400040" cy="2317750"/>
            <wp:effectExtent l="0" t="0" r="0" b="6350"/>
            <wp:docPr id="1587827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7616" name="Imagen 1" descr="Interfaz de usuario gráfica, Sitio web&#10;&#10;Descripción generada automáticamente"/>
                    <pic:cNvPicPr/>
                  </pic:nvPicPr>
                  <pic:blipFill>
                    <a:blip r:embed="rId91"/>
                    <a:stretch>
                      <a:fillRect/>
                    </a:stretch>
                  </pic:blipFill>
                  <pic:spPr>
                    <a:xfrm>
                      <a:off x="0" y="0"/>
                      <a:ext cx="5400040" cy="2317750"/>
                    </a:xfrm>
                    <a:prstGeom prst="rect">
                      <a:avLst/>
                    </a:prstGeom>
                  </pic:spPr>
                </pic:pic>
              </a:graphicData>
            </a:graphic>
          </wp:inline>
        </w:drawing>
      </w:r>
    </w:p>
    <w:p w14:paraId="47363C66" w14:textId="2386D173" w:rsidR="00EC2B96" w:rsidRDefault="00EC2B96" w:rsidP="00EC2B96">
      <w:r w:rsidRPr="00EC2B96">
        <w:rPr>
          <w:noProof/>
        </w:rPr>
        <w:drawing>
          <wp:inline distT="0" distB="0" distL="0" distR="0" wp14:anchorId="061DE134" wp14:editId="186ACD1F">
            <wp:extent cx="5400040" cy="2510790"/>
            <wp:effectExtent l="0" t="0" r="0" b="3810"/>
            <wp:docPr id="18052246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4695" name="Imagen 1" descr="Interfaz de usuario gráfica, Aplicación&#10;&#10;Descripción generada automáticamente"/>
                    <pic:cNvPicPr/>
                  </pic:nvPicPr>
                  <pic:blipFill>
                    <a:blip r:embed="rId92"/>
                    <a:stretch>
                      <a:fillRect/>
                    </a:stretch>
                  </pic:blipFill>
                  <pic:spPr>
                    <a:xfrm>
                      <a:off x="0" y="0"/>
                      <a:ext cx="5400040" cy="2510790"/>
                    </a:xfrm>
                    <a:prstGeom prst="rect">
                      <a:avLst/>
                    </a:prstGeom>
                  </pic:spPr>
                </pic:pic>
              </a:graphicData>
            </a:graphic>
          </wp:inline>
        </w:drawing>
      </w:r>
    </w:p>
    <w:p w14:paraId="7CD0E4C9" w14:textId="04A99D30" w:rsidR="00EC2B96" w:rsidRDefault="00EC2B96" w:rsidP="00EC2B96">
      <w:r w:rsidRPr="00EC2B96">
        <w:rPr>
          <w:noProof/>
        </w:rPr>
        <w:lastRenderedPageBreak/>
        <w:drawing>
          <wp:inline distT="0" distB="0" distL="0" distR="0" wp14:anchorId="79FFDC27" wp14:editId="209DB82E">
            <wp:extent cx="5400040" cy="1969135"/>
            <wp:effectExtent l="0" t="0" r="0" b="0"/>
            <wp:docPr id="53253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1640" name=""/>
                    <pic:cNvPicPr/>
                  </pic:nvPicPr>
                  <pic:blipFill>
                    <a:blip r:embed="rId93"/>
                    <a:stretch>
                      <a:fillRect/>
                    </a:stretch>
                  </pic:blipFill>
                  <pic:spPr>
                    <a:xfrm>
                      <a:off x="0" y="0"/>
                      <a:ext cx="5400040" cy="1969135"/>
                    </a:xfrm>
                    <a:prstGeom prst="rect">
                      <a:avLst/>
                    </a:prstGeom>
                  </pic:spPr>
                </pic:pic>
              </a:graphicData>
            </a:graphic>
          </wp:inline>
        </w:drawing>
      </w:r>
    </w:p>
    <w:p w14:paraId="2E1C56DC" w14:textId="1914C016" w:rsidR="00EC2B96" w:rsidRDefault="00EC2B96" w:rsidP="00EC2B96">
      <w:r>
        <w:t>Conseguido, he generado un usuario con todos los privilegios en MySQL, lo que me permite realizar lo que se me antoje. ¡Genial!</w:t>
      </w:r>
    </w:p>
    <w:p w14:paraId="566018F1" w14:textId="235372CD" w:rsidR="00EC2B96" w:rsidRPr="00D02539" w:rsidRDefault="00F724BC" w:rsidP="00F724BC">
      <w:pPr>
        <w:pStyle w:val="Ttulo3"/>
        <w:rPr>
          <w:color w:val="70AD47" w:themeColor="accent6"/>
        </w:rPr>
      </w:pPr>
      <w:bookmarkStart w:id="16" w:name="_Toc159007090"/>
      <w:r w:rsidRPr="00D02539">
        <w:rPr>
          <w:color w:val="70AD47" w:themeColor="accent6"/>
        </w:rPr>
        <w:t xml:space="preserve">Ubuntu </w:t>
      </w:r>
      <w:proofErr w:type="gramStart"/>
      <w:r w:rsidRPr="00D02539">
        <w:rPr>
          <w:color w:val="70AD47" w:themeColor="accent6"/>
        </w:rPr>
        <w:t>14.04</w:t>
      </w:r>
      <w:r w:rsidR="00207AB8" w:rsidRPr="00D02539">
        <w:rPr>
          <w:color w:val="70AD47" w:themeColor="accent6"/>
        </w:rPr>
        <w:t xml:space="preserve">  -</w:t>
      </w:r>
      <w:proofErr w:type="gramEnd"/>
      <w:r w:rsidR="00207AB8" w:rsidRPr="00D02539">
        <w:rPr>
          <w:color w:val="70AD47" w:themeColor="accent6"/>
        </w:rPr>
        <w:t xml:space="preserve"> </w:t>
      </w:r>
      <w:proofErr w:type="spellStart"/>
      <w:r w:rsidR="00207AB8" w:rsidRPr="00D02539">
        <w:rPr>
          <w:color w:val="70AD47" w:themeColor="accent6"/>
        </w:rPr>
        <w:t>Privilege</w:t>
      </w:r>
      <w:proofErr w:type="spellEnd"/>
      <w:r w:rsidR="00207AB8" w:rsidRPr="00D02539">
        <w:rPr>
          <w:color w:val="70AD47" w:themeColor="accent6"/>
        </w:rPr>
        <w:t xml:space="preserve"> </w:t>
      </w:r>
      <w:proofErr w:type="spellStart"/>
      <w:r w:rsidR="00207AB8" w:rsidRPr="00D02539">
        <w:rPr>
          <w:color w:val="70AD47" w:themeColor="accent6"/>
        </w:rPr>
        <w:t>Escalation</w:t>
      </w:r>
      <w:proofErr w:type="spellEnd"/>
      <w:r w:rsidR="00C30472" w:rsidRPr="00D02539">
        <w:rPr>
          <w:color w:val="70AD47" w:themeColor="accent6"/>
        </w:rPr>
        <w:t xml:space="preserve"> -</w:t>
      </w:r>
      <w:proofErr w:type="spellStart"/>
      <w:r w:rsidR="00C30472" w:rsidRPr="00D02539">
        <w:rPr>
          <w:color w:val="70AD47" w:themeColor="accent6"/>
        </w:rPr>
        <w:t>Throught</w:t>
      </w:r>
      <w:proofErr w:type="spellEnd"/>
      <w:r w:rsidR="00C30472" w:rsidRPr="00D02539">
        <w:rPr>
          <w:color w:val="70AD47" w:themeColor="accent6"/>
        </w:rPr>
        <w:t xml:space="preserve"> Docker</w:t>
      </w:r>
      <w:bookmarkEnd w:id="16"/>
    </w:p>
    <w:p w14:paraId="17AD112E" w14:textId="5C089530" w:rsidR="00207AB8" w:rsidRDefault="00207AB8" w:rsidP="00207AB8">
      <w:r>
        <w:t xml:space="preserve">En el paso anterior he mostrado cómo a través de SQL </w:t>
      </w:r>
      <w:proofErr w:type="spellStart"/>
      <w:r>
        <w:t>Injection</w:t>
      </w:r>
      <w:proofErr w:type="spellEnd"/>
      <w:r>
        <w:t xml:space="preserve"> he conseguido la lista de los usuarios del SO objetivo y he iniciado sesión con </w:t>
      </w:r>
      <w:proofErr w:type="spellStart"/>
      <w:r>
        <w:t>han_solo</w:t>
      </w:r>
      <w:proofErr w:type="spellEnd"/>
      <w:r w:rsidR="00E12501">
        <w:t xml:space="preserve"> que pertenece al grupo sudo, pero el </w:t>
      </w:r>
      <w:proofErr w:type="gramStart"/>
      <w:r w:rsidR="00E12501">
        <w:t xml:space="preserve">usuario </w:t>
      </w:r>
      <w:proofErr w:type="spellStart"/>
      <w:r w:rsidR="00E12501">
        <w:t>boba</w:t>
      </w:r>
      <w:proofErr w:type="gramEnd"/>
      <w:r w:rsidR="00E12501">
        <w:t>_fett</w:t>
      </w:r>
      <w:proofErr w:type="spellEnd"/>
      <w:r w:rsidR="00E12501">
        <w:t xml:space="preserve"> en teoría no podría convertirse en </w:t>
      </w:r>
      <w:proofErr w:type="spellStart"/>
      <w:r w:rsidR="00E12501">
        <w:t>root</w:t>
      </w:r>
      <w:proofErr w:type="spellEnd"/>
      <w:r w:rsidR="00E12501">
        <w:t>.</w:t>
      </w:r>
    </w:p>
    <w:p w14:paraId="6A3EEB02" w14:textId="4C671791" w:rsidR="00C319DB" w:rsidRDefault="00C319DB" w:rsidP="00207AB8">
      <w:r w:rsidRPr="00C319DB">
        <w:rPr>
          <w:noProof/>
        </w:rPr>
        <w:drawing>
          <wp:inline distT="0" distB="0" distL="0" distR="0" wp14:anchorId="29FFF25D" wp14:editId="7204ED7C">
            <wp:extent cx="5400040" cy="485775"/>
            <wp:effectExtent l="0" t="0" r="0" b="9525"/>
            <wp:docPr id="797663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3264" name="Imagen 1" descr="Texto&#10;&#10;Descripción generada automáticamente"/>
                    <pic:cNvPicPr/>
                  </pic:nvPicPr>
                  <pic:blipFill>
                    <a:blip r:embed="rId94"/>
                    <a:stretch>
                      <a:fillRect/>
                    </a:stretch>
                  </pic:blipFill>
                  <pic:spPr>
                    <a:xfrm>
                      <a:off x="0" y="0"/>
                      <a:ext cx="5400040" cy="485775"/>
                    </a:xfrm>
                    <a:prstGeom prst="rect">
                      <a:avLst/>
                    </a:prstGeom>
                  </pic:spPr>
                </pic:pic>
              </a:graphicData>
            </a:graphic>
          </wp:inline>
        </w:drawing>
      </w:r>
    </w:p>
    <w:p w14:paraId="2DED4732" w14:textId="6DB06318" w:rsidR="00207AB8" w:rsidRDefault="00E12501" w:rsidP="00F724BC">
      <w:r>
        <w:t xml:space="preserve">Dada esta situación </w:t>
      </w:r>
      <w:r w:rsidR="00207AB8">
        <w:t>gustaría realizar una escalada de privilegios</w:t>
      </w:r>
      <w:r>
        <w:t xml:space="preserve"> utilizando el </w:t>
      </w:r>
      <w:proofErr w:type="gramStart"/>
      <w:r>
        <w:t xml:space="preserve">usuario </w:t>
      </w:r>
      <w:proofErr w:type="spellStart"/>
      <w:r>
        <w:t>boba</w:t>
      </w:r>
      <w:proofErr w:type="gramEnd"/>
      <w:r>
        <w:t>_fett</w:t>
      </w:r>
      <w:proofErr w:type="spellEnd"/>
      <w:r w:rsidR="00207AB8">
        <w:t xml:space="preserve">. </w:t>
      </w:r>
    </w:p>
    <w:p w14:paraId="474582F3" w14:textId="74B86780" w:rsidR="00AA2BFF" w:rsidRDefault="00AA2BFF" w:rsidP="00F724BC">
      <w:r>
        <w:t>Para esto realizo varias comprobaciones para saber si puedo hacer una escalada a través de sudo -l, etc. Hasta darme cuenta de que el usuario pertenece al grupo Docker, por lo que intento ejecutar algo en Docker, pudiendo comprobar que tengo acceso a ejecución para Docker.</w:t>
      </w:r>
    </w:p>
    <w:p w14:paraId="5B2206EF" w14:textId="502F67B5" w:rsidR="00AA2BFF" w:rsidRDefault="00AA2BFF" w:rsidP="00F724BC">
      <w:r w:rsidRPr="00AA2BFF">
        <w:rPr>
          <w:noProof/>
        </w:rPr>
        <w:drawing>
          <wp:inline distT="0" distB="0" distL="0" distR="0" wp14:anchorId="45AA5B3A" wp14:editId="71606DAB">
            <wp:extent cx="5400040" cy="892175"/>
            <wp:effectExtent l="0" t="0" r="0" b="3175"/>
            <wp:docPr id="288560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501" name="Imagen 1" descr="Texto&#10;&#10;Descripción generada automáticamente"/>
                    <pic:cNvPicPr/>
                  </pic:nvPicPr>
                  <pic:blipFill>
                    <a:blip r:embed="rId95"/>
                    <a:stretch>
                      <a:fillRect/>
                    </a:stretch>
                  </pic:blipFill>
                  <pic:spPr>
                    <a:xfrm>
                      <a:off x="0" y="0"/>
                      <a:ext cx="5400040" cy="892175"/>
                    </a:xfrm>
                    <a:prstGeom prst="rect">
                      <a:avLst/>
                    </a:prstGeom>
                  </pic:spPr>
                </pic:pic>
              </a:graphicData>
            </a:graphic>
          </wp:inline>
        </w:drawing>
      </w:r>
    </w:p>
    <w:p w14:paraId="387B0014" w14:textId="35DEFB65" w:rsidR="00AA2BFF" w:rsidRDefault="00AA2BFF" w:rsidP="00F724BC">
      <w:r>
        <w:t>Rápidamente me pongo a buscar formas de elevar privilegios mediante Docker, encontrando la siguiente fuente:</w:t>
      </w:r>
      <w:r>
        <w:br/>
      </w:r>
      <w:hyperlink r:id="rId96" w:history="1">
        <w:r w:rsidRPr="00A9423C">
          <w:rPr>
            <w:rStyle w:val="Hipervnculo"/>
          </w:rPr>
          <w:t>https://book.hacktricks.xyz/linux-hardening/privilege-escalation/docker-security/docker-breakout-privilege-escalation</w:t>
        </w:r>
      </w:hyperlink>
      <w:r>
        <w:t xml:space="preserve"> </w:t>
      </w:r>
    </w:p>
    <w:p w14:paraId="4963F11E" w14:textId="09CF3A3C" w:rsidR="00AA2BFF" w:rsidRDefault="00264EA5" w:rsidP="00F724BC">
      <w:r>
        <w:t xml:space="preserve">Siguiendo los pasos consigo entrar como </w:t>
      </w:r>
      <w:proofErr w:type="spellStart"/>
      <w:r>
        <w:t>root</w:t>
      </w:r>
      <w:proofErr w:type="spellEnd"/>
      <w:r>
        <w:t xml:space="preserve"> del sistema mediante dos métodos distintos gracias a Docker.</w:t>
      </w:r>
    </w:p>
    <w:p w14:paraId="6444CE6B" w14:textId="44A45809" w:rsidR="00264EA5" w:rsidRDefault="00264EA5" w:rsidP="00F724BC">
      <w:r w:rsidRPr="00264EA5">
        <w:rPr>
          <w:noProof/>
        </w:rPr>
        <w:drawing>
          <wp:inline distT="0" distB="0" distL="0" distR="0" wp14:anchorId="6FD2367F" wp14:editId="57D1585F">
            <wp:extent cx="5400040" cy="1381760"/>
            <wp:effectExtent l="0" t="0" r="0" b="8890"/>
            <wp:docPr id="87509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93637" name=""/>
                    <pic:cNvPicPr/>
                  </pic:nvPicPr>
                  <pic:blipFill>
                    <a:blip r:embed="rId97"/>
                    <a:stretch>
                      <a:fillRect/>
                    </a:stretch>
                  </pic:blipFill>
                  <pic:spPr>
                    <a:xfrm>
                      <a:off x="0" y="0"/>
                      <a:ext cx="5400040" cy="1381760"/>
                    </a:xfrm>
                    <a:prstGeom prst="rect">
                      <a:avLst/>
                    </a:prstGeom>
                  </pic:spPr>
                </pic:pic>
              </a:graphicData>
            </a:graphic>
          </wp:inline>
        </w:drawing>
      </w:r>
    </w:p>
    <w:p w14:paraId="237A1272" w14:textId="69137D58" w:rsidR="00264EA5" w:rsidRDefault="00264EA5" w:rsidP="00264EA5">
      <w:pPr>
        <w:pStyle w:val="Prrafodelista"/>
        <w:numPr>
          <w:ilvl w:val="0"/>
          <w:numId w:val="11"/>
        </w:numPr>
      </w:pPr>
      <w:r>
        <w:t>El primero:</w:t>
      </w:r>
    </w:p>
    <w:p w14:paraId="23127E4A" w14:textId="5584F25E" w:rsidR="00264EA5" w:rsidRDefault="00264EA5" w:rsidP="00264EA5">
      <w:pPr>
        <w:pStyle w:val="Prrafodelista"/>
        <w:numPr>
          <w:ilvl w:val="0"/>
          <w:numId w:val="10"/>
        </w:numPr>
        <w:rPr>
          <w:rStyle w:val="r-crgep1"/>
        </w:rPr>
      </w:pPr>
      <w:proofErr w:type="spellStart"/>
      <w:r>
        <w:rPr>
          <w:rStyle w:val="r-crgep1"/>
        </w:rPr>
        <w:t>docker</w:t>
      </w:r>
      <w:proofErr w:type="spellEnd"/>
      <w:r>
        <w:t xml:space="preserve"> run </w:t>
      </w:r>
      <w:r>
        <w:rPr>
          <w:rStyle w:val="r-crgep1"/>
        </w:rPr>
        <w:t>-</w:t>
      </w:r>
      <w:proofErr w:type="spellStart"/>
      <w:r>
        <w:rPr>
          <w:rStyle w:val="r-crgep1"/>
        </w:rPr>
        <w:t>it</w:t>
      </w:r>
      <w:proofErr w:type="spellEnd"/>
      <w:r>
        <w:t xml:space="preserve"> </w:t>
      </w:r>
      <w:r>
        <w:rPr>
          <w:rStyle w:val="r-crgep1"/>
        </w:rPr>
        <w:t>-v</w:t>
      </w:r>
      <w:r>
        <w:t xml:space="preserve"> /:/host/ ubuntu:14.04 </w:t>
      </w:r>
      <w:proofErr w:type="spellStart"/>
      <w:r>
        <w:rPr>
          <w:rStyle w:val="r-crgep1"/>
        </w:rPr>
        <w:t>chroot</w:t>
      </w:r>
      <w:proofErr w:type="spellEnd"/>
      <w:r>
        <w:t xml:space="preserve"> /host/ </w:t>
      </w:r>
      <w:proofErr w:type="spellStart"/>
      <w:r>
        <w:rPr>
          <w:rStyle w:val="r-crgep1"/>
        </w:rPr>
        <w:t>bash</w:t>
      </w:r>
      <w:proofErr w:type="spellEnd"/>
    </w:p>
    <w:p w14:paraId="4CDDB7F4" w14:textId="34BD34C2" w:rsidR="00264EA5" w:rsidRDefault="00264EA5" w:rsidP="00264EA5">
      <w:r w:rsidRPr="00264EA5">
        <w:rPr>
          <w:noProof/>
        </w:rPr>
        <w:lastRenderedPageBreak/>
        <w:drawing>
          <wp:inline distT="0" distB="0" distL="0" distR="0" wp14:anchorId="599DD33D" wp14:editId="161CC738">
            <wp:extent cx="5400040" cy="1922780"/>
            <wp:effectExtent l="0" t="0" r="0" b="1270"/>
            <wp:docPr id="1130193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3180" name="Imagen 1" descr="Texto&#10;&#10;Descripción generada automáticamente"/>
                    <pic:cNvPicPr/>
                  </pic:nvPicPr>
                  <pic:blipFill>
                    <a:blip r:embed="rId98"/>
                    <a:stretch>
                      <a:fillRect/>
                    </a:stretch>
                  </pic:blipFill>
                  <pic:spPr>
                    <a:xfrm>
                      <a:off x="0" y="0"/>
                      <a:ext cx="5400040" cy="1922780"/>
                    </a:xfrm>
                    <a:prstGeom prst="rect">
                      <a:avLst/>
                    </a:prstGeom>
                  </pic:spPr>
                </pic:pic>
              </a:graphicData>
            </a:graphic>
          </wp:inline>
        </w:drawing>
      </w:r>
    </w:p>
    <w:p w14:paraId="5750DC80" w14:textId="09A3E17C" w:rsidR="00264EA5" w:rsidRDefault="00264EA5" w:rsidP="00264EA5">
      <w:pPr>
        <w:pStyle w:val="Prrafodelista"/>
        <w:numPr>
          <w:ilvl w:val="0"/>
          <w:numId w:val="11"/>
        </w:numPr>
      </w:pPr>
      <w:r>
        <w:t>El segundo:</w:t>
      </w:r>
    </w:p>
    <w:p w14:paraId="0A411CF9" w14:textId="36A1B06D" w:rsidR="00264EA5" w:rsidRDefault="00264EA5" w:rsidP="00264EA5">
      <w:pPr>
        <w:pStyle w:val="Prrafodelista"/>
        <w:numPr>
          <w:ilvl w:val="0"/>
          <w:numId w:val="10"/>
        </w:numPr>
        <w:rPr>
          <w:rStyle w:val="r-crgep1"/>
        </w:rPr>
      </w:pPr>
      <w:proofErr w:type="spellStart"/>
      <w:r>
        <w:rPr>
          <w:rStyle w:val="r-crgep1"/>
        </w:rPr>
        <w:t>docker</w:t>
      </w:r>
      <w:proofErr w:type="spellEnd"/>
      <w:r>
        <w:t xml:space="preserve"> run </w:t>
      </w:r>
      <w:r>
        <w:rPr>
          <w:rStyle w:val="r-crgep1"/>
        </w:rPr>
        <w:t>-</w:t>
      </w:r>
      <w:proofErr w:type="spellStart"/>
      <w:r>
        <w:rPr>
          <w:rStyle w:val="r-crgep1"/>
        </w:rPr>
        <w:t>it</w:t>
      </w:r>
      <w:proofErr w:type="spellEnd"/>
      <w:r>
        <w:t xml:space="preserve"> </w:t>
      </w:r>
      <w:r>
        <w:rPr>
          <w:rStyle w:val="r-crgep1"/>
        </w:rPr>
        <w:t>--</w:t>
      </w:r>
      <w:proofErr w:type="spellStart"/>
      <w:r>
        <w:rPr>
          <w:rStyle w:val="r-crgep1"/>
        </w:rPr>
        <w:t>rm</w:t>
      </w:r>
      <w:proofErr w:type="spellEnd"/>
      <w:r>
        <w:t xml:space="preserve"> </w:t>
      </w:r>
      <w:r>
        <w:rPr>
          <w:rStyle w:val="r-crgep1"/>
        </w:rPr>
        <w:t>--</w:t>
      </w:r>
      <w:proofErr w:type="spellStart"/>
      <w:r>
        <w:rPr>
          <w:rStyle w:val="r-crgep1"/>
        </w:rPr>
        <w:t>pid</w:t>
      </w:r>
      <w:proofErr w:type="spellEnd"/>
      <w:r>
        <w:rPr>
          <w:rStyle w:val="r-crgep1"/>
        </w:rPr>
        <w:t>=</w:t>
      </w:r>
      <w:r>
        <w:t xml:space="preserve">host </w:t>
      </w:r>
      <w:r>
        <w:rPr>
          <w:rStyle w:val="r-crgep1"/>
        </w:rPr>
        <w:t>--</w:t>
      </w:r>
      <w:proofErr w:type="spellStart"/>
      <w:r>
        <w:rPr>
          <w:rStyle w:val="r-crgep1"/>
        </w:rPr>
        <w:t>privileged</w:t>
      </w:r>
      <w:proofErr w:type="spellEnd"/>
      <w:r>
        <w:t xml:space="preserve"> </w:t>
      </w:r>
      <w:proofErr w:type="spellStart"/>
      <w:r>
        <w:t>ubuntu</w:t>
      </w:r>
      <w:proofErr w:type="spellEnd"/>
      <w:r>
        <w:t xml:space="preserve"> </w:t>
      </w:r>
      <w:proofErr w:type="spellStart"/>
      <w:r>
        <w:rPr>
          <w:rStyle w:val="r-crgep1"/>
        </w:rPr>
        <w:t>bash</w:t>
      </w:r>
      <w:proofErr w:type="spellEnd"/>
    </w:p>
    <w:p w14:paraId="4A6DDF84" w14:textId="5E4DEA77" w:rsidR="00264EA5" w:rsidRDefault="00264EA5" w:rsidP="00264EA5">
      <w:r w:rsidRPr="00264EA5">
        <w:rPr>
          <w:noProof/>
        </w:rPr>
        <w:drawing>
          <wp:inline distT="0" distB="0" distL="0" distR="0" wp14:anchorId="6E28B184" wp14:editId="71D0289B">
            <wp:extent cx="5400040" cy="723265"/>
            <wp:effectExtent l="0" t="0" r="0" b="635"/>
            <wp:docPr id="11466284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8491" name="Imagen 1" descr="Interfaz de usuario gráfica, Sitio web&#10;&#10;Descripción generada automáticamente"/>
                    <pic:cNvPicPr/>
                  </pic:nvPicPr>
                  <pic:blipFill>
                    <a:blip r:embed="rId99"/>
                    <a:stretch>
                      <a:fillRect/>
                    </a:stretch>
                  </pic:blipFill>
                  <pic:spPr>
                    <a:xfrm>
                      <a:off x="0" y="0"/>
                      <a:ext cx="5400040" cy="723265"/>
                    </a:xfrm>
                    <a:prstGeom prst="rect">
                      <a:avLst/>
                    </a:prstGeom>
                  </pic:spPr>
                </pic:pic>
              </a:graphicData>
            </a:graphic>
          </wp:inline>
        </w:drawing>
      </w:r>
    </w:p>
    <w:p w14:paraId="368173EE" w14:textId="4845917A" w:rsidR="00264EA5" w:rsidRDefault="00264EA5" w:rsidP="00264EA5">
      <w:r>
        <w:t>No es hasta la ejecución del segundo comando que</w:t>
      </w:r>
      <w:r w:rsidR="00286CA6">
        <w:t xml:space="preserve"> se gana</w:t>
      </w:r>
      <w:r>
        <w:t xml:space="preserve"> acceso total</w:t>
      </w:r>
      <w:r w:rsidR="00286CA6">
        <w:t xml:space="preserve"> al sistema</w:t>
      </w:r>
      <w:r>
        <w:t>.</w:t>
      </w:r>
    </w:p>
    <w:p w14:paraId="254AFC5C" w14:textId="00A85AB1" w:rsidR="00264EA5" w:rsidRDefault="00264EA5" w:rsidP="00264EA5">
      <w:pPr>
        <w:pStyle w:val="Prrafodelista"/>
        <w:numPr>
          <w:ilvl w:val="0"/>
          <w:numId w:val="10"/>
        </w:numPr>
        <w:rPr>
          <w:rStyle w:val="r-crgep1"/>
        </w:rPr>
      </w:pPr>
      <w:proofErr w:type="spellStart"/>
      <w:r>
        <w:t>nsenter</w:t>
      </w:r>
      <w:proofErr w:type="spellEnd"/>
      <w:r>
        <w:t xml:space="preserve"> </w:t>
      </w:r>
      <w:r>
        <w:rPr>
          <w:rStyle w:val="r-crgep1"/>
        </w:rPr>
        <w:t>--</w:t>
      </w:r>
      <w:proofErr w:type="gramStart"/>
      <w:r>
        <w:rPr>
          <w:rStyle w:val="r-crgep1"/>
        </w:rPr>
        <w:t>target</w:t>
      </w:r>
      <w:proofErr w:type="gramEnd"/>
      <w:r>
        <w:t xml:space="preserve"> </w:t>
      </w:r>
      <w:r>
        <w:rPr>
          <w:rStyle w:val="r-crgep1"/>
        </w:rPr>
        <w:t>1</w:t>
      </w:r>
      <w:r>
        <w:t xml:space="preserve"> </w:t>
      </w:r>
      <w:r>
        <w:rPr>
          <w:rStyle w:val="r-crgep1"/>
        </w:rPr>
        <w:t>--</w:t>
      </w:r>
      <w:proofErr w:type="spellStart"/>
      <w:r>
        <w:rPr>
          <w:rStyle w:val="r-crgep1"/>
        </w:rPr>
        <w:t>mount</w:t>
      </w:r>
      <w:proofErr w:type="spellEnd"/>
      <w:r>
        <w:t xml:space="preserve"> </w:t>
      </w:r>
      <w:r>
        <w:rPr>
          <w:rStyle w:val="r-crgep1"/>
        </w:rPr>
        <w:t>--</w:t>
      </w:r>
      <w:proofErr w:type="spellStart"/>
      <w:r>
        <w:rPr>
          <w:rStyle w:val="r-crgep1"/>
        </w:rPr>
        <w:t>uts</w:t>
      </w:r>
      <w:proofErr w:type="spellEnd"/>
      <w:r>
        <w:t xml:space="preserve"> </w:t>
      </w:r>
      <w:r>
        <w:rPr>
          <w:rStyle w:val="r-crgep1"/>
        </w:rPr>
        <w:t>--</w:t>
      </w:r>
      <w:proofErr w:type="spellStart"/>
      <w:r>
        <w:rPr>
          <w:rStyle w:val="r-crgep1"/>
        </w:rPr>
        <w:t>ipc</w:t>
      </w:r>
      <w:proofErr w:type="spellEnd"/>
      <w:r>
        <w:t xml:space="preserve"> </w:t>
      </w:r>
      <w:r>
        <w:rPr>
          <w:rStyle w:val="r-crgep1"/>
        </w:rPr>
        <w:t>--net</w:t>
      </w:r>
      <w:r>
        <w:t xml:space="preserve"> </w:t>
      </w:r>
      <w:r>
        <w:rPr>
          <w:rStyle w:val="r-crgep1"/>
        </w:rPr>
        <w:t>--</w:t>
      </w:r>
      <w:proofErr w:type="spellStart"/>
      <w:r>
        <w:rPr>
          <w:rStyle w:val="r-crgep1"/>
        </w:rPr>
        <w:t>pid</w:t>
      </w:r>
      <w:proofErr w:type="spellEnd"/>
      <w:r>
        <w:t xml:space="preserve"> – </w:t>
      </w:r>
      <w:proofErr w:type="spellStart"/>
      <w:r>
        <w:rPr>
          <w:rStyle w:val="r-crgep1"/>
        </w:rPr>
        <w:t>bash</w:t>
      </w:r>
      <w:proofErr w:type="spellEnd"/>
    </w:p>
    <w:p w14:paraId="40DBE00D" w14:textId="13F9AC97" w:rsidR="00264EA5" w:rsidRDefault="00264EA5" w:rsidP="00264EA5">
      <w:r w:rsidRPr="00264EA5">
        <w:rPr>
          <w:noProof/>
        </w:rPr>
        <w:drawing>
          <wp:inline distT="0" distB="0" distL="0" distR="0" wp14:anchorId="6C5ED4D3" wp14:editId="56EDE503">
            <wp:extent cx="5400040" cy="2863215"/>
            <wp:effectExtent l="0" t="0" r="0" b="0"/>
            <wp:docPr id="1268729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9611" name="Imagen 1" descr="Texto&#10;&#10;Descripción generada automáticamente"/>
                    <pic:cNvPicPr/>
                  </pic:nvPicPr>
                  <pic:blipFill>
                    <a:blip r:embed="rId100"/>
                    <a:stretch>
                      <a:fillRect/>
                    </a:stretch>
                  </pic:blipFill>
                  <pic:spPr>
                    <a:xfrm>
                      <a:off x="0" y="0"/>
                      <a:ext cx="5400040" cy="2863215"/>
                    </a:xfrm>
                    <a:prstGeom prst="rect">
                      <a:avLst/>
                    </a:prstGeom>
                  </pic:spPr>
                </pic:pic>
              </a:graphicData>
            </a:graphic>
          </wp:inline>
        </w:drawing>
      </w:r>
    </w:p>
    <w:p w14:paraId="3BB24C44" w14:textId="456D8F07" w:rsidR="00AA4983" w:rsidRDefault="00B953B6" w:rsidP="00AA4983">
      <w:pPr>
        <w:pStyle w:val="Ttulo1"/>
      </w:pPr>
      <w:bookmarkStart w:id="17" w:name="_Toc159007091"/>
      <w:r>
        <w:t>Windows</w:t>
      </w:r>
      <w:bookmarkEnd w:id="17"/>
    </w:p>
    <w:p w14:paraId="54F2D4F9" w14:textId="6FBD0CCA" w:rsidR="00AE0C93" w:rsidRDefault="00AE0C93" w:rsidP="00AE0C93">
      <w:r>
        <w:t>Observación personal: me queda poco tiempo para entregar la práctica, invertiría más tiempo en ella si no fuese porque la</w:t>
      </w:r>
      <w:r w:rsidR="00286CA6">
        <w:t xml:space="preserve"> entrega de la</w:t>
      </w:r>
      <w:r>
        <w:t xml:space="preserve"> práctica de Hacking Web es un día después de la entrega a esta. Por ello solamente voy a explotar el servicio </w:t>
      </w:r>
      <w:proofErr w:type="spellStart"/>
      <w:r>
        <w:t>ssh</w:t>
      </w:r>
      <w:proofErr w:type="spellEnd"/>
      <w:r>
        <w:t xml:space="preserve"> de la máquina Windows, centrándome sobre todo en la fase de explotación.</w:t>
      </w:r>
    </w:p>
    <w:p w14:paraId="530F7B55" w14:textId="4B92CA93" w:rsidR="00AE0C93" w:rsidRDefault="00AE0C93" w:rsidP="00AE0C93">
      <w:r>
        <w:t>La fase de escaneo y enumeración la voy a comentar muy por encima. Se puede encontrar toda la información en los ficheros de la carpeta Windows.</w:t>
      </w:r>
    </w:p>
    <w:p w14:paraId="0FB59142" w14:textId="0FA8F8B1" w:rsidR="00AE0C93" w:rsidRPr="00AE0C93" w:rsidRDefault="00AE0C93" w:rsidP="00AE0C93">
      <w:r>
        <w:t>La enumeración la realizaré con el robot creado.</w:t>
      </w:r>
    </w:p>
    <w:p w14:paraId="68C577E2" w14:textId="3B0C1169" w:rsidR="00B953B6" w:rsidRDefault="00B953B6" w:rsidP="00B953B6">
      <w:pPr>
        <w:pStyle w:val="Ttulo2"/>
      </w:pPr>
      <w:bookmarkStart w:id="18" w:name="_Toc159007092"/>
      <w:r>
        <w:lastRenderedPageBreak/>
        <w:t>Escaneo pasivo</w:t>
      </w:r>
      <w:bookmarkEnd w:id="18"/>
    </w:p>
    <w:p w14:paraId="779B6A54" w14:textId="204B0B02" w:rsidR="00AE0C93" w:rsidRPr="00AE0C93" w:rsidRDefault="00AE0C93" w:rsidP="00AE0C93">
      <w:r>
        <w:t xml:space="preserve">Por ver más formas de escaneo pasivo, usaré </w:t>
      </w:r>
      <w:proofErr w:type="spellStart"/>
      <w:r>
        <w:t>netdiscover</w:t>
      </w:r>
      <w:proofErr w:type="spellEnd"/>
      <w:r>
        <w:t>.</w:t>
      </w:r>
    </w:p>
    <w:p w14:paraId="514C8FA3" w14:textId="51D3D087" w:rsidR="00B953B6" w:rsidRDefault="00B953B6" w:rsidP="00B953B6">
      <w:pPr>
        <w:pStyle w:val="Prrafodelista"/>
        <w:numPr>
          <w:ilvl w:val="0"/>
          <w:numId w:val="10"/>
        </w:numPr>
      </w:pPr>
      <w:r w:rsidRPr="00B953B6">
        <w:t xml:space="preserve">sudo </w:t>
      </w:r>
      <w:proofErr w:type="spellStart"/>
      <w:r w:rsidRPr="00B953B6">
        <w:t>netdiscover</w:t>
      </w:r>
      <w:proofErr w:type="spellEnd"/>
      <w:r w:rsidRPr="00B953B6">
        <w:t xml:space="preserve"> -r 10.0.2.0/24</w:t>
      </w:r>
    </w:p>
    <w:p w14:paraId="28319E47" w14:textId="0FA3AE2F" w:rsidR="00B953B6" w:rsidRDefault="00B953B6" w:rsidP="00B953B6">
      <w:r w:rsidRPr="00B953B6">
        <w:rPr>
          <w:noProof/>
        </w:rPr>
        <w:drawing>
          <wp:inline distT="0" distB="0" distL="0" distR="0" wp14:anchorId="155DFF0B" wp14:editId="0F837879">
            <wp:extent cx="5400040" cy="1433195"/>
            <wp:effectExtent l="0" t="0" r="0" b="0"/>
            <wp:docPr id="40575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55909" name=""/>
                    <pic:cNvPicPr/>
                  </pic:nvPicPr>
                  <pic:blipFill>
                    <a:blip r:embed="rId101"/>
                    <a:stretch>
                      <a:fillRect/>
                    </a:stretch>
                  </pic:blipFill>
                  <pic:spPr>
                    <a:xfrm>
                      <a:off x="0" y="0"/>
                      <a:ext cx="5400040" cy="1433195"/>
                    </a:xfrm>
                    <a:prstGeom prst="rect">
                      <a:avLst/>
                    </a:prstGeom>
                  </pic:spPr>
                </pic:pic>
              </a:graphicData>
            </a:graphic>
          </wp:inline>
        </w:drawing>
      </w:r>
    </w:p>
    <w:p w14:paraId="091E9E3C" w14:textId="394579AB" w:rsidR="00B953B6" w:rsidRDefault="00B953B6" w:rsidP="00B953B6">
      <w:pPr>
        <w:pStyle w:val="Ttulo2"/>
      </w:pPr>
      <w:bookmarkStart w:id="19" w:name="_Toc159007093"/>
      <w:r>
        <w:t>Escaneo activo</w:t>
      </w:r>
      <w:bookmarkEnd w:id="19"/>
    </w:p>
    <w:p w14:paraId="3004E925" w14:textId="47710F13" w:rsidR="00AE0C93" w:rsidRPr="00AE0C93" w:rsidRDefault="00AE0C93" w:rsidP="00AE0C93">
      <w:r>
        <w:t>Realizo los informes de NMAP necesarios para el correcto funcionamiento del robot, ya que he visto que es sumamente efectivo y de utilidad.</w:t>
      </w:r>
    </w:p>
    <w:p w14:paraId="169FAFBB" w14:textId="2B9ACD14" w:rsidR="00C319DB" w:rsidRDefault="00C867D6" w:rsidP="00207AB8">
      <w:r w:rsidRPr="00C867D6">
        <w:rPr>
          <w:noProof/>
        </w:rPr>
        <w:drawing>
          <wp:inline distT="0" distB="0" distL="0" distR="0" wp14:anchorId="6CBA3EFF" wp14:editId="400FA875">
            <wp:extent cx="5125165" cy="400106"/>
            <wp:effectExtent l="0" t="0" r="0" b="0"/>
            <wp:docPr id="157357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9255" name=""/>
                    <pic:cNvPicPr/>
                  </pic:nvPicPr>
                  <pic:blipFill>
                    <a:blip r:embed="rId102"/>
                    <a:stretch>
                      <a:fillRect/>
                    </a:stretch>
                  </pic:blipFill>
                  <pic:spPr>
                    <a:xfrm>
                      <a:off x="0" y="0"/>
                      <a:ext cx="5125165" cy="400106"/>
                    </a:xfrm>
                    <a:prstGeom prst="rect">
                      <a:avLst/>
                    </a:prstGeom>
                  </pic:spPr>
                </pic:pic>
              </a:graphicData>
            </a:graphic>
          </wp:inline>
        </w:drawing>
      </w:r>
    </w:p>
    <w:p w14:paraId="2D35EA4B" w14:textId="614D0ED3" w:rsidR="00C867D6" w:rsidRDefault="00C867D6" w:rsidP="00207AB8">
      <w:r w:rsidRPr="00C867D6">
        <w:rPr>
          <w:noProof/>
        </w:rPr>
        <w:drawing>
          <wp:inline distT="0" distB="0" distL="0" distR="0" wp14:anchorId="643E9622" wp14:editId="50127C41">
            <wp:extent cx="5172797" cy="647790"/>
            <wp:effectExtent l="0" t="0" r="8890" b="0"/>
            <wp:docPr id="1932950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0365" name="Imagen 1" descr="Texto&#10;&#10;Descripción generada automáticamente"/>
                    <pic:cNvPicPr/>
                  </pic:nvPicPr>
                  <pic:blipFill>
                    <a:blip r:embed="rId103"/>
                    <a:stretch>
                      <a:fillRect/>
                    </a:stretch>
                  </pic:blipFill>
                  <pic:spPr>
                    <a:xfrm>
                      <a:off x="0" y="0"/>
                      <a:ext cx="5172797" cy="647790"/>
                    </a:xfrm>
                    <a:prstGeom prst="rect">
                      <a:avLst/>
                    </a:prstGeom>
                  </pic:spPr>
                </pic:pic>
              </a:graphicData>
            </a:graphic>
          </wp:inline>
        </w:drawing>
      </w:r>
    </w:p>
    <w:p w14:paraId="54FA68BE" w14:textId="2592D3B1" w:rsidR="00C867D6" w:rsidRDefault="00AE0C93" w:rsidP="00AE0C93">
      <w:pPr>
        <w:pStyle w:val="Ttulo2"/>
      </w:pPr>
      <w:bookmarkStart w:id="20" w:name="_Toc159007094"/>
      <w:r>
        <w:t>Enumeración</w:t>
      </w:r>
      <w:bookmarkEnd w:id="20"/>
    </w:p>
    <w:p w14:paraId="1EF1CF55" w14:textId="479A2786" w:rsidR="00AE0C93" w:rsidRDefault="00AE0C93" w:rsidP="00AE0C93">
      <w:r>
        <w:t xml:space="preserve">Para la enumeración he modificado tanto el script de Python como el robot que procesa la información. Podrá apreciar que ahora el Excel Vulnerabilities.xlsx generado por el robot contiene una nueva columna llamada EXPLOIT con las URL a diferentes </w:t>
      </w:r>
      <w:proofErr w:type="spellStart"/>
      <w:r>
        <w:t>exploits</w:t>
      </w:r>
      <w:proofErr w:type="spellEnd"/>
      <w:r>
        <w:t xml:space="preserve"> conocidos.</w:t>
      </w:r>
    </w:p>
    <w:p w14:paraId="7AA624D2" w14:textId="7B2CD6B2" w:rsidR="00AE0C93" w:rsidRDefault="00AE0C93" w:rsidP="00AE0C93">
      <w:r>
        <w:t xml:space="preserve">Para la ejecución manual del robot no </w:t>
      </w:r>
      <w:r w:rsidR="00286CA6">
        <w:t>es posible</w:t>
      </w:r>
      <w:r>
        <w:t xml:space="preserve"> obtene</w:t>
      </w:r>
      <w:r w:rsidR="00286CA6">
        <w:t>r</w:t>
      </w:r>
      <w:r>
        <w:t xml:space="preserve"> información de </w:t>
      </w:r>
      <w:proofErr w:type="spellStart"/>
      <w:r>
        <w:t>Exploits</w:t>
      </w:r>
      <w:proofErr w:type="spellEnd"/>
      <w:r>
        <w:t xml:space="preserve"> de forma automática, ya que, por lo general la búsqueda de </w:t>
      </w:r>
      <w:proofErr w:type="spellStart"/>
      <w:r>
        <w:t>exploits</w:t>
      </w:r>
      <w:proofErr w:type="spellEnd"/>
      <w:r>
        <w:t xml:space="preserve"> en bases de datos públicas para un determinado servicio no se</w:t>
      </w:r>
      <w:r w:rsidR="00286CA6">
        <w:t xml:space="preserve"> corresponden con lo requerido</w:t>
      </w:r>
      <w:r>
        <w:t>, debiendo hacer una búsqueda totalmente manual y objetiva de estos.</w:t>
      </w:r>
    </w:p>
    <w:p w14:paraId="2E4C924A" w14:textId="7E10389C" w:rsidR="00AE0C93" w:rsidRDefault="00AE0C93" w:rsidP="00AE0C93">
      <w:r>
        <w:t xml:space="preserve">Como he comentado anteriormente para la máquina Windows solamente voy a auditar el </w:t>
      </w:r>
      <w:proofErr w:type="spellStart"/>
      <w:r>
        <w:t>ssh</w:t>
      </w:r>
      <w:proofErr w:type="spellEnd"/>
      <w:r>
        <w:t>, por lo que no voy a introducir posibles vulnerabilidades para otros servicios dentro de Vulnerabilities.xlsx</w:t>
      </w:r>
      <w:r w:rsidR="00DF7A62">
        <w:t>.</w:t>
      </w:r>
      <w:r w:rsidR="00286CA6">
        <w:t xml:space="preserve"> Tomémoslo como una auditoría </w:t>
      </w:r>
      <w:proofErr w:type="gramStart"/>
      <w:r w:rsidR="00286CA6">
        <w:t>al  servicio</w:t>
      </w:r>
      <w:proofErr w:type="gramEnd"/>
      <w:r w:rsidR="00286CA6">
        <w:t xml:space="preserve"> SSH de un determinado servidor.</w:t>
      </w:r>
    </w:p>
    <w:p w14:paraId="75042B03" w14:textId="67DD217D" w:rsidR="00DF7A62" w:rsidRDefault="00DF7A62" w:rsidP="00AE0C93">
      <w:r>
        <w:t>Puede consultar el fichero Vulnerabilities.xlsx para visualizar la enumeración para el puerto 22.</w:t>
      </w:r>
    </w:p>
    <w:p w14:paraId="16E80D81" w14:textId="40B4DADD" w:rsidR="00DF7A62" w:rsidRDefault="00D85391" w:rsidP="00D85391">
      <w:pPr>
        <w:pStyle w:val="Ttulo2"/>
      </w:pPr>
      <w:bookmarkStart w:id="21" w:name="_Toc159007095"/>
      <w:r>
        <w:t>Explotación</w:t>
      </w:r>
      <w:bookmarkEnd w:id="21"/>
    </w:p>
    <w:p w14:paraId="54703B9C" w14:textId="77777777" w:rsidR="00D85391" w:rsidRPr="00D02539" w:rsidRDefault="00D85391" w:rsidP="00D85391">
      <w:pPr>
        <w:pStyle w:val="Ttulo3"/>
        <w:rPr>
          <w:color w:val="70AD47" w:themeColor="accent6"/>
        </w:rPr>
      </w:pPr>
      <w:bookmarkStart w:id="22" w:name="_Toc159007096"/>
      <w:r w:rsidRPr="00D02539">
        <w:rPr>
          <w:color w:val="70AD47" w:themeColor="accent6"/>
        </w:rPr>
        <w:t>22/SSH- CVE-2018-15919 &amp;&amp; CVE-2018-15473</w:t>
      </w:r>
      <w:bookmarkEnd w:id="22"/>
    </w:p>
    <w:p w14:paraId="69033AEC" w14:textId="40CC2B52" w:rsidR="00286CA6" w:rsidRPr="00286CA6" w:rsidRDefault="00286CA6" w:rsidP="00286CA6">
      <w:r>
        <w:t xml:space="preserve">Descripción de la vulnerabilidad: </w:t>
      </w:r>
      <w:proofErr w:type="spellStart"/>
      <w:r w:rsidRPr="00286CA6">
        <w:t>OpenSSH</w:t>
      </w:r>
      <w:proofErr w:type="spellEnd"/>
      <w:r w:rsidRPr="00286CA6">
        <w:t xml:space="preserve"> hasta la versión 7.7 es propenso a sufrir una vulnerabilidad de enumeración de usuarios debido a que no retrasa el rescate de un usuario de autenticación no válido hasta que el paquete que contiene la solicitud se haya analizado por completo, en relación con auth2-gss.c, auth2-hostbased.c y auth2-pubkey. </w:t>
      </w:r>
      <w:proofErr w:type="gramStart"/>
      <w:r w:rsidRPr="00286CA6">
        <w:t>.C.</w:t>
      </w:r>
      <w:proofErr w:type="gramEnd"/>
    </w:p>
    <w:p w14:paraId="3F49E5E5" w14:textId="70B5C0DE" w:rsidR="00D85391" w:rsidRDefault="00D85391" w:rsidP="00D85391">
      <w:r>
        <w:t>Esta misma vulnerabilidad se probó en la máquina de Ubuntu, dando como resultado falso positivo en la ejecución de tres scripts distintos.</w:t>
      </w:r>
    </w:p>
    <w:p w14:paraId="426BE047" w14:textId="1D62FD09" w:rsidR="00D85391" w:rsidRDefault="00D85391" w:rsidP="00D85391">
      <w:r>
        <w:t xml:space="preserve">Para la ejecución de esta vulnerabilidad he escogido el fichero “CommonAdminBase62.txt” del repositorio </w:t>
      </w:r>
      <w:proofErr w:type="spellStart"/>
      <w:r>
        <w:t>SecList</w:t>
      </w:r>
      <w:proofErr w:type="spellEnd"/>
      <w:r>
        <w:t>, extrayendo del él solamente los nombres de usuario.</w:t>
      </w:r>
    </w:p>
    <w:p w14:paraId="73D780A7" w14:textId="5C4706F0" w:rsidR="00D85391" w:rsidRDefault="00D85391" w:rsidP="00D85391">
      <w:r w:rsidRPr="00D85391">
        <w:rPr>
          <w:noProof/>
        </w:rPr>
        <w:lastRenderedPageBreak/>
        <w:drawing>
          <wp:inline distT="0" distB="0" distL="0" distR="0" wp14:anchorId="2BE20D1D" wp14:editId="1A1DE8E7">
            <wp:extent cx="4305901" cy="6992326"/>
            <wp:effectExtent l="0" t="0" r="0" b="0"/>
            <wp:docPr id="147883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109" name="Imagen 1" descr="Texto&#10;&#10;Descripción generada automáticamente"/>
                    <pic:cNvPicPr/>
                  </pic:nvPicPr>
                  <pic:blipFill>
                    <a:blip r:embed="rId104"/>
                    <a:stretch>
                      <a:fillRect/>
                    </a:stretch>
                  </pic:blipFill>
                  <pic:spPr>
                    <a:xfrm>
                      <a:off x="0" y="0"/>
                      <a:ext cx="4305901" cy="6992326"/>
                    </a:xfrm>
                    <a:prstGeom prst="rect">
                      <a:avLst/>
                    </a:prstGeom>
                  </pic:spPr>
                </pic:pic>
              </a:graphicData>
            </a:graphic>
          </wp:inline>
        </w:drawing>
      </w:r>
    </w:p>
    <w:p w14:paraId="33A494DC" w14:textId="7BB8946D" w:rsidR="00D85391" w:rsidRDefault="00286CA6" w:rsidP="00D85391">
      <w:r>
        <w:t>He descargado el contenido a un fichero llamado dwnl_username_dict.txt.</w:t>
      </w:r>
    </w:p>
    <w:p w14:paraId="230C5188" w14:textId="6CF8409E" w:rsidR="00286CA6" w:rsidRDefault="00286CA6" w:rsidP="00D85391">
      <w:r>
        <w:t>Este archivo contiene una lista de nombres de usuario mas contraseña separados por ‘:’. A fin de obtener solamente los nombres de usuarios ejecuto lo siguiente.</w:t>
      </w:r>
    </w:p>
    <w:p w14:paraId="72835D1E" w14:textId="2E709F3A" w:rsidR="00D120C0" w:rsidRDefault="00D120C0" w:rsidP="00D120C0">
      <w:pPr>
        <w:pStyle w:val="Prrafodelista"/>
        <w:numPr>
          <w:ilvl w:val="0"/>
          <w:numId w:val="10"/>
        </w:numPr>
      </w:pPr>
      <w:proofErr w:type="spellStart"/>
      <w:r w:rsidRPr="00D120C0">
        <w:t>cat</w:t>
      </w:r>
      <w:proofErr w:type="spellEnd"/>
      <w:r w:rsidRPr="00D120C0">
        <w:t xml:space="preserve"> dwnl_username_dict.txt | </w:t>
      </w:r>
      <w:proofErr w:type="spellStart"/>
      <w:r w:rsidRPr="00D120C0">
        <w:t>cut</w:t>
      </w:r>
      <w:proofErr w:type="spellEnd"/>
      <w:r w:rsidRPr="00D120C0">
        <w:t xml:space="preserve"> -d ':' -f1 &gt; username_dict.txt</w:t>
      </w:r>
    </w:p>
    <w:p w14:paraId="214613FE" w14:textId="1879C799" w:rsidR="00D120C0" w:rsidRDefault="00D120C0" w:rsidP="00D120C0">
      <w:r>
        <w:t xml:space="preserve">No se ve el contenido completo del diccionario, pero en el propio repositorio de </w:t>
      </w:r>
      <w:proofErr w:type="spellStart"/>
      <w:r>
        <w:t>seclist</w:t>
      </w:r>
      <w:proofErr w:type="spellEnd"/>
      <w:r>
        <w:t xml:space="preserve">, este diccionario contiene el usuario </w:t>
      </w:r>
      <w:proofErr w:type="spellStart"/>
      <w:r>
        <w:t>vagrant</w:t>
      </w:r>
      <w:proofErr w:type="spellEnd"/>
      <w:r>
        <w:t>, lo cual viene genial para la demostración de esta vulnerabilidad.</w:t>
      </w:r>
    </w:p>
    <w:p w14:paraId="28C2DAE5" w14:textId="599927A4" w:rsidR="00D120C0" w:rsidRDefault="00D120C0" w:rsidP="00D85391">
      <w:r w:rsidRPr="00D120C0">
        <w:rPr>
          <w:noProof/>
        </w:rPr>
        <w:lastRenderedPageBreak/>
        <w:drawing>
          <wp:inline distT="0" distB="0" distL="0" distR="0" wp14:anchorId="6392A407" wp14:editId="0BAB9E80">
            <wp:extent cx="5363323" cy="5363323"/>
            <wp:effectExtent l="0" t="0" r="8890" b="8890"/>
            <wp:docPr id="1702568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8357" name="Imagen 1" descr="Texto&#10;&#10;Descripción generada automáticamente"/>
                    <pic:cNvPicPr/>
                  </pic:nvPicPr>
                  <pic:blipFill>
                    <a:blip r:embed="rId105"/>
                    <a:stretch>
                      <a:fillRect/>
                    </a:stretch>
                  </pic:blipFill>
                  <pic:spPr>
                    <a:xfrm>
                      <a:off x="0" y="0"/>
                      <a:ext cx="5363323" cy="5363323"/>
                    </a:xfrm>
                    <a:prstGeom prst="rect">
                      <a:avLst/>
                    </a:prstGeom>
                  </pic:spPr>
                </pic:pic>
              </a:graphicData>
            </a:graphic>
          </wp:inline>
        </w:drawing>
      </w:r>
    </w:p>
    <w:p w14:paraId="5D909D87" w14:textId="5634F176" w:rsidR="00D120C0" w:rsidRDefault="00D120C0" w:rsidP="00D85391">
      <w:r>
        <w:t>He mirado algunos scripts de fuentes públicas y este me ha parecido interesante, parece legítimo y útil para su ejecución:</w:t>
      </w:r>
    </w:p>
    <w:p w14:paraId="130465E2" w14:textId="190B9455" w:rsidR="00D120C0" w:rsidRDefault="00000000" w:rsidP="00D85391">
      <w:hyperlink r:id="rId106" w:history="1">
        <w:r w:rsidR="00D120C0" w:rsidRPr="00C07B16">
          <w:rPr>
            <w:rStyle w:val="Hipervnculo"/>
          </w:rPr>
          <w:t>https://github.co</w:t>
        </w:r>
        <w:r w:rsidR="00D120C0" w:rsidRPr="00C07B16">
          <w:rPr>
            <w:rStyle w:val="Hipervnculo"/>
          </w:rPr>
          <w:t>m</w:t>
        </w:r>
        <w:r w:rsidR="00D120C0" w:rsidRPr="00C07B16">
          <w:rPr>
            <w:rStyle w:val="Hipervnculo"/>
          </w:rPr>
          <w:t>/Sait-Nuri/CVE-2018-15473</w:t>
        </w:r>
      </w:hyperlink>
      <w:r w:rsidR="00D120C0">
        <w:t xml:space="preserve"> </w:t>
      </w:r>
    </w:p>
    <w:p w14:paraId="0F07F09C" w14:textId="2BD85451" w:rsidR="00D120C0" w:rsidRDefault="00D120C0" w:rsidP="00D85391">
      <w:r>
        <w:t xml:space="preserve">En el repositorio menciona que es una versión del </w:t>
      </w:r>
      <w:proofErr w:type="spellStart"/>
      <w:r>
        <w:t>exploit</w:t>
      </w:r>
      <w:proofErr w:type="spellEnd"/>
      <w:r>
        <w:t xml:space="preserve"> </w:t>
      </w:r>
      <w:hyperlink r:id="rId107" w:history="1">
        <w:r w:rsidRPr="00C07B16">
          <w:rPr>
            <w:rStyle w:val="Hipervnculo"/>
          </w:rPr>
          <w:t>https://www.exploit-db.com/exploits/45233</w:t>
        </w:r>
      </w:hyperlink>
      <w:r>
        <w:t xml:space="preserve"> lo </w:t>
      </w:r>
      <w:proofErr w:type="spellStart"/>
      <w:r>
        <w:t>caul</w:t>
      </w:r>
      <w:proofErr w:type="spellEnd"/>
      <w:r>
        <w:t xml:space="preserve"> me parece lógico, porque </w:t>
      </w:r>
      <w:r w:rsidR="00286CA6">
        <w:t>el</w:t>
      </w:r>
      <w:r>
        <w:t xml:space="preserve"> código </w:t>
      </w:r>
      <w:r w:rsidR="00286CA6">
        <w:t xml:space="preserve">del </w:t>
      </w:r>
      <w:proofErr w:type="spellStart"/>
      <w:r w:rsidR="00286CA6">
        <w:t>exploit</w:t>
      </w:r>
      <w:proofErr w:type="spellEnd"/>
      <w:r w:rsidR="00286CA6">
        <w:t xml:space="preserve"> al que hace referencia </w:t>
      </w:r>
      <w:r>
        <w:t>contiene errores y no se ejecuta debidamente.</w:t>
      </w:r>
    </w:p>
    <w:p w14:paraId="2D1EDE03" w14:textId="7585F72B" w:rsidR="00D120C0" w:rsidRDefault="00D120C0" w:rsidP="00D85391">
      <w:r>
        <w:t xml:space="preserve">Bien, clono el </w:t>
      </w:r>
      <w:proofErr w:type="spellStart"/>
      <w:r>
        <w:t>exploit</w:t>
      </w:r>
      <w:proofErr w:type="spellEnd"/>
      <w:r>
        <w:t>, reviso el fichero req</w:t>
      </w:r>
      <w:r w:rsidR="000A6E8E">
        <w:t>uire</w:t>
      </w:r>
      <w:r>
        <w:t>ments.txt para verificar, lo veo lógico, instalo los requerimientos</w:t>
      </w:r>
      <w:r w:rsidR="000A6E8E">
        <w:t xml:space="preserve">, el cual solo me faltaba </w:t>
      </w:r>
      <w:proofErr w:type="spellStart"/>
      <w:r w:rsidR="000A6E8E">
        <w:t>argparse</w:t>
      </w:r>
      <w:proofErr w:type="spellEnd"/>
      <w:r w:rsidR="000A6E8E">
        <w:t>.</w:t>
      </w:r>
    </w:p>
    <w:p w14:paraId="15B2CBA5" w14:textId="1CACC380" w:rsidR="000A6E8E" w:rsidRDefault="000A6E8E" w:rsidP="00D85391">
      <w:r w:rsidRPr="000A6E8E">
        <w:rPr>
          <w:noProof/>
        </w:rPr>
        <w:drawing>
          <wp:inline distT="0" distB="0" distL="0" distR="0" wp14:anchorId="2AD4C7F7" wp14:editId="68542A99">
            <wp:extent cx="5400040" cy="1169035"/>
            <wp:effectExtent l="0" t="0" r="0" b="0"/>
            <wp:docPr id="2043560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0556" name="Imagen 1" descr="Texto&#10;&#10;Descripción generada automáticamente"/>
                    <pic:cNvPicPr/>
                  </pic:nvPicPr>
                  <pic:blipFill>
                    <a:blip r:embed="rId108"/>
                    <a:stretch>
                      <a:fillRect/>
                    </a:stretch>
                  </pic:blipFill>
                  <pic:spPr>
                    <a:xfrm>
                      <a:off x="0" y="0"/>
                      <a:ext cx="5400040" cy="1169035"/>
                    </a:xfrm>
                    <a:prstGeom prst="rect">
                      <a:avLst/>
                    </a:prstGeom>
                  </pic:spPr>
                </pic:pic>
              </a:graphicData>
            </a:graphic>
          </wp:inline>
        </w:drawing>
      </w:r>
    </w:p>
    <w:p w14:paraId="30D37E72" w14:textId="6F2329A5" w:rsidR="000A6E8E" w:rsidRDefault="000A6E8E" w:rsidP="00D85391">
      <w:r>
        <w:lastRenderedPageBreak/>
        <w:t xml:space="preserve">Reviso que el código esté correcto, incluida la utilización correcta del </w:t>
      </w:r>
      <w:proofErr w:type="spellStart"/>
      <w:r>
        <w:t>path</w:t>
      </w:r>
      <w:proofErr w:type="spellEnd"/>
      <w:r>
        <w:t xml:space="preserve"> del </w:t>
      </w:r>
      <w:proofErr w:type="spellStart"/>
      <w:r>
        <w:t>environment</w:t>
      </w:r>
      <w:proofErr w:type="spellEnd"/>
      <w:r>
        <w:t xml:space="preserve"> de Python, copio el fichero username_dict.txt dentro del directorio para hacer la comprobación, como se ve en la imagen y finalmente lo ejecuto.</w:t>
      </w:r>
    </w:p>
    <w:p w14:paraId="4B514032" w14:textId="11CF3347" w:rsidR="000A6E8E" w:rsidRDefault="000A6E8E" w:rsidP="000A6E8E">
      <w:pPr>
        <w:pStyle w:val="Prrafodelista"/>
        <w:numPr>
          <w:ilvl w:val="0"/>
          <w:numId w:val="10"/>
        </w:numPr>
      </w:pPr>
      <w:proofErr w:type="gramStart"/>
      <w:r w:rsidRPr="000A6E8E">
        <w:t>./</w:t>
      </w:r>
      <w:proofErr w:type="gramEnd"/>
      <w:r w:rsidRPr="000A6E8E">
        <w:t>CVE-2018-15473.py 10.0.2.7 -w username_dict.txt</w:t>
      </w:r>
    </w:p>
    <w:p w14:paraId="6C0560E6" w14:textId="09697EFD" w:rsidR="000A6E8E" w:rsidRDefault="000A6E8E" w:rsidP="000A6E8E">
      <w:r w:rsidRPr="000A6E8E">
        <w:rPr>
          <w:noProof/>
        </w:rPr>
        <w:drawing>
          <wp:inline distT="0" distB="0" distL="0" distR="0" wp14:anchorId="2F396051" wp14:editId="1B48C965">
            <wp:extent cx="5400040" cy="3799840"/>
            <wp:effectExtent l="0" t="0" r="0" b="0"/>
            <wp:docPr id="20366588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8853" name="Imagen 1" descr="Texto&#10;&#10;Descripción generada automáticamente"/>
                    <pic:cNvPicPr/>
                  </pic:nvPicPr>
                  <pic:blipFill>
                    <a:blip r:embed="rId109"/>
                    <a:stretch>
                      <a:fillRect/>
                    </a:stretch>
                  </pic:blipFill>
                  <pic:spPr>
                    <a:xfrm>
                      <a:off x="0" y="0"/>
                      <a:ext cx="5400040" cy="3799840"/>
                    </a:xfrm>
                    <a:prstGeom prst="rect">
                      <a:avLst/>
                    </a:prstGeom>
                  </pic:spPr>
                </pic:pic>
              </a:graphicData>
            </a:graphic>
          </wp:inline>
        </w:drawing>
      </w:r>
    </w:p>
    <w:p w14:paraId="394A6695" w14:textId="1581CBA6" w:rsidR="000A6E8E" w:rsidRDefault="000A6E8E" w:rsidP="000A6E8E">
      <w:r>
        <w:t>[…]</w:t>
      </w:r>
    </w:p>
    <w:p w14:paraId="12E49275" w14:textId="38251455" w:rsidR="000A6E8E" w:rsidRDefault="000A6E8E" w:rsidP="000A6E8E">
      <w:r w:rsidRPr="000A6E8E">
        <w:rPr>
          <w:noProof/>
        </w:rPr>
        <w:drawing>
          <wp:inline distT="0" distB="0" distL="0" distR="0" wp14:anchorId="0189C1D9" wp14:editId="1CDE4174">
            <wp:extent cx="5344271" cy="2410161"/>
            <wp:effectExtent l="0" t="0" r="8890" b="9525"/>
            <wp:docPr id="1151738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800" name="Imagen 1" descr="Texto&#10;&#10;Descripción generada automáticamente"/>
                    <pic:cNvPicPr/>
                  </pic:nvPicPr>
                  <pic:blipFill>
                    <a:blip r:embed="rId110"/>
                    <a:stretch>
                      <a:fillRect/>
                    </a:stretch>
                  </pic:blipFill>
                  <pic:spPr>
                    <a:xfrm>
                      <a:off x="0" y="0"/>
                      <a:ext cx="5344271" cy="2410161"/>
                    </a:xfrm>
                    <a:prstGeom prst="rect">
                      <a:avLst/>
                    </a:prstGeom>
                  </pic:spPr>
                </pic:pic>
              </a:graphicData>
            </a:graphic>
          </wp:inline>
        </w:drawing>
      </w:r>
    </w:p>
    <w:p w14:paraId="3501D48F" w14:textId="417F4730" w:rsidR="00286CA6" w:rsidRDefault="000A6E8E" w:rsidP="000A6E8E">
      <w:r>
        <w:t xml:space="preserve">Como se puede observar, el servicio es vulnerable a la enumeración de usuarios </w:t>
      </w:r>
      <w:r w:rsidR="00F47DA5">
        <w:t xml:space="preserve">gracias al comportamiento de los archivos </w:t>
      </w:r>
      <w:r w:rsidR="00F47DA5" w:rsidRPr="00F47DA5">
        <w:t>auth2-gss.c, auth2-hostbased.c, and auth2-pubkey.c</w:t>
      </w:r>
      <w:r w:rsidR="00F47DA5">
        <w:t xml:space="preserve"> ejecutados por el servicio SSH</w:t>
      </w:r>
      <w:r w:rsidR="00F47DA5" w:rsidRPr="00F47DA5">
        <w:t>.</w:t>
      </w:r>
    </w:p>
    <w:p w14:paraId="4ADAE410" w14:textId="77777777" w:rsidR="00286CA6" w:rsidRDefault="00286CA6">
      <w:pPr>
        <w:spacing w:line="259" w:lineRule="auto"/>
        <w:jc w:val="left"/>
      </w:pPr>
      <w:r>
        <w:br w:type="page"/>
      </w:r>
    </w:p>
    <w:p w14:paraId="49223CB2" w14:textId="77777777" w:rsidR="000A6E8E" w:rsidRDefault="000A6E8E" w:rsidP="000A6E8E"/>
    <w:p w14:paraId="49C540BE" w14:textId="31443683" w:rsidR="00F47DA5" w:rsidRPr="00D02539" w:rsidRDefault="00333464" w:rsidP="00333464">
      <w:pPr>
        <w:pStyle w:val="Ttulo3"/>
        <w:rPr>
          <w:color w:val="70AD47" w:themeColor="accent6"/>
        </w:rPr>
      </w:pPr>
      <w:bookmarkStart w:id="23" w:name="_Toc159007097"/>
      <w:r w:rsidRPr="00D02539">
        <w:rPr>
          <w:color w:val="70AD47" w:themeColor="accent6"/>
        </w:rPr>
        <w:t xml:space="preserve">22/SSH – Hydra – Brute </w:t>
      </w:r>
      <w:proofErr w:type="spellStart"/>
      <w:r w:rsidRPr="00D02539">
        <w:rPr>
          <w:color w:val="70AD47" w:themeColor="accent6"/>
        </w:rPr>
        <w:t>Force</w:t>
      </w:r>
      <w:bookmarkEnd w:id="23"/>
      <w:proofErr w:type="spellEnd"/>
    </w:p>
    <w:p w14:paraId="1845B46D" w14:textId="62033584" w:rsidR="00333464" w:rsidRDefault="00333464" w:rsidP="00333464">
      <w:r>
        <w:t>Bien, una vez tengo los nombres de usuario quiero comprobar si el servicio SSH es vulnerable al uso de la fuerza bruta.</w:t>
      </w:r>
    </w:p>
    <w:p w14:paraId="2EAD9399" w14:textId="212E9B8F" w:rsidR="00333464" w:rsidRDefault="00333464" w:rsidP="00333464">
      <w:r>
        <w:t>Para ello no hace falta ningún script, porque ya conozco una herramienta genial que hace esto</w:t>
      </w:r>
      <w:r w:rsidR="00286CA6">
        <w:t xml:space="preserve">: </w:t>
      </w:r>
      <w:r>
        <w:t>Hydra.</w:t>
      </w:r>
    </w:p>
    <w:p w14:paraId="3FF38DC8" w14:textId="6D73AE1F" w:rsidR="00333464" w:rsidRDefault="00333464" w:rsidP="00333464">
      <w:r>
        <w:t>Bien, lo que tengo pensado es usar dos diccionarios, uno que contenga los usuarios que se han verificado y otro que contenga las contraseñas.</w:t>
      </w:r>
    </w:p>
    <w:p w14:paraId="371E83B0" w14:textId="3B3EC336" w:rsidR="00333464" w:rsidRDefault="00333464" w:rsidP="00333464">
      <w:r>
        <w:t>Para el diccionario de usuarios simplemente creo un fichero llamado users.txt con los usuarios dentro.</w:t>
      </w:r>
    </w:p>
    <w:p w14:paraId="62B89974" w14:textId="62E74213" w:rsidR="00333464" w:rsidRDefault="00333464" w:rsidP="00333464">
      <w:r w:rsidRPr="00333464">
        <w:rPr>
          <w:noProof/>
        </w:rPr>
        <w:drawing>
          <wp:inline distT="0" distB="0" distL="0" distR="0" wp14:anchorId="5CDEC850" wp14:editId="62E941D5">
            <wp:extent cx="4429125" cy="665151"/>
            <wp:effectExtent l="0" t="0" r="0" b="1905"/>
            <wp:docPr id="780306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6066" name="Imagen 1" descr="Texto&#10;&#10;Descripción generada automáticamente"/>
                    <pic:cNvPicPr/>
                  </pic:nvPicPr>
                  <pic:blipFill>
                    <a:blip r:embed="rId111"/>
                    <a:stretch>
                      <a:fillRect/>
                    </a:stretch>
                  </pic:blipFill>
                  <pic:spPr>
                    <a:xfrm>
                      <a:off x="0" y="0"/>
                      <a:ext cx="4447605" cy="667926"/>
                    </a:xfrm>
                    <a:prstGeom prst="rect">
                      <a:avLst/>
                    </a:prstGeom>
                  </pic:spPr>
                </pic:pic>
              </a:graphicData>
            </a:graphic>
          </wp:inline>
        </w:drawing>
      </w:r>
    </w:p>
    <w:p w14:paraId="47A92DC1" w14:textId="77777777" w:rsidR="00333464" w:rsidRDefault="00333464" w:rsidP="00333464">
      <w:r>
        <w:t>Para las contraseñas, usando la lógica, una mala práctica sería usar el mismo nombre de usuario como contraseña, así que duplico el contenido de username_dict.txt a passwords.txt.</w:t>
      </w:r>
    </w:p>
    <w:p w14:paraId="4A39B943" w14:textId="77777777" w:rsidR="00333464" w:rsidRDefault="00333464" w:rsidP="00333464">
      <w:r w:rsidRPr="00333464">
        <w:rPr>
          <w:noProof/>
        </w:rPr>
        <w:drawing>
          <wp:inline distT="0" distB="0" distL="0" distR="0" wp14:anchorId="58639592" wp14:editId="7F6DDC8D">
            <wp:extent cx="5344271" cy="381053"/>
            <wp:effectExtent l="0" t="0" r="8890" b="0"/>
            <wp:docPr id="1079830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0468" name=""/>
                    <pic:cNvPicPr/>
                  </pic:nvPicPr>
                  <pic:blipFill>
                    <a:blip r:embed="rId112"/>
                    <a:stretch>
                      <a:fillRect/>
                    </a:stretch>
                  </pic:blipFill>
                  <pic:spPr>
                    <a:xfrm>
                      <a:off x="0" y="0"/>
                      <a:ext cx="5344271" cy="381053"/>
                    </a:xfrm>
                    <a:prstGeom prst="rect">
                      <a:avLst/>
                    </a:prstGeom>
                  </pic:spPr>
                </pic:pic>
              </a:graphicData>
            </a:graphic>
          </wp:inline>
        </w:drawing>
      </w:r>
      <w:r w:rsidRPr="00333464">
        <w:t xml:space="preserve"> </w:t>
      </w:r>
    </w:p>
    <w:p w14:paraId="64FC7717" w14:textId="77777777" w:rsidR="00333464" w:rsidRDefault="00333464" w:rsidP="00333464">
      <w:r>
        <w:t xml:space="preserve">Ahora quiero aprovechar también las contraseñas del diccionario de </w:t>
      </w:r>
      <w:proofErr w:type="spellStart"/>
      <w:r>
        <w:t>SecList</w:t>
      </w:r>
      <w:proofErr w:type="spellEnd"/>
      <w:r>
        <w:t xml:space="preserve">, que fue descargado como dwnl_username_dict.txt, y que contiene la siguiente estructura: </w:t>
      </w:r>
      <w:proofErr w:type="spellStart"/>
      <w:proofErr w:type="gramStart"/>
      <w:r>
        <w:t>username:password</w:t>
      </w:r>
      <w:proofErr w:type="spellEnd"/>
      <w:proofErr w:type="gramEnd"/>
      <w:r>
        <w:t>, por lo que para añadir las contraseñas al fichero passwords.txt ejecuto lo siguiente</w:t>
      </w:r>
      <w:r w:rsidRPr="00333464">
        <w:rPr>
          <w:noProof/>
        </w:rPr>
        <w:drawing>
          <wp:inline distT="0" distB="0" distL="0" distR="0" wp14:anchorId="675065F0" wp14:editId="12639104">
            <wp:extent cx="5382376" cy="400106"/>
            <wp:effectExtent l="0" t="0" r="0" b="0"/>
            <wp:docPr id="998015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5470" name=""/>
                    <pic:cNvPicPr/>
                  </pic:nvPicPr>
                  <pic:blipFill>
                    <a:blip r:embed="rId113"/>
                    <a:stretch>
                      <a:fillRect/>
                    </a:stretch>
                  </pic:blipFill>
                  <pic:spPr>
                    <a:xfrm>
                      <a:off x="0" y="0"/>
                      <a:ext cx="5382376" cy="400106"/>
                    </a:xfrm>
                    <a:prstGeom prst="rect">
                      <a:avLst/>
                    </a:prstGeom>
                  </pic:spPr>
                </pic:pic>
              </a:graphicData>
            </a:graphic>
          </wp:inline>
        </w:drawing>
      </w:r>
      <w:r w:rsidRPr="00333464">
        <w:t xml:space="preserve"> </w:t>
      </w:r>
    </w:p>
    <w:p w14:paraId="578F3EF5" w14:textId="1CCC8D91" w:rsidR="00333464" w:rsidRDefault="00333464" w:rsidP="00333464">
      <w:r>
        <w:t>Quedando el siguiente resultado (en parte).</w:t>
      </w:r>
    </w:p>
    <w:p w14:paraId="395CDE11" w14:textId="24081438" w:rsidR="00333464" w:rsidRDefault="00333464" w:rsidP="00333464">
      <w:r w:rsidRPr="00333464">
        <w:rPr>
          <w:noProof/>
        </w:rPr>
        <w:drawing>
          <wp:inline distT="0" distB="0" distL="0" distR="0" wp14:anchorId="1D42C54B" wp14:editId="4634495D">
            <wp:extent cx="990600" cy="3612776"/>
            <wp:effectExtent l="0" t="0" r="0" b="6985"/>
            <wp:docPr id="764809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09135" name="Imagen 1" descr="Texto&#10;&#10;Descripción generada automáticamente"/>
                    <pic:cNvPicPr/>
                  </pic:nvPicPr>
                  <pic:blipFill>
                    <a:blip r:embed="rId114"/>
                    <a:stretch>
                      <a:fillRect/>
                    </a:stretch>
                  </pic:blipFill>
                  <pic:spPr>
                    <a:xfrm>
                      <a:off x="0" y="0"/>
                      <a:ext cx="1000118" cy="3647489"/>
                    </a:xfrm>
                    <a:prstGeom prst="rect">
                      <a:avLst/>
                    </a:prstGeom>
                  </pic:spPr>
                </pic:pic>
              </a:graphicData>
            </a:graphic>
          </wp:inline>
        </w:drawing>
      </w:r>
    </w:p>
    <w:p w14:paraId="68234340" w14:textId="47CF3528" w:rsidR="00333464" w:rsidRDefault="00333464" w:rsidP="00333464">
      <w:r>
        <w:lastRenderedPageBreak/>
        <w:t xml:space="preserve">Bien, para realizar la ejecución de </w:t>
      </w:r>
      <w:proofErr w:type="spellStart"/>
      <w:r>
        <w:t>hydra</w:t>
      </w:r>
      <w:proofErr w:type="spellEnd"/>
      <w:r>
        <w:t xml:space="preserve"> lo hago de la siguiente manera:</w:t>
      </w:r>
    </w:p>
    <w:p w14:paraId="3E0CC62E" w14:textId="480A134E" w:rsidR="00333464" w:rsidRDefault="00333464" w:rsidP="00333464">
      <w:pPr>
        <w:pStyle w:val="Prrafodelista"/>
        <w:numPr>
          <w:ilvl w:val="0"/>
          <w:numId w:val="10"/>
        </w:numPr>
      </w:pPr>
      <w:proofErr w:type="spellStart"/>
      <w:r w:rsidRPr="00333464">
        <w:t>hydra</w:t>
      </w:r>
      <w:proofErr w:type="spellEnd"/>
      <w:r w:rsidRPr="00333464">
        <w:t xml:space="preserve"> 10.0.2.7 </w:t>
      </w:r>
      <w:proofErr w:type="spellStart"/>
      <w:r w:rsidRPr="00333464">
        <w:t>ssh</w:t>
      </w:r>
      <w:proofErr w:type="spellEnd"/>
      <w:r w:rsidRPr="00333464">
        <w:t xml:space="preserve"> -v -t 4 -L users.txt -P username_dict.txt</w:t>
      </w:r>
    </w:p>
    <w:p w14:paraId="439AA655" w14:textId="14BE43A2" w:rsidR="00333464" w:rsidRDefault="00333464" w:rsidP="00333464">
      <w:pPr>
        <w:pStyle w:val="Prrafodelista"/>
        <w:numPr>
          <w:ilvl w:val="1"/>
          <w:numId w:val="10"/>
        </w:numPr>
      </w:pPr>
      <w:r>
        <w:t xml:space="preserve">Quiero usar la fuerza bruta contra el protocolo </w:t>
      </w:r>
      <w:proofErr w:type="spellStart"/>
      <w:r>
        <w:t>ssh</w:t>
      </w:r>
      <w:proofErr w:type="spellEnd"/>
      <w:r>
        <w:t xml:space="preserve"> de la máquina Windows.</w:t>
      </w:r>
    </w:p>
    <w:p w14:paraId="3446E0A0" w14:textId="3954566F" w:rsidR="00333464" w:rsidRDefault="00333464" w:rsidP="00333464">
      <w:pPr>
        <w:pStyle w:val="Prrafodelista"/>
        <w:numPr>
          <w:ilvl w:val="1"/>
          <w:numId w:val="10"/>
        </w:numPr>
      </w:pPr>
      <w:r>
        <w:t xml:space="preserve">Quiero activar </w:t>
      </w:r>
      <w:proofErr w:type="spellStart"/>
      <w:r>
        <w:t>Vervose</w:t>
      </w:r>
      <w:proofErr w:type="spellEnd"/>
      <w:r>
        <w:t xml:space="preserve"> para obtener más información.</w:t>
      </w:r>
    </w:p>
    <w:p w14:paraId="47791CD3" w14:textId="1E4844AB" w:rsidR="00333464" w:rsidRDefault="00333464" w:rsidP="00333464">
      <w:pPr>
        <w:pStyle w:val="Prrafodelista"/>
        <w:numPr>
          <w:ilvl w:val="1"/>
          <w:numId w:val="10"/>
        </w:numPr>
      </w:pPr>
      <w:r>
        <w:t>Quiero limitar el uso de conexiones simultaneas a 4.</w:t>
      </w:r>
    </w:p>
    <w:p w14:paraId="09E5359F" w14:textId="7A6262A3" w:rsidR="00333464" w:rsidRDefault="00333464" w:rsidP="00333464">
      <w:pPr>
        <w:pStyle w:val="Prrafodelista"/>
        <w:numPr>
          <w:ilvl w:val="1"/>
          <w:numId w:val="10"/>
        </w:numPr>
      </w:pPr>
      <w:r>
        <w:t>Quiero usar un diccionario para los nombres de usuario.</w:t>
      </w:r>
    </w:p>
    <w:p w14:paraId="5C8AF07B" w14:textId="224686F8" w:rsidR="00333464" w:rsidRDefault="00333464" w:rsidP="00333464">
      <w:pPr>
        <w:pStyle w:val="Prrafodelista"/>
        <w:numPr>
          <w:ilvl w:val="1"/>
          <w:numId w:val="10"/>
        </w:numPr>
      </w:pPr>
      <w:r>
        <w:t>Quiero utilizar un diccionario para las contraseñas.</w:t>
      </w:r>
    </w:p>
    <w:p w14:paraId="58ED9F9B" w14:textId="63351DA8" w:rsidR="00333464" w:rsidRDefault="004F0476" w:rsidP="00333464">
      <w:r w:rsidRPr="004F0476">
        <w:rPr>
          <w:noProof/>
        </w:rPr>
        <w:drawing>
          <wp:inline distT="0" distB="0" distL="0" distR="0" wp14:anchorId="07BF8FCD" wp14:editId="535AA563">
            <wp:extent cx="5400040" cy="1824355"/>
            <wp:effectExtent l="0" t="0" r="0" b="4445"/>
            <wp:docPr id="286518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8550" name="Imagen 1" descr="Texto&#10;&#10;Descripción generada automáticamente"/>
                    <pic:cNvPicPr/>
                  </pic:nvPicPr>
                  <pic:blipFill>
                    <a:blip r:embed="rId115"/>
                    <a:stretch>
                      <a:fillRect/>
                    </a:stretch>
                  </pic:blipFill>
                  <pic:spPr>
                    <a:xfrm>
                      <a:off x="0" y="0"/>
                      <a:ext cx="5400040" cy="1824355"/>
                    </a:xfrm>
                    <a:prstGeom prst="rect">
                      <a:avLst/>
                    </a:prstGeom>
                  </pic:spPr>
                </pic:pic>
              </a:graphicData>
            </a:graphic>
          </wp:inline>
        </w:drawing>
      </w:r>
    </w:p>
    <w:p w14:paraId="0A3384DF" w14:textId="72B37DE7" w:rsidR="004F0476" w:rsidRDefault="004F0476" w:rsidP="00333464">
      <w:r>
        <w:t xml:space="preserve">Y con esto ya tengo la información de que la contraseña para los usuarios </w:t>
      </w:r>
      <w:proofErr w:type="spellStart"/>
      <w:r>
        <w:t>vagrant</w:t>
      </w:r>
      <w:proofErr w:type="spellEnd"/>
      <w:r>
        <w:t xml:space="preserve"> y </w:t>
      </w:r>
      <w:proofErr w:type="spellStart"/>
      <w:r>
        <w:t>Administrator</w:t>
      </w:r>
      <w:proofErr w:type="spellEnd"/>
      <w:r>
        <w:t xml:space="preserve"> es </w:t>
      </w:r>
      <w:proofErr w:type="spellStart"/>
      <w:r>
        <w:t>vagrant</w:t>
      </w:r>
      <w:proofErr w:type="spellEnd"/>
      <w:r>
        <w:t>.</w:t>
      </w:r>
    </w:p>
    <w:p w14:paraId="5E8CEA19" w14:textId="1E5E2E29" w:rsidR="004F0476" w:rsidRDefault="004F0476" w:rsidP="00333464">
      <w:r w:rsidRPr="004F0476">
        <w:rPr>
          <w:noProof/>
        </w:rPr>
        <w:drawing>
          <wp:inline distT="0" distB="0" distL="0" distR="0" wp14:anchorId="1E1D8DEC" wp14:editId="6EDA64F5">
            <wp:extent cx="5382376" cy="1162212"/>
            <wp:effectExtent l="0" t="0" r="8890" b="0"/>
            <wp:docPr id="295236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36103" name="Imagen 1" descr="Texto&#10;&#10;Descripción generada automáticamente"/>
                    <pic:cNvPicPr/>
                  </pic:nvPicPr>
                  <pic:blipFill>
                    <a:blip r:embed="rId116"/>
                    <a:stretch>
                      <a:fillRect/>
                    </a:stretch>
                  </pic:blipFill>
                  <pic:spPr>
                    <a:xfrm>
                      <a:off x="0" y="0"/>
                      <a:ext cx="5382376" cy="1162212"/>
                    </a:xfrm>
                    <a:prstGeom prst="rect">
                      <a:avLst/>
                    </a:prstGeom>
                  </pic:spPr>
                </pic:pic>
              </a:graphicData>
            </a:graphic>
          </wp:inline>
        </w:drawing>
      </w:r>
    </w:p>
    <w:p w14:paraId="240BC0BA" w14:textId="47F18283" w:rsidR="00333464" w:rsidRDefault="004F0476" w:rsidP="00672DCE">
      <w:r w:rsidRPr="004F0476">
        <w:rPr>
          <w:noProof/>
        </w:rPr>
        <w:drawing>
          <wp:inline distT="0" distB="0" distL="0" distR="0" wp14:anchorId="5CEA7943" wp14:editId="2A3AF55B">
            <wp:extent cx="5325218" cy="905001"/>
            <wp:effectExtent l="0" t="0" r="8890" b="9525"/>
            <wp:docPr id="17673720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72066" name="Imagen 1" descr="Texto&#10;&#10;Descripción generada automáticamente con confianza media"/>
                    <pic:cNvPicPr/>
                  </pic:nvPicPr>
                  <pic:blipFill>
                    <a:blip r:embed="rId117"/>
                    <a:stretch>
                      <a:fillRect/>
                    </a:stretch>
                  </pic:blipFill>
                  <pic:spPr>
                    <a:xfrm>
                      <a:off x="0" y="0"/>
                      <a:ext cx="5325218" cy="905001"/>
                    </a:xfrm>
                    <a:prstGeom prst="rect">
                      <a:avLst/>
                    </a:prstGeom>
                  </pic:spPr>
                </pic:pic>
              </a:graphicData>
            </a:graphic>
          </wp:inline>
        </w:drawing>
      </w:r>
    </w:p>
    <w:p w14:paraId="12E58F38" w14:textId="41A8A5C2" w:rsidR="00672DCE" w:rsidRPr="00D02539" w:rsidRDefault="00672DCE" w:rsidP="00824866">
      <w:pPr>
        <w:pStyle w:val="Ttulo3"/>
        <w:rPr>
          <w:color w:val="70AD47" w:themeColor="accent6"/>
        </w:rPr>
      </w:pPr>
      <w:bookmarkStart w:id="24" w:name="_Toc159007098"/>
      <w:r w:rsidRPr="00D02539">
        <w:rPr>
          <w:color w:val="70AD47" w:themeColor="accent6"/>
        </w:rPr>
        <w:t>22/SSH - CVE-2016-6515 – DOS</w:t>
      </w:r>
      <w:bookmarkEnd w:id="24"/>
    </w:p>
    <w:p w14:paraId="73063342" w14:textId="77777777" w:rsidR="00DC5682" w:rsidRDefault="00672DCE" w:rsidP="00672DCE">
      <w:proofErr w:type="spellStart"/>
      <w:r>
        <w:t>Descripcción</w:t>
      </w:r>
      <w:proofErr w:type="spellEnd"/>
      <w:r>
        <w:t xml:space="preserve"> de la vulnerabilidad: </w:t>
      </w:r>
      <w:r w:rsidR="00DC5682" w:rsidRPr="00DC5682">
        <w:t xml:space="preserve">La función </w:t>
      </w:r>
      <w:proofErr w:type="spellStart"/>
      <w:r w:rsidR="00DC5682" w:rsidRPr="00DC5682">
        <w:t>auth_</w:t>
      </w:r>
      <w:proofErr w:type="gramStart"/>
      <w:r w:rsidR="00DC5682" w:rsidRPr="00DC5682">
        <w:t>password</w:t>
      </w:r>
      <w:proofErr w:type="spellEnd"/>
      <w:proofErr w:type="gramEnd"/>
      <w:r w:rsidR="00DC5682" w:rsidRPr="00DC5682">
        <w:t xml:space="preserve"> en </w:t>
      </w:r>
      <w:proofErr w:type="spellStart"/>
      <w:r w:rsidR="00DC5682" w:rsidRPr="00DC5682">
        <w:t>auth-passwd.c</w:t>
      </w:r>
      <w:proofErr w:type="spellEnd"/>
      <w:r w:rsidR="00DC5682" w:rsidRPr="00DC5682">
        <w:t xml:space="preserve"> en </w:t>
      </w:r>
      <w:proofErr w:type="spellStart"/>
      <w:r w:rsidR="00DC5682" w:rsidRPr="00DC5682">
        <w:t>sshd</w:t>
      </w:r>
      <w:proofErr w:type="spellEnd"/>
      <w:r w:rsidR="00DC5682" w:rsidRPr="00DC5682">
        <w:t xml:space="preserve"> en </w:t>
      </w:r>
      <w:proofErr w:type="spellStart"/>
      <w:r w:rsidR="00DC5682" w:rsidRPr="00DC5682">
        <w:t>OpenSSH</w:t>
      </w:r>
      <w:proofErr w:type="spellEnd"/>
      <w:r w:rsidR="00DC5682" w:rsidRPr="00DC5682">
        <w:t xml:space="preserve"> anterior a 7.3 no limita la longitud de las contraseñas para la autenticación de contraseñas, lo que permite a atacantes remotos provocar una denegación de servicio (consumo de CPU de cripta) a través de una cadena larga.</w:t>
      </w:r>
    </w:p>
    <w:p w14:paraId="449DF427" w14:textId="20468970" w:rsidR="00672DCE" w:rsidRDefault="00897E13" w:rsidP="00672DCE">
      <w:r>
        <w:t>Para la explotación de esta vulnerabilidad he construido un script propio</w:t>
      </w:r>
      <w:r w:rsidR="00865BE9">
        <w:t xml:space="preserve"> que, mediante un uso agresivo de conexiones mediante hilos aportando contraseñas con una longitud de </w:t>
      </w:r>
      <w:r w:rsidR="00865BE9" w:rsidRPr="00865BE9">
        <w:t>200000</w:t>
      </w:r>
      <w:r w:rsidR="00865BE9">
        <w:t xml:space="preserve"> caracteres consigo que el servidor deje de recibir información por el puerto 22 debido a la </w:t>
      </w:r>
      <w:r w:rsidR="00DC5682">
        <w:t>incapacidad</w:t>
      </w:r>
      <w:r w:rsidR="00865BE9">
        <w:t xml:space="preserve"> de un procesamiento masivo de información.</w:t>
      </w:r>
    </w:p>
    <w:p w14:paraId="6A352DA5" w14:textId="4D134D87" w:rsidR="00865BE9" w:rsidRDefault="00865BE9" w:rsidP="00672DCE">
      <w:pPr>
        <w:rPr>
          <w:noProof/>
        </w:rPr>
      </w:pPr>
      <w:r w:rsidRPr="00865BE9">
        <w:rPr>
          <w:noProof/>
        </w:rPr>
        <w:lastRenderedPageBreak/>
        <w:drawing>
          <wp:inline distT="0" distB="0" distL="0" distR="0" wp14:anchorId="30AD5300" wp14:editId="3778D7C2">
            <wp:extent cx="5400040" cy="3585210"/>
            <wp:effectExtent l="0" t="0" r="0" b="0"/>
            <wp:docPr id="189654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8354" name="Imagen 1" descr="Texto&#10;&#10;Descripción generada automáticamente"/>
                    <pic:cNvPicPr/>
                  </pic:nvPicPr>
                  <pic:blipFill>
                    <a:blip r:embed="rId118"/>
                    <a:stretch>
                      <a:fillRect/>
                    </a:stretch>
                  </pic:blipFill>
                  <pic:spPr>
                    <a:xfrm>
                      <a:off x="0" y="0"/>
                      <a:ext cx="5400040" cy="3585210"/>
                    </a:xfrm>
                    <a:prstGeom prst="rect">
                      <a:avLst/>
                    </a:prstGeom>
                  </pic:spPr>
                </pic:pic>
              </a:graphicData>
            </a:graphic>
          </wp:inline>
        </w:drawing>
      </w:r>
    </w:p>
    <w:p w14:paraId="562626A1" w14:textId="06BAE4D9" w:rsidR="00865BE9" w:rsidRDefault="00865BE9" w:rsidP="00672DCE">
      <w:pPr>
        <w:rPr>
          <w:noProof/>
        </w:rPr>
      </w:pPr>
      <w:r>
        <w:rPr>
          <w:noProof/>
        </w:rPr>
        <w:t>Veamoslo en marcha, para auditar lo que pasa he iniciado sesión en la máquina objetivo y he abierto el Task Manager para monitorear los recursos. De momento todo bien y estable.</w:t>
      </w:r>
    </w:p>
    <w:p w14:paraId="30749DE6" w14:textId="203BC0B6" w:rsidR="00865BE9" w:rsidRDefault="00865BE9" w:rsidP="00672DCE">
      <w:r w:rsidRPr="00865BE9">
        <w:rPr>
          <w:noProof/>
        </w:rPr>
        <w:drawing>
          <wp:inline distT="0" distB="0" distL="0" distR="0" wp14:anchorId="2F5CB7F2" wp14:editId="46E179D3">
            <wp:extent cx="5400040" cy="3469640"/>
            <wp:effectExtent l="0" t="0" r="0" b="0"/>
            <wp:docPr id="6215541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4158" name="Imagen 1" descr="Interfaz de usuario gráfica, Aplicación&#10;&#10;Descripción generada automáticamente"/>
                    <pic:cNvPicPr/>
                  </pic:nvPicPr>
                  <pic:blipFill>
                    <a:blip r:embed="rId119"/>
                    <a:stretch>
                      <a:fillRect/>
                    </a:stretch>
                  </pic:blipFill>
                  <pic:spPr>
                    <a:xfrm>
                      <a:off x="0" y="0"/>
                      <a:ext cx="5400040" cy="3469640"/>
                    </a:xfrm>
                    <a:prstGeom prst="rect">
                      <a:avLst/>
                    </a:prstGeom>
                  </pic:spPr>
                </pic:pic>
              </a:graphicData>
            </a:graphic>
          </wp:inline>
        </w:drawing>
      </w:r>
    </w:p>
    <w:p w14:paraId="53CABE8F" w14:textId="49859BE5" w:rsidR="00865BE9" w:rsidRDefault="00865BE9" w:rsidP="00672DCE">
      <w:r>
        <w:t xml:space="preserve">Todo funciona correctamente y está normal, puedo iniciar sesión utilizando </w:t>
      </w:r>
      <w:proofErr w:type="spellStart"/>
      <w:r>
        <w:t>ssh</w:t>
      </w:r>
      <w:proofErr w:type="spellEnd"/>
      <w:r>
        <w:t xml:space="preserve"> sin problemas.</w:t>
      </w:r>
    </w:p>
    <w:p w14:paraId="10FAF7F5" w14:textId="3B7AB4D5" w:rsidR="00865BE9" w:rsidRDefault="00865BE9" w:rsidP="00672DCE">
      <w:r w:rsidRPr="00865BE9">
        <w:rPr>
          <w:noProof/>
        </w:rPr>
        <w:drawing>
          <wp:inline distT="0" distB="0" distL="0" distR="0" wp14:anchorId="6D7811B9" wp14:editId="03EFF4BC">
            <wp:extent cx="5400040" cy="792480"/>
            <wp:effectExtent l="0" t="0" r="0" b="7620"/>
            <wp:docPr id="2140504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4480" name="Imagen 1" descr="Texto&#10;&#10;Descripción generada automáticamente"/>
                    <pic:cNvPicPr/>
                  </pic:nvPicPr>
                  <pic:blipFill>
                    <a:blip r:embed="rId120"/>
                    <a:stretch>
                      <a:fillRect/>
                    </a:stretch>
                  </pic:blipFill>
                  <pic:spPr>
                    <a:xfrm>
                      <a:off x="0" y="0"/>
                      <a:ext cx="5400040" cy="792480"/>
                    </a:xfrm>
                    <a:prstGeom prst="rect">
                      <a:avLst/>
                    </a:prstGeom>
                  </pic:spPr>
                </pic:pic>
              </a:graphicData>
            </a:graphic>
          </wp:inline>
        </w:drawing>
      </w:r>
    </w:p>
    <w:p w14:paraId="726536D1" w14:textId="7E9E0F5F" w:rsidR="00824866" w:rsidRDefault="00824866" w:rsidP="00672DCE">
      <w:pPr>
        <w:rPr>
          <w:noProof/>
        </w:rPr>
      </w:pPr>
      <w:r>
        <w:lastRenderedPageBreak/>
        <w:t xml:space="preserve">Al ejecutar el script comienza la lluvia de peticiones, generando una notable inestabilidad en el servidor que deniega toda conexión al servicio </w:t>
      </w:r>
      <w:proofErr w:type="spellStart"/>
      <w:r>
        <w:t>ssh</w:t>
      </w:r>
      <w:proofErr w:type="spellEnd"/>
      <w:r>
        <w:t xml:space="preserve"> dada la incapacidad de procesar todas las peticiones de conexión.</w:t>
      </w:r>
      <w:r w:rsidRPr="00824866">
        <w:rPr>
          <w:noProof/>
        </w:rPr>
        <w:t xml:space="preserve"> </w:t>
      </w:r>
      <w:r w:rsidRPr="00824866">
        <w:rPr>
          <w:noProof/>
        </w:rPr>
        <w:drawing>
          <wp:inline distT="0" distB="0" distL="0" distR="0" wp14:anchorId="411A9FEA" wp14:editId="24A022F8">
            <wp:extent cx="5400040" cy="3422650"/>
            <wp:effectExtent l="0" t="0" r="0" b="6350"/>
            <wp:docPr id="646567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7913" name="Imagen 1" descr="Interfaz de usuario gráfica&#10;&#10;Descripción generada automáticamente"/>
                    <pic:cNvPicPr/>
                  </pic:nvPicPr>
                  <pic:blipFill>
                    <a:blip r:embed="rId121"/>
                    <a:stretch>
                      <a:fillRect/>
                    </a:stretch>
                  </pic:blipFill>
                  <pic:spPr>
                    <a:xfrm>
                      <a:off x="0" y="0"/>
                      <a:ext cx="5400040" cy="3422650"/>
                    </a:xfrm>
                    <a:prstGeom prst="rect">
                      <a:avLst/>
                    </a:prstGeom>
                  </pic:spPr>
                </pic:pic>
              </a:graphicData>
            </a:graphic>
          </wp:inline>
        </w:drawing>
      </w:r>
    </w:p>
    <w:p w14:paraId="40FBB2FF" w14:textId="54C22FD0" w:rsidR="00824866" w:rsidRDefault="00824866" w:rsidP="00672DCE">
      <w:pPr>
        <w:rPr>
          <w:noProof/>
        </w:rPr>
      </w:pPr>
      <w:r>
        <w:rPr>
          <w:noProof/>
        </w:rPr>
        <w:t>Script en funcionamiento:</w:t>
      </w:r>
    </w:p>
    <w:p w14:paraId="7C5580D9" w14:textId="2E5C34BF" w:rsidR="00824866" w:rsidRDefault="00824866" w:rsidP="00672DCE">
      <w:r w:rsidRPr="00824866">
        <w:rPr>
          <w:noProof/>
        </w:rPr>
        <w:drawing>
          <wp:inline distT="0" distB="0" distL="0" distR="0" wp14:anchorId="22604F97" wp14:editId="7469A3E4">
            <wp:extent cx="5400040" cy="1814830"/>
            <wp:effectExtent l="0" t="0" r="0" b="0"/>
            <wp:docPr id="349201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01493" name="Imagen 1" descr="Texto&#10;&#10;Descripción generada automáticamente"/>
                    <pic:cNvPicPr/>
                  </pic:nvPicPr>
                  <pic:blipFill>
                    <a:blip r:embed="rId122"/>
                    <a:stretch>
                      <a:fillRect/>
                    </a:stretch>
                  </pic:blipFill>
                  <pic:spPr>
                    <a:xfrm>
                      <a:off x="0" y="0"/>
                      <a:ext cx="5400040" cy="1814830"/>
                    </a:xfrm>
                    <a:prstGeom prst="rect">
                      <a:avLst/>
                    </a:prstGeom>
                  </pic:spPr>
                </pic:pic>
              </a:graphicData>
            </a:graphic>
          </wp:inline>
        </w:drawing>
      </w:r>
    </w:p>
    <w:p w14:paraId="795CB256" w14:textId="0AF4CA4D" w:rsidR="00824866" w:rsidRDefault="00824866" w:rsidP="00672DCE">
      <w:r>
        <w:t>Si intento entrar legítimamente al sistema pasa lo siguiente:</w:t>
      </w:r>
    </w:p>
    <w:p w14:paraId="14C6F8D0" w14:textId="2868D24B" w:rsidR="00DC5682" w:rsidRDefault="00DC5682" w:rsidP="00672DCE">
      <w:r w:rsidRPr="00DC5682">
        <w:drawing>
          <wp:inline distT="0" distB="0" distL="0" distR="0" wp14:anchorId="585860EF" wp14:editId="518B9AEC">
            <wp:extent cx="4639322" cy="1790950"/>
            <wp:effectExtent l="0" t="0" r="0" b="0"/>
            <wp:docPr id="14052067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6762" name="Imagen 1" descr="Texto&#10;&#10;Descripción generada automáticamente"/>
                    <pic:cNvPicPr/>
                  </pic:nvPicPr>
                  <pic:blipFill>
                    <a:blip r:embed="rId123"/>
                    <a:stretch>
                      <a:fillRect/>
                    </a:stretch>
                  </pic:blipFill>
                  <pic:spPr>
                    <a:xfrm>
                      <a:off x="0" y="0"/>
                      <a:ext cx="4639322" cy="1790950"/>
                    </a:xfrm>
                    <a:prstGeom prst="rect">
                      <a:avLst/>
                    </a:prstGeom>
                  </pic:spPr>
                </pic:pic>
              </a:graphicData>
            </a:graphic>
          </wp:inline>
        </w:drawing>
      </w:r>
    </w:p>
    <w:p w14:paraId="14B39770" w14:textId="462252C9" w:rsidR="00824866" w:rsidRDefault="00DC5682" w:rsidP="00672DCE">
      <w:pPr>
        <w:rPr>
          <w:noProof/>
        </w:rPr>
      </w:pPr>
      <w:r>
        <w:rPr>
          <w:noProof/>
        </w:rPr>
        <w:t>Denegación de servicios realizada</w:t>
      </w:r>
    </w:p>
    <w:p w14:paraId="692607B0" w14:textId="415BD75A" w:rsidR="00DC5682" w:rsidRDefault="00DC5682" w:rsidP="00DC5682">
      <w:pPr>
        <w:pStyle w:val="Ttulo1"/>
      </w:pPr>
      <w:bookmarkStart w:id="25" w:name="_Toc159007099"/>
      <w:r>
        <w:lastRenderedPageBreak/>
        <w:t>Conclusión</w:t>
      </w:r>
      <w:bookmarkEnd w:id="25"/>
    </w:p>
    <w:p w14:paraId="6441E6F5" w14:textId="6A2EB141" w:rsidR="00DC5682" w:rsidRDefault="00DC5682" w:rsidP="00DC5682">
      <w:r>
        <w:t>Esta práctica ha sido bastante dura, me ha obligado a aplicar la teoría adquirida durante el curso y me ha hecho leer, documentarme y saber cómo funcionan muchos scripts, vulnerabilidades, protocolos, etc.</w:t>
      </w:r>
    </w:p>
    <w:p w14:paraId="39068345" w14:textId="55D8FBF2" w:rsidR="00DC5682" w:rsidRDefault="00DC5682" w:rsidP="00DC5682">
      <w:r>
        <w:t>Creo que la utilización de tu propio código para explotar vulnerabilidades es un seguro, ya que sabes perfectamente lo que hace, cómo se comporta y su objetivo concreto.</w:t>
      </w:r>
    </w:p>
    <w:p w14:paraId="242F1776" w14:textId="1E275153" w:rsidR="00DC5682" w:rsidRDefault="00DC5682" w:rsidP="00DC5682">
      <w:r>
        <w:t xml:space="preserve">Sinceramente me ha asustado un poco todo lo que es necesario saber sobre diferentes ramas de la informática para hacer un </w:t>
      </w:r>
      <w:proofErr w:type="spellStart"/>
      <w:r>
        <w:t>pentest</w:t>
      </w:r>
      <w:proofErr w:type="spellEnd"/>
      <w:r>
        <w:t xml:space="preserve"> correctamente. Pero recuerdo los momentos en los que empecé en la informática y en la programación y no hay mucha diferencia. Es una avalancha de información que agradezco encarecidamente, ya que, también personalmente, sin esto me falta algo en la vida. No me gusta tener tiempo libre. Aunque sienta presión por realizar acciones en un marco de tiempo limitado, cuando no vivo esa situación en mi vida es todo menos interesante, menos valorado y más aburrido.</w:t>
      </w:r>
    </w:p>
    <w:p w14:paraId="3552B6C1" w14:textId="46BCA062" w:rsidR="00DC5682" w:rsidRDefault="00DC5682" w:rsidP="00DC5682">
      <w:r>
        <w:t xml:space="preserve">Soy consciente de que no esperas una super documentación profesional sobre </w:t>
      </w:r>
      <w:r w:rsidR="00CB6B95">
        <w:t>cómo</w:t>
      </w:r>
      <w:r>
        <w:t xml:space="preserve"> realizar un </w:t>
      </w:r>
      <w:proofErr w:type="spellStart"/>
      <w:r>
        <w:t>pentest</w:t>
      </w:r>
      <w:proofErr w:type="spellEnd"/>
      <w:r w:rsidR="00CB6B95">
        <w:t>, ya que no se ha visto en clase modelos de documentación, teoría o ejemplos.</w:t>
      </w:r>
    </w:p>
    <w:p w14:paraId="557F8FFB" w14:textId="0C2330B4" w:rsidR="00CB6B95" w:rsidRDefault="00CB6B95" w:rsidP="00DC5682">
      <w:r>
        <w:t xml:space="preserve">La dificultad que presenta realizar </w:t>
      </w:r>
      <w:proofErr w:type="gramStart"/>
      <w:r>
        <w:t>un test</w:t>
      </w:r>
      <w:proofErr w:type="gramEnd"/>
      <w:r>
        <w:t xml:space="preserve"> de intrusión me ha empujado a querer saber más acerca de cómo se realiza uno de forma profesional de primera mano, lo cual es algo complicado. Si conoces alguna recopilación de vídeos de algún creador de contenido de calidad agradecería que lo compartieras conmigo</w:t>
      </w:r>
    </w:p>
    <w:p w14:paraId="633470A4" w14:textId="2317BA52" w:rsidR="00CB6B95" w:rsidRPr="00DC5682" w:rsidRDefault="00CB6B95" w:rsidP="00DC5682">
      <w:r>
        <w:t xml:space="preserve">Como siempre acepto </w:t>
      </w:r>
      <w:proofErr w:type="spellStart"/>
      <w:r>
        <w:t>feedback</w:t>
      </w:r>
      <w:proofErr w:type="spellEnd"/>
      <w:r>
        <w:t xml:space="preserve"> acerca de la entrega, cualquier reseña, objetividad o recomendación es bienvenida.</w:t>
      </w:r>
    </w:p>
    <w:sectPr w:rsidR="00CB6B95" w:rsidRPr="00DC5682" w:rsidSect="00C21BB9">
      <w:headerReference w:type="even" r:id="rId124"/>
      <w:headerReference w:type="default" r:id="rId125"/>
      <w:footerReference w:type="even" r:id="rId126"/>
      <w:footerReference w:type="default" r:id="rId127"/>
      <w:headerReference w:type="first" r:id="rId128"/>
      <w:footerReference w:type="first" r:id="rId12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63205" w14:textId="77777777" w:rsidR="00C21BB9" w:rsidRDefault="00C21BB9" w:rsidP="001E6BF8">
      <w:pPr>
        <w:spacing w:after="0"/>
      </w:pPr>
      <w:r>
        <w:separator/>
      </w:r>
    </w:p>
  </w:endnote>
  <w:endnote w:type="continuationSeparator" w:id="0">
    <w:p w14:paraId="784A6EFE" w14:textId="77777777" w:rsidR="00C21BB9" w:rsidRDefault="00C21BB9" w:rsidP="001E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15837" w14:textId="77777777" w:rsidR="00E91ADD" w:rsidRDefault="00E91AD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7FB18" w14:textId="77777777" w:rsidR="001E6BF8" w:rsidRPr="001E6BF8" w:rsidRDefault="001E6BF8">
    <w:pPr>
      <w:pStyle w:val="Piedepgina"/>
      <w:jc w:val="center"/>
    </w:pPr>
    <w:r w:rsidRPr="001E6BF8">
      <w:t xml:space="preserve">Página </w:t>
    </w:r>
    <w:r w:rsidRPr="001E6BF8">
      <w:fldChar w:fldCharType="begin"/>
    </w:r>
    <w:r w:rsidRPr="001E6BF8">
      <w:instrText>PAGE  \* Arabic  \* MERGEFORMAT</w:instrText>
    </w:r>
    <w:r w:rsidRPr="001E6BF8">
      <w:fldChar w:fldCharType="separate"/>
    </w:r>
    <w:r w:rsidRPr="001E6BF8">
      <w:t>2</w:t>
    </w:r>
    <w:r w:rsidRPr="001E6BF8">
      <w:fldChar w:fldCharType="end"/>
    </w:r>
    <w:r w:rsidRPr="001E6BF8">
      <w:t xml:space="preserve"> de </w:t>
    </w:r>
    <w:fldSimple w:instr="NUMPAGES  \* Arabic  \* MERGEFORMAT">
      <w:r w:rsidRPr="001E6BF8">
        <w:t>2</w:t>
      </w:r>
    </w:fldSimple>
  </w:p>
  <w:p w14:paraId="41D8A23B" w14:textId="77777777" w:rsidR="001E6BF8" w:rsidRDefault="001E6BF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84FC4" w14:textId="77777777" w:rsidR="00E91ADD" w:rsidRDefault="00E91A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CC8C8" w14:textId="77777777" w:rsidR="00C21BB9" w:rsidRDefault="00C21BB9" w:rsidP="001E6BF8">
      <w:pPr>
        <w:spacing w:after="0"/>
      </w:pPr>
      <w:r>
        <w:separator/>
      </w:r>
    </w:p>
  </w:footnote>
  <w:footnote w:type="continuationSeparator" w:id="0">
    <w:p w14:paraId="53280579" w14:textId="77777777" w:rsidR="00C21BB9" w:rsidRDefault="00C21BB9" w:rsidP="001E6B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00AD9" w14:textId="77777777" w:rsidR="00E91ADD" w:rsidRDefault="00E91AD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4528" w14:textId="77777777" w:rsidR="001E6BF8" w:rsidRPr="001E6BF8" w:rsidRDefault="001E6BF8">
    <w:pPr>
      <w:pStyle w:val="Encabezado"/>
    </w:pPr>
    <w:r w:rsidRPr="001E6BF8">
      <w:t>Jonatan Gómez G</w:t>
    </w:r>
    <w:r>
      <w:t>arcia</w:t>
    </w:r>
    <w:r w:rsidRPr="001E6BF8">
      <w:ptab w:relativeTo="margin" w:alignment="center" w:leader="none"/>
    </w:r>
    <w:r w:rsidRPr="001E6BF8">
      <w:t>Hacking Ético 1</w:t>
    </w:r>
    <w:r w:rsidR="00E91ADD">
      <w:t xml:space="preserve"> – </w:t>
    </w:r>
    <w:proofErr w:type="spellStart"/>
    <w:r w:rsidR="00E91ADD">
      <w:t>TryHackMe</w:t>
    </w:r>
    <w:proofErr w:type="spellEnd"/>
    <w:r w:rsidRPr="001E6BF8">
      <w:ptab w:relativeTo="margin" w:alignment="right" w:leader="none"/>
    </w:r>
    <w:r w:rsidRPr="001E6BF8">
      <w:t>24 de enero de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B22B" w14:textId="77777777" w:rsidR="00E91ADD" w:rsidRDefault="00E91A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C0F35"/>
    <w:multiLevelType w:val="hybridMultilevel"/>
    <w:tmpl w:val="29782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EE7094"/>
    <w:multiLevelType w:val="hybridMultilevel"/>
    <w:tmpl w:val="808C2060"/>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6D69F4"/>
    <w:multiLevelType w:val="hybridMultilevel"/>
    <w:tmpl w:val="D974E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D87289D"/>
    <w:multiLevelType w:val="hybridMultilevel"/>
    <w:tmpl w:val="381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0C34960"/>
    <w:multiLevelType w:val="hybridMultilevel"/>
    <w:tmpl w:val="7842E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A40453E"/>
    <w:multiLevelType w:val="hybridMultilevel"/>
    <w:tmpl w:val="50286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1F1E45"/>
    <w:multiLevelType w:val="hybridMultilevel"/>
    <w:tmpl w:val="70F60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AD036C7"/>
    <w:multiLevelType w:val="hybridMultilevel"/>
    <w:tmpl w:val="FFDC60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1152161"/>
    <w:multiLevelType w:val="hybridMultilevel"/>
    <w:tmpl w:val="278ED1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DAA34DB"/>
    <w:multiLevelType w:val="hybridMultilevel"/>
    <w:tmpl w:val="C0F4EA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FC4529A"/>
    <w:multiLevelType w:val="hybridMultilevel"/>
    <w:tmpl w:val="03CE319C"/>
    <w:lvl w:ilvl="0" w:tplc="0C0A000F">
      <w:start w:val="1"/>
      <w:numFmt w:val="decimal"/>
      <w:lvlText w:val="%1."/>
      <w:lvlJc w:val="left"/>
      <w:pPr>
        <w:ind w:left="720" w:hanging="360"/>
      </w:pPr>
    </w:lvl>
    <w:lvl w:ilvl="1" w:tplc="0C0A001B">
      <w:start w:val="1"/>
      <w:numFmt w:val="low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99851464">
    <w:abstractNumId w:val="5"/>
  </w:num>
  <w:num w:numId="2" w16cid:durableId="1630042406">
    <w:abstractNumId w:val="0"/>
  </w:num>
  <w:num w:numId="3" w16cid:durableId="353578416">
    <w:abstractNumId w:val="10"/>
  </w:num>
  <w:num w:numId="4" w16cid:durableId="1112476558">
    <w:abstractNumId w:val="1"/>
  </w:num>
  <w:num w:numId="5" w16cid:durableId="417333899">
    <w:abstractNumId w:val="4"/>
  </w:num>
  <w:num w:numId="6" w16cid:durableId="86388283">
    <w:abstractNumId w:val="6"/>
  </w:num>
  <w:num w:numId="7" w16cid:durableId="635110589">
    <w:abstractNumId w:val="9"/>
  </w:num>
  <w:num w:numId="8" w16cid:durableId="1306161431">
    <w:abstractNumId w:val="3"/>
  </w:num>
  <w:num w:numId="9" w16cid:durableId="307517734">
    <w:abstractNumId w:val="8"/>
  </w:num>
  <w:num w:numId="10" w16cid:durableId="1277365953">
    <w:abstractNumId w:val="2"/>
  </w:num>
  <w:num w:numId="11" w16cid:durableId="4140585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D9"/>
    <w:rsid w:val="00010577"/>
    <w:rsid w:val="000467A2"/>
    <w:rsid w:val="00055202"/>
    <w:rsid w:val="000645F9"/>
    <w:rsid w:val="00065817"/>
    <w:rsid w:val="000869CE"/>
    <w:rsid w:val="000A6E8E"/>
    <w:rsid w:val="000B0F0A"/>
    <w:rsid w:val="000C0195"/>
    <w:rsid w:val="001448B8"/>
    <w:rsid w:val="00152BC8"/>
    <w:rsid w:val="001613F9"/>
    <w:rsid w:val="001E655D"/>
    <w:rsid w:val="001E6BF8"/>
    <w:rsid w:val="00207AB8"/>
    <w:rsid w:val="00222BF4"/>
    <w:rsid w:val="00234F48"/>
    <w:rsid w:val="00247225"/>
    <w:rsid w:val="00264EA5"/>
    <w:rsid w:val="00286CA6"/>
    <w:rsid w:val="00292B69"/>
    <w:rsid w:val="00296830"/>
    <w:rsid w:val="002F765F"/>
    <w:rsid w:val="00311C46"/>
    <w:rsid w:val="00325129"/>
    <w:rsid w:val="00333464"/>
    <w:rsid w:val="00364DB2"/>
    <w:rsid w:val="00365290"/>
    <w:rsid w:val="003F00B9"/>
    <w:rsid w:val="003F44B7"/>
    <w:rsid w:val="003F50F4"/>
    <w:rsid w:val="003F7F58"/>
    <w:rsid w:val="004078CB"/>
    <w:rsid w:val="0047026E"/>
    <w:rsid w:val="0047472E"/>
    <w:rsid w:val="004939E0"/>
    <w:rsid w:val="004C56D9"/>
    <w:rsid w:val="004F03C3"/>
    <w:rsid w:val="004F0476"/>
    <w:rsid w:val="00523AA1"/>
    <w:rsid w:val="0056486C"/>
    <w:rsid w:val="00573CD5"/>
    <w:rsid w:val="00614057"/>
    <w:rsid w:val="006278DF"/>
    <w:rsid w:val="00630FE0"/>
    <w:rsid w:val="00645E98"/>
    <w:rsid w:val="00647401"/>
    <w:rsid w:val="00655C76"/>
    <w:rsid w:val="00672DCE"/>
    <w:rsid w:val="006B0F56"/>
    <w:rsid w:val="006B2D82"/>
    <w:rsid w:val="006E0E5F"/>
    <w:rsid w:val="00711683"/>
    <w:rsid w:val="00746BB8"/>
    <w:rsid w:val="007B6D59"/>
    <w:rsid w:val="007D1177"/>
    <w:rsid w:val="007D5822"/>
    <w:rsid w:val="007F45A8"/>
    <w:rsid w:val="00821392"/>
    <w:rsid w:val="00824866"/>
    <w:rsid w:val="0083797A"/>
    <w:rsid w:val="00846EFF"/>
    <w:rsid w:val="00865BE9"/>
    <w:rsid w:val="008661DB"/>
    <w:rsid w:val="00867DD1"/>
    <w:rsid w:val="008714DB"/>
    <w:rsid w:val="00884D11"/>
    <w:rsid w:val="00897E13"/>
    <w:rsid w:val="00953D43"/>
    <w:rsid w:val="009A3959"/>
    <w:rsid w:val="00A30E2B"/>
    <w:rsid w:val="00A46BBD"/>
    <w:rsid w:val="00A64F14"/>
    <w:rsid w:val="00A72BFA"/>
    <w:rsid w:val="00AA2BFF"/>
    <w:rsid w:val="00AA4983"/>
    <w:rsid w:val="00AC152D"/>
    <w:rsid w:val="00AC350C"/>
    <w:rsid w:val="00AC37CC"/>
    <w:rsid w:val="00AE0C93"/>
    <w:rsid w:val="00AE2D04"/>
    <w:rsid w:val="00B03D74"/>
    <w:rsid w:val="00B372E4"/>
    <w:rsid w:val="00B60EA8"/>
    <w:rsid w:val="00B74DC8"/>
    <w:rsid w:val="00B8014A"/>
    <w:rsid w:val="00B85A2E"/>
    <w:rsid w:val="00B953B6"/>
    <w:rsid w:val="00BB1FB9"/>
    <w:rsid w:val="00BB4635"/>
    <w:rsid w:val="00BC23AC"/>
    <w:rsid w:val="00BD1125"/>
    <w:rsid w:val="00BE7253"/>
    <w:rsid w:val="00BE7579"/>
    <w:rsid w:val="00BF35C6"/>
    <w:rsid w:val="00C21BB9"/>
    <w:rsid w:val="00C26019"/>
    <w:rsid w:val="00C30472"/>
    <w:rsid w:val="00C319DB"/>
    <w:rsid w:val="00C83268"/>
    <w:rsid w:val="00C867D6"/>
    <w:rsid w:val="00CA4192"/>
    <w:rsid w:val="00CB0FE0"/>
    <w:rsid w:val="00CB6B95"/>
    <w:rsid w:val="00CE2708"/>
    <w:rsid w:val="00CF5864"/>
    <w:rsid w:val="00D02539"/>
    <w:rsid w:val="00D120C0"/>
    <w:rsid w:val="00D31B1F"/>
    <w:rsid w:val="00D55774"/>
    <w:rsid w:val="00D567C4"/>
    <w:rsid w:val="00D83566"/>
    <w:rsid w:val="00D85391"/>
    <w:rsid w:val="00DA3B32"/>
    <w:rsid w:val="00DC2541"/>
    <w:rsid w:val="00DC5682"/>
    <w:rsid w:val="00DF7A62"/>
    <w:rsid w:val="00E12501"/>
    <w:rsid w:val="00E151D8"/>
    <w:rsid w:val="00E206FB"/>
    <w:rsid w:val="00E24A6D"/>
    <w:rsid w:val="00E70577"/>
    <w:rsid w:val="00E867A5"/>
    <w:rsid w:val="00E91ADD"/>
    <w:rsid w:val="00EC2B96"/>
    <w:rsid w:val="00EC3482"/>
    <w:rsid w:val="00EC5D44"/>
    <w:rsid w:val="00EC67BD"/>
    <w:rsid w:val="00ED4795"/>
    <w:rsid w:val="00F2044E"/>
    <w:rsid w:val="00F36471"/>
    <w:rsid w:val="00F47DA5"/>
    <w:rsid w:val="00F5252C"/>
    <w:rsid w:val="00F5693F"/>
    <w:rsid w:val="00F724BC"/>
    <w:rsid w:val="00F8330F"/>
    <w:rsid w:val="00F838E4"/>
    <w:rsid w:val="00F83CA2"/>
    <w:rsid w:val="00F922D6"/>
    <w:rsid w:val="00FA6F0A"/>
    <w:rsid w:val="00FD72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41B89"/>
  <w15:chartTrackingRefBased/>
  <w15:docId w15:val="{AF7BA1C1-15BC-4C96-B327-1B07FF6A4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F48"/>
    <w:pPr>
      <w:spacing w:line="240" w:lineRule="auto"/>
      <w:jc w:val="both"/>
    </w:pPr>
  </w:style>
  <w:style w:type="paragraph" w:styleId="Ttulo1">
    <w:name w:val="heading 1"/>
    <w:basedOn w:val="Normal"/>
    <w:next w:val="Normal"/>
    <w:link w:val="Ttulo1Car"/>
    <w:uiPriority w:val="9"/>
    <w:qFormat/>
    <w:rsid w:val="00234F48"/>
    <w:pPr>
      <w:keepNext/>
      <w:keepLines/>
      <w:spacing w:before="200" w:after="40"/>
      <w:ind w:left="454"/>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234F48"/>
    <w:pPr>
      <w:keepNext/>
      <w:keepLines/>
      <w:spacing w:before="160" w:after="0"/>
      <w:ind w:left="454"/>
      <w:outlineLvl w:val="1"/>
    </w:pPr>
    <w:rPr>
      <w:rFonts w:asciiTheme="majorHAnsi" w:eastAsiaTheme="majorEastAsia" w:hAnsiTheme="majorHAnsi" w:cstheme="majorBidi"/>
      <w:b/>
      <w:color w:val="000000" w:themeColor="text1"/>
      <w:sz w:val="26"/>
      <w:szCs w:val="26"/>
    </w:rPr>
  </w:style>
  <w:style w:type="paragraph" w:styleId="Ttulo3">
    <w:name w:val="heading 3"/>
    <w:basedOn w:val="Normal"/>
    <w:next w:val="Normal"/>
    <w:link w:val="Ttulo3Car"/>
    <w:uiPriority w:val="9"/>
    <w:unhideWhenUsed/>
    <w:qFormat/>
    <w:rsid w:val="001E6BF8"/>
    <w:pPr>
      <w:keepNext/>
      <w:keepLines/>
      <w:spacing w:before="120" w:after="0"/>
      <w:ind w:left="454"/>
      <w:outlineLvl w:val="2"/>
    </w:pPr>
    <w:rPr>
      <w:rFonts w:asciiTheme="majorHAnsi" w:eastAsiaTheme="majorEastAsia" w:hAnsiTheme="majorHAnsi" w:cstheme="majorBidi"/>
      <w:b/>
      <w:color w:val="262626" w:themeColor="text1" w:themeTint="D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4F48"/>
    <w:rPr>
      <w:rFonts w:asciiTheme="majorHAnsi" w:eastAsiaTheme="majorEastAsia" w:hAnsiTheme="majorHAnsi" w:cstheme="majorBidi"/>
      <w:b/>
      <w:color w:val="000000" w:themeColor="text1"/>
      <w:sz w:val="32"/>
      <w:szCs w:val="32"/>
    </w:rPr>
  </w:style>
  <w:style w:type="paragraph" w:styleId="Sinespaciado">
    <w:name w:val="No Spacing"/>
    <w:uiPriority w:val="1"/>
    <w:qFormat/>
    <w:rsid w:val="00234F48"/>
    <w:pPr>
      <w:spacing w:after="0" w:line="240" w:lineRule="auto"/>
    </w:pPr>
  </w:style>
  <w:style w:type="character" w:customStyle="1" w:styleId="Ttulo2Car">
    <w:name w:val="Título 2 Car"/>
    <w:basedOn w:val="Fuentedeprrafopredeter"/>
    <w:link w:val="Ttulo2"/>
    <w:uiPriority w:val="9"/>
    <w:rsid w:val="00234F48"/>
    <w:rPr>
      <w:rFonts w:asciiTheme="majorHAnsi" w:eastAsiaTheme="majorEastAsia" w:hAnsiTheme="majorHAnsi" w:cstheme="majorBidi"/>
      <w:b/>
      <w:color w:val="000000" w:themeColor="text1"/>
      <w:sz w:val="26"/>
      <w:szCs w:val="26"/>
    </w:rPr>
  </w:style>
  <w:style w:type="character" w:customStyle="1" w:styleId="Ttulo3Car">
    <w:name w:val="Título 3 Car"/>
    <w:basedOn w:val="Fuentedeprrafopredeter"/>
    <w:link w:val="Ttulo3"/>
    <w:uiPriority w:val="9"/>
    <w:rsid w:val="001E6BF8"/>
    <w:rPr>
      <w:rFonts w:asciiTheme="majorHAnsi" w:eastAsiaTheme="majorEastAsia" w:hAnsiTheme="majorHAnsi" w:cstheme="majorBidi"/>
      <w:b/>
      <w:color w:val="262626" w:themeColor="text1" w:themeTint="D9"/>
      <w:sz w:val="24"/>
      <w:szCs w:val="24"/>
    </w:rPr>
  </w:style>
  <w:style w:type="paragraph" w:styleId="TtuloTDC">
    <w:name w:val="TOC Heading"/>
    <w:basedOn w:val="Ttulo1"/>
    <w:next w:val="Normal"/>
    <w:uiPriority w:val="39"/>
    <w:unhideWhenUsed/>
    <w:qFormat/>
    <w:rsid w:val="001E6BF8"/>
    <w:pPr>
      <w:spacing w:before="240" w:after="0" w:line="259" w:lineRule="auto"/>
      <w:ind w:left="0"/>
      <w:jc w:val="left"/>
      <w:outlineLvl w:val="9"/>
    </w:pPr>
    <w:rPr>
      <w:b w:val="0"/>
      <w:color w:val="2F5496" w:themeColor="accent1" w:themeShade="BF"/>
      <w:kern w:val="0"/>
      <w:lang w:eastAsia="es-ES"/>
      <w14:ligatures w14:val="none"/>
    </w:rPr>
  </w:style>
  <w:style w:type="paragraph" w:styleId="TDC1">
    <w:name w:val="toc 1"/>
    <w:basedOn w:val="Normal"/>
    <w:next w:val="Normal"/>
    <w:autoRedefine/>
    <w:uiPriority w:val="39"/>
    <w:unhideWhenUsed/>
    <w:rsid w:val="001E6BF8"/>
    <w:pPr>
      <w:spacing w:after="100"/>
    </w:pPr>
  </w:style>
  <w:style w:type="paragraph" w:styleId="TDC3">
    <w:name w:val="toc 3"/>
    <w:basedOn w:val="Normal"/>
    <w:next w:val="Normal"/>
    <w:autoRedefine/>
    <w:uiPriority w:val="39"/>
    <w:unhideWhenUsed/>
    <w:rsid w:val="001E6BF8"/>
    <w:pPr>
      <w:spacing w:after="100"/>
      <w:ind w:left="440"/>
    </w:pPr>
  </w:style>
  <w:style w:type="character" w:styleId="Hipervnculo">
    <w:name w:val="Hyperlink"/>
    <w:basedOn w:val="Fuentedeprrafopredeter"/>
    <w:uiPriority w:val="99"/>
    <w:unhideWhenUsed/>
    <w:rsid w:val="001E6BF8"/>
    <w:rPr>
      <w:color w:val="0563C1" w:themeColor="hyperlink"/>
      <w:u w:val="single"/>
    </w:rPr>
  </w:style>
  <w:style w:type="paragraph" w:styleId="TDC2">
    <w:name w:val="toc 2"/>
    <w:basedOn w:val="Normal"/>
    <w:next w:val="Normal"/>
    <w:autoRedefine/>
    <w:uiPriority w:val="39"/>
    <w:unhideWhenUsed/>
    <w:rsid w:val="001E6BF8"/>
    <w:pPr>
      <w:spacing w:after="100"/>
      <w:ind w:left="220"/>
    </w:pPr>
  </w:style>
  <w:style w:type="paragraph" w:styleId="Encabezado">
    <w:name w:val="header"/>
    <w:basedOn w:val="Normal"/>
    <w:link w:val="EncabezadoCar"/>
    <w:uiPriority w:val="99"/>
    <w:unhideWhenUsed/>
    <w:rsid w:val="001E6BF8"/>
    <w:pPr>
      <w:tabs>
        <w:tab w:val="center" w:pos="4252"/>
        <w:tab w:val="right" w:pos="8504"/>
      </w:tabs>
      <w:spacing w:after="0"/>
    </w:pPr>
  </w:style>
  <w:style w:type="character" w:customStyle="1" w:styleId="EncabezadoCar">
    <w:name w:val="Encabezado Car"/>
    <w:basedOn w:val="Fuentedeprrafopredeter"/>
    <w:link w:val="Encabezado"/>
    <w:uiPriority w:val="99"/>
    <w:rsid w:val="001E6BF8"/>
  </w:style>
  <w:style w:type="paragraph" w:styleId="Piedepgina">
    <w:name w:val="footer"/>
    <w:basedOn w:val="Normal"/>
    <w:link w:val="PiedepginaCar"/>
    <w:uiPriority w:val="99"/>
    <w:unhideWhenUsed/>
    <w:rsid w:val="001E6BF8"/>
    <w:pPr>
      <w:tabs>
        <w:tab w:val="center" w:pos="4252"/>
        <w:tab w:val="right" w:pos="8504"/>
      </w:tabs>
      <w:spacing w:after="0"/>
    </w:pPr>
  </w:style>
  <w:style w:type="character" w:customStyle="1" w:styleId="PiedepginaCar">
    <w:name w:val="Pie de página Car"/>
    <w:basedOn w:val="Fuentedeprrafopredeter"/>
    <w:link w:val="Piedepgina"/>
    <w:uiPriority w:val="99"/>
    <w:rsid w:val="001E6BF8"/>
  </w:style>
  <w:style w:type="character" w:styleId="Mencinsinresolver">
    <w:name w:val="Unresolved Mention"/>
    <w:basedOn w:val="Fuentedeprrafopredeter"/>
    <w:uiPriority w:val="99"/>
    <w:semiHidden/>
    <w:unhideWhenUsed/>
    <w:rsid w:val="006B0F56"/>
    <w:rPr>
      <w:color w:val="605E5C"/>
      <w:shd w:val="clear" w:color="auto" w:fill="E1DFDD"/>
    </w:rPr>
  </w:style>
  <w:style w:type="paragraph" w:styleId="Prrafodelista">
    <w:name w:val="List Paragraph"/>
    <w:basedOn w:val="Normal"/>
    <w:uiPriority w:val="34"/>
    <w:qFormat/>
    <w:rsid w:val="00D567C4"/>
    <w:pPr>
      <w:ind w:left="720"/>
      <w:contextualSpacing/>
    </w:pPr>
  </w:style>
  <w:style w:type="character" w:styleId="Hipervnculovisitado">
    <w:name w:val="FollowedHyperlink"/>
    <w:basedOn w:val="Fuentedeprrafopredeter"/>
    <w:uiPriority w:val="99"/>
    <w:semiHidden/>
    <w:unhideWhenUsed/>
    <w:rsid w:val="00D567C4"/>
    <w:rPr>
      <w:color w:val="954F72" w:themeColor="followedHyperlink"/>
      <w:u w:val="single"/>
    </w:rPr>
  </w:style>
  <w:style w:type="character" w:customStyle="1" w:styleId="r-crgep1">
    <w:name w:val="r-crgep1"/>
    <w:basedOn w:val="Fuentedeprrafopredeter"/>
    <w:rsid w:val="00264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122847">
      <w:bodyDiv w:val="1"/>
      <w:marLeft w:val="0"/>
      <w:marRight w:val="0"/>
      <w:marTop w:val="0"/>
      <w:marBottom w:val="0"/>
      <w:divBdr>
        <w:top w:val="none" w:sz="0" w:space="0" w:color="auto"/>
        <w:left w:val="none" w:sz="0" w:space="0" w:color="auto"/>
        <w:bottom w:val="none" w:sz="0" w:space="0" w:color="auto"/>
        <w:right w:val="none" w:sz="0" w:space="0" w:color="auto"/>
      </w:divBdr>
      <w:divsChild>
        <w:div w:id="97221711">
          <w:marLeft w:val="0"/>
          <w:marRight w:val="0"/>
          <w:marTop w:val="0"/>
          <w:marBottom w:val="0"/>
          <w:divBdr>
            <w:top w:val="none" w:sz="0" w:space="0" w:color="auto"/>
            <w:left w:val="none" w:sz="0" w:space="0" w:color="auto"/>
            <w:bottom w:val="none" w:sz="0" w:space="0" w:color="auto"/>
            <w:right w:val="none" w:sz="0" w:space="0" w:color="auto"/>
          </w:divBdr>
          <w:divsChild>
            <w:div w:id="6342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2179">
      <w:bodyDiv w:val="1"/>
      <w:marLeft w:val="0"/>
      <w:marRight w:val="0"/>
      <w:marTop w:val="0"/>
      <w:marBottom w:val="0"/>
      <w:divBdr>
        <w:top w:val="none" w:sz="0" w:space="0" w:color="auto"/>
        <w:left w:val="none" w:sz="0" w:space="0" w:color="auto"/>
        <w:bottom w:val="none" w:sz="0" w:space="0" w:color="auto"/>
        <w:right w:val="none" w:sz="0" w:space="0" w:color="auto"/>
      </w:divBdr>
    </w:div>
    <w:div w:id="717097124">
      <w:bodyDiv w:val="1"/>
      <w:marLeft w:val="0"/>
      <w:marRight w:val="0"/>
      <w:marTop w:val="0"/>
      <w:marBottom w:val="0"/>
      <w:divBdr>
        <w:top w:val="none" w:sz="0" w:space="0" w:color="auto"/>
        <w:left w:val="none" w:sz="0" w:space="0" w:color="auto"/>
        <w:bottom w:val="none" w:sz="0" w:space="0" w:color="auto"/>
        <w:right w:val="none" w:sz="0" w:space="0" w:color="auto"/>
      </w:divBdr>
    </w:div>
    <w:div w:id="732049582">
      <w:bodyDiv w:val="1"/>
      <w:marLeft w:val="0"/>
      <w:marRight w:val="0"/>
      <w:marTop w:val="0"/>
      <w:marBottom w:val="0"/>
      <w:divBdr>
        <w:top w:val="none" w:sz="0" w:space="0" w:color="auto"/>
        <w:left w:val="none" w:sz="0" w:space="0" w:color="auto"/>
        <w:bottom w:val="none" w:sz="0" w:space="0" w:color="auto"/>
        <w:right w:val="none" w:sz="0" w:space="0" w:color="auto"/>
      </w:divBdr>
    </w:div>
    <w:div w:id="828909748">
      <w:bodyDiv w:val="1"/>
      <w:marLeft w:val="0"/>
      <w:marRight w:val="0"/>
      <w:marTop w:val="0"/>
      <w:marBottom w:val="0"/>
      <w:divBdr>
        <w:top w:val="none" w:sz="0" w:space="0" w:color="auto"/>
        <w:left w:val="none" w:sz="0" w:space="0" w:color="auto"/>
        <w:bottom w:val="none" w:sz="0" w:space="0" w:color="auto"/>
        <w:right w:val="none" w:sz="0" w:space="0" w:color="auto"/>
      </w:divBdr>
    </w:div>
    <w:div w:id="889146805">
      <w:bodyDiv w:val="1"/>
      <w:marLeft w:val="0"/>
      <w:marRight w:val="0"/>
      <w:marTop w:val="0"/>
      <w:marBottom w:val="0"/>
      <w:divBdr>
        <w:top w:val="none" w:sz="0" w:space="0" w:color="auto"/>
        <w:left w:val="none" w:sz="0" w:space="0" w:color="auto"/>
        <w:bottom w:val="none" w:sz="0" w:space="0" w:color="auto"/>
        <w:right w:val="none" w:sz="0" w:space="0" w:color="auto"/>
      </w:divBdr>
    </w:div>
    <w:div w:id="1047683403">
      <w:bodyDiv w:val="1"/>
      <w:marLeft w:val="0"/>
      <w:marRight w:val="0"/>
      <w:marTop w:val="0"/>
      <w:marBottom w:val="0"/>
      <w:divBdr>
        <w:top w:val="none" w:sz="0" w:space="0" w:color="auto"/>
        <w:left w:val="none" w:sz="0" w:space="0" w:color="auto"/>
        <w:bottom w:val="none" w:sz="0" w:space="0" w:color="auto"/>
        <w:right w:val="none" w:sz="0" w:space="0" w:color="auto"/>
      </w:divBdr>
      <w:divsChild>
        <w:div w:id="1768304808">
          <w:marLeft w:val="0"/>
          <w:marRight w:val="0"/>
          <w:marTop w:val="0"/>
          <w:marBottom w:val="0"/>
          <w:divBdr>
            <w:top w:val="none" w:sz="0" w:space="0" w:color="auto"/>
            <w:left w:val="none" w:sz="0" w:space="0" w:color="auto"/>
            <w:bottom w:val="none" w:sz="0" w:space="0" w:color="auto"/>
            <w:right w:val="none" w:sz="0" w:space="0" w:color="auto"/>
          </w:divBdr>
          <w:divsChild>
            <w:div w:id="9908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hyperlink" Target="https://attackerkb.com/"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s://www.exploit-db.com/exploits/45233"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truts.apache.org/release/2.3.x/docs/s2-016.html" TargetMode="External"/><Relationship Id="rId69" Type="http://schemas.openxmlformats.org/officeDocument/2006/relationships/hyperlink" Target="https://www.exploit-db.com/" TargetMode="External"/><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89.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book.hacktricks.xyz/linux-hardening/privilege-escalation/docker-security/docker-breakout-privilege-escal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hyperlink" Target="https://continuum.apache.org/security.html"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hyperlink" Target="https://seclists.org/oss-sec/2018/q3/180"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oter" Target="footer1.xml"/><Relationship Id="rId8" Type="http://schemas.openxmlformats.org/officeDocument/2006/relationships/hyperlink" Target="https://www.pinguytaz.net/index.php/2016/11/20/virtualbox-configurando-la-red/" TargetMode="External"/><Relationship Id="rId51" Type="http://schemas.openxmlformats.org/officeDocument/2006/relationships/hyperlink" Target="https://github.com/epi052/cve-2018-15473"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sploitus.com/" TargetMode="External"/><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continuum.apache.org/"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hyperlink" Target="https://github.com/Sait-Nuri/CVE-2018-15473" TargetMode="External"/><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Estudios\EIP\Plantillas\Plantilla%20Simple%20v1_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7874-294E-43D2-8021-E8CEFC372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Simple v1_0.dotx</Template>
  <TotalTime>3079</TotalTime>
  <Pages>1</Pages>
  <Words>6163</Words>
  <Characters>33901</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Jonatan Gomez Garcia</dc:creator>
  <cp:keywords/>
  <dc:description/>
  <cp:lastModifiedBy>Jonatan Gomez Garcia</cp:lastModifiedBy>
  <cp:revision>25</cp:revision>
  <cp:lastPrinted>2024-02-16T19:17:00Z</cp:lastPrinted>
  <dcterms:created xsi:type="dcterms:W3CDTF">2024-01-26T15:18:00Z</dcterms:created>
  <dcterms:modified xsi:type="dcterms:W3CDTF">2024-02-16T19:18:00Z</dcterms:modified>
</cp:coreProperties>
</file>